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939" w:type="dxa"/>
        <w:tblLayout w:type="fixed"/>
        <w:tblCellMar>
          <w:left w:w="0" w:type="dxa"/>
          <w:right w:w="0" w:type="dxa"/>
        </w:tblCellMar>
        <w:tblLook w:val="01E0" w:firstRow="1" w:lastRow="1" w:firstColumn="1" w:lastColumn="1" w:noHBand="0" w:noVBand="0"/>
      </w:tblPr>
      <w:tblGrid>
        <w:gridCol w:w="1461"/>
        <w:gridCol w:w="3075"/>
        <w:gridCol w:w="3119"/>
        <w:gridCol w:w="2821"/>
        <w:gridCol w:w="1463"/>
      </w:tblGrid>
      <w:tr w:rsidR="00366A23" w:rsidRPr="004D4F43" w:rsidTr="00C566DF">
        <w:trPr>
          <w:trHeight w:val="1565"/>
        </w:trPr>
        <w:tc>
          <w:tcPr>
            <w:tcW w:w="1461" w:type="dxa"/>
            <w:vMerge w:val="restart"/>
            <w:vAlign w:val="bottom"/>
          </w:tcPr>
          <w:p w:rsidR="00366A23" w:rsidRPr="004D4F43" w:rsidRDefault="00366A23" w:rsidP="00B54827">
            <w:pPr>
              <w:widowControl w:val="0"/>
              <w:jc w:val="right"/>
              <w:rPr>
                <w:rFonts w:hint="default"/>
              </w:rPr>
            </w:pPr>
          </w:p>
        </w:tc>
        <w:tc>
          <w:tcPr>
            <w:tcW w:w="9015" w:type="dxa"/>
            <w:gridSpan w:val="3"/>
            <w:vAlign w:val="bottom"/>
          </w:tcPr>
          <w:p w:rsidR="00366A23" w:rsidRPr="004D4F43" w:rsidRDefault="00366A23" w:rsidP="00C566DF">
            <w:pPr>
              <w:widowControl w:val="0"/>
              <w:spacing w:before="0" w:after="0" w:line="240" w:lineRule="auto"/>
              <w:jc w:val="right"/>
              <w:rPr>
                <w:rFonts w:eastAsia="黑体" w:hint="default"/>
              </w:rPr>
            </w:pPr>
          </w:p>
        </w:tc>
        <w:tc>
          <w:tcPr>
            <w:tcW w:w="1463" w:type="dxa"/>
            <w:vAlign w:val="bottom"/>
          </w:tcPr>
          <w:p w:rsidR="00A14ABC" w:rsidRPr="004D4F43" w:rsidRDefault="00A14ABC" w:rsidP="00C566DF">
            <w:pPr>
              <w:widowControl w:val="0"/>
              <w:spacing w:before="0" w:after="0" w:line="240" w:lineRule="auto"/>
              <w:jc w:val="both"/>
              <w:rPr>
                <w:rFonts w:hint="default"/>
              </w:rPr>
            </w:pPr>
          </w:p>
        </w:tc>
      </w:tr>
      <w:tr w:rsidR="00586F7D" w:rsidRPr="004D4F43" w:rsidTr="00C566DF">
        <w:trPr>
          <w:trHeight w:val="1565"/>
        </w:trPr>
        <w:tc>
          <w:tcPr>
            <w:tcW w:w="1461" w:type="dxa"/>
            <w:vMerge/>
            <w:shd w:val="clear" w:color="auto" w:fill="auto"/>
            <w:vAlign w:val="center"/>
          </w:tcPr>
          <w:p w:rsidR="00586F7D" w:rsidRPr="004D4F43" w:rsidRDefault="00586F7D" w:rsidP="00586F7D">
            <w:pPr>
              <w:pStyle w:val="Cover1"/>
              <w:jc w:val="both"/>
              <w:rPr>
                <w:rFonts w:hint="default"/>
              </w:rPr>
            </w:pPr>
          </w:p>
        </w:tc>
        <w:tc>
          <w:tcPr>
            <w:tcW w:w="9015" w:type="dxa"/>
            <w:gridSpan w:val="3"/>
            <w:shd w:val="clear" w:color="auto" w:fill="auto"/>
            <w:vAlign w:val="bottom"/>
          </w:tcPr>
          <w:p w:rsidR="00586F7D" w:rsidRPr="004D4F43" w:rsidRDefault="00586F7D" w:rsidP="00B54827">
            <w:pPr>
              <w:pStyle w:val="Cover2"/>
              <w:widowControl w:val="0"/>
              <w:jc w:val="right"/>
              <w:rPr>
                <w:lang w:eastAsia="zh-CN"/>
              </w:rPr>
            </w:pPr>
          </w:p>
        </w:tc>
        <w:tc>
          <w:tcPr>
            <w:tcW w:w="1463" w:type="dxa"/>
            <w:vMerge w:val="restart"/>
            <w:tcBorders>
              <w:bottom w:val="nil"/>
            </w:tcBorders>
            <w:vAlign w:val="bottom"/>
          </w:tcPr>
          <w:p w:rsidR="00586F7D" w:rsidRPr="004D4F43" w:rsidRDefault="00586F7D" w:rsidP="00586F7D">
            <w:pPr>
              <w:pStyle w:val="Cover3"/>
              <w:jc w:val="both"/>
              <w:rPr>
                <w:rFonts w:hint="default"/>
                <w:lang w:eastAsia="zh-CN"/>
              </w:rPr>
            </w:pPr>
          </w:p>
          <w:p w:rsidR="00B54827" w:rsidRPr="004D4F43" w:rsidRDefault="00B54827" w:rsidP="00586F7D">
            <w:pPr>
              <w:pStyle w:val="Cover3"/>
              <w:jc w:val="both"/>
              <w:rPr>
                <w:rFonts w:hint="default"/>
                <w:lang w:eastAsia="zh-CN"/>
              </w:rPr>
            </w:pPr>
          </w:p>
        </w:tc>
      </w:tr>
      <w:tr w:rsidR="00586F7D" w:rsidRPr="004D4F43" w:rsidTr="00C566DF">
        <w:trPr>
          <w:trHeight w:val="1565"/>
        </w:trPr>
        <w:tc>
          <w:tcPr>
            <w:tcW w:w="1461" w:type="dxa"/>
            <w:vMerge/>
            <w:shd w:val="clear" w:color="auto" w:fill="auto"/>
            <w:vAlign w:val="bottom"/>
          </w:tcPr>
          <w:p w:rsidR="00586F7D" w:rsidRPr="004D4F43" w:rsidRDefault="00586F7D" w:rsidP="00586F7D">
            <w:pPr>
              <w:widowControl w:val="0"/>
              <w:spacing w:before="0" w:after="0" w:line="240" w:lineRule="auto"/>
              <w:jc w:val="both"/>
              <w:rPr>
                <w:rFonts w:hint="default"/>
              </w:rPr>
            </w:pPr>
          </w:p>
        </w:tc>
        <w:tc>
          <w:tcPr>
            <w:tcW w:w="9015" w:type="dxa"/>
            <w:gridSpan w:val="3"/>
            <w:shd w:val="clear" w:color="auto" w:fill="auto"/>
          </w:tcPr>
          <w:p w:rsidR="00586F7D" w:rsidRPr="004D4F43" w:rsidRDefault="00586F7D" w:rsidP="00B54827">
            <w:pPr>
              <w:pStyle w:val="Cover2"/>
              <w:widowControl w:val="0"/>
              <w:spacing w:before="80" w:after="80"/>
              <w:rPr>
                <w:lang w:eastAsia="zh-CN"/>
              </w:rPr>
            </w:pPr>
          </w:p>
        </w:tc>
        <w:tc>
          <w:tcPr>
            <w:tcW w:w="1463" w:type="dxa"/>
            <w:vMerge/>
            <w:vAlign w:val="bottom"/>
          </w:tcPr>
          <w:p w:rsidR="00586F7D" w:rsidRPr="004D4F43" w:rsidRDefault="00586F7D" w:rsidP="00586F7D">
            <w:pPr>
              <w:widowControl w:val="0"/>
              <w:spacing w:before="0" w:after="0" w:line="240" w:lineRule="auto"/>
              <w:jc w:val="both"/>
              <w:rPr>
                <w:rFonts w:hint="default"/>
              </w:rPr>
            </w:pPr>
          </w:p>
        </w:tc>
      </w:tr>
      <w:tr w:rsidR="00366A23" w:rsidRPr="004D4F43" w:rsidTr="00C5464C">
        <w:trPr>
          <w:trHeight w:val="326"/>
        </w:trPr>
        <w:tc>
          <w:tcPr>
            <w:tcW w:w="1461" w:type="dxa"/>
            <w:vMerge/>
            <w:shd w:val="clear" w:color="auto" w:fill="auto"/>
            <w:vAlign w:val="bottom"/>
          </w:tcPr>
          <w:p w:rsidR="00366A23" w:rsidRPr="004D4F43" w:rsidRDefault="00366A23" w:rsidP="00C566DF">
            <w:pPr>
              <w:widowControl w:val="0"/>
              <w:spacing w:before="0" w:after="0" w:line="240" w:lineRule="auto"/>
              <w:jc w:val="both"/>
              <w:rPr>
                <w:rFonts w:hint="default"/>
              </w:rPr>
            </w:pPr>
          </w:p>
        </w:tc>
        <w:tc>
          <w:tcPr>
            <w:tcW w:w="3075" w:type="dxa"/>
            <w:shd w:val="clear" w:color="auto" w:fill="auto"/>
            <w:vAlign w:val="center"/>
          </w:tcPr>
          <w:p w:rsidR="00366A23" w:rsidRPr="004D4F43" w:rsidRDefault="00366A23" w:rsidP="00C5464C">
            <w:pPr>
              <w:pStyle w:val="Cover5"/>
              <w:jc w:val="right"/>
              <w:rPr>
                <w:rFonts w:hint="default"/>
                <w:b w:val="0"/>
              </w:rPr>
            </w:pPr>
          </w:p>
        </w:tc>
        <w:tc>
          <w:tcPr>
            <w:tcW w:w="5940" w:type="dxa"/>
            <w:gridSpan w:val="2"/>
            <w:shd w:val="clear" w:color="auto" w:fill="auto"/>
            <w:vAlign w:val="center"/>
          </w:tcPr>
          <w:p w:rsidR="00366A23" w:rsidRPr="004D4F43" w:rsidRDefault="00366A23" w:rsidP="00C5464C">
            <w:pPr>
              <w:pStyle w:val="Cover5"/>
              <w:rPr>
                <w:rFonts w:hint="default"/>
              </w:rPr>
            </w:pPr>
          </w:p>
        </w:tc>
        <w:tc>
          <w:tcPr>
            <w:tcW w:w="1463" w:type="dxa"/>
            <w:vMerge/>
            <w:vAlign w:val="bottom"/>
          </w:tcPr>
          <w:p w:rsidR="00366A23" w:rsidRPr="004D4F43" w:rsidRDefault="00366A23" w:rsidP="00C566DF">
            <w:pPr>
              <w:widowControl w:val="0"/>
              <w:jc w:val="both"/>
              <w:rPr>
                <w:rFonts w:hint="default"/>
              </w:rPr>
            </w:pPr>
          </w:p>
        </w:tc>
      </w:tr>
      <w:tr w:rsidR="00366A23" w:rsidRPr="004D4F43" w:rsidTr="00C5464C">
        <w:trPr>
          <w:trHeight w:val="325"/>
        </w:trPr>
        <w:tc>
          <w:tcPr>
            <w:tcW w:w="1461" w:type="dxa"/>
            <w:vMerge/>
            <w:shd w:val="clear" w:color="auto" w:fill="auto"/>
            <w:vAlign w:val="bottom"/>
          </w:tcPr>
          <w:p w:rsidR="00366A23" w:rsidRPr="004D4F43" w:rsidRDefault="00366A23" w:rsidP="00C566DF">
            <w:pPr>
              <w:widowControl w:val="0"/>
              <w:spacing w:before="0" w:after="0" w:line="240" w:lineRule="auto"/>
              <w:jc w:val="both"/>
              <w:rPr>
                <w:rFonts w:hint="default"/>
              </w:rPr>
            </w:pPr>
          </w:p>
        </w:tc>
        <w:tc>
          <w:tcPr>
            <w:tcW w:w="3075" w:type="dxa"/>
            <w:shd w:val="clear" w:color="auto" w:fill="auto"/>
            <w:vAlign w:val="center"/>
          </w:tcPr>
          <w:p w:rsidR="00366A23" w:rsidRPr="004D4F43" w:rsidRDefault="00366A23" w:rsidP="00C5464C">
            <w:pPr>
              <w:pStyle w:val="Cover5"/>
              <w:jc w:val="right"/>
              <w:rPr>
                <w:rFonts w:hint="default"/>
                <w:b w:val="0"/>
              </w:rPr>
            </w:pPr>
          </w:p>
        </w:tc>
        <w:tc>
          <w:tcPr>
            <w:tcW w:w="5940" w:type="dxa"/>
            <w:gridSpan w:val="2"/>
            <w:shd w:val="clear" w:color="auto" w:fill="auto"/>
            <w:vAlign w:val="center"/>
          </w:tcPr>
          <w:p w:rsidR="00366A23" w:rsidRPr="004D4F43" w:rsidRDefault="00366A23" w:rsidP="00C5464C">
            <w:pPr>
              <w:pStyle w:val="Cover5"/>
              <w:rPr>
                <w:rFonts w:hint="default"/>
              </w:rPr>
            </w:pPr>
          </w:p>
        </w:tc>
        <w:tc>
          <w:tcPr>
            <w:tcW w:w="1463" w:type="dxa"/>
            <w:vMerge/>
            <w:vAlign w:val="bottom"/>
          </w:tcPr>
          <w:p w:rsidR="00366A23" w:rsidRPr="004D4F43" w:rsidRDefault="00366A23" w:rsidP="00C566DF">
            <w:pPr>
              <w:widowControl w:val="0"/>
              <w:spacing w:before="0" w:after="0" w:line="240" w:lineRule="auto"/>
              <w:jc w:val="both"/>
              <w:rPr>
                <w:rFonts w:hint="default"/>
              </w:rPr>
            </w:pPr>
          </w:p>
        </w:tc>
      </w:tr>
      <w:tr w:rsidR="00366A23" w:rsidRPr="004D4F43" w:rsidTr="00C566DF">
        <w:trPr>
          <w:trHeight w:val="8786"/>
        </w:trPr>
        <w:tc>
          <w:tcPr>
            <w:tcW w:w="11939" w:type="dxa"/>
            <w:gridSpan w:val="5"/>
            <w:shd w:val="clear" w:color="auto" w:fill="auto"/>
            <w:vAlign w:val="center"/>
          </w:tcPr>
          <w:p w:rsidR="00366A23" w:rsidRPr="004D4F43" w:rsidRDefault="00CE7DA2" w:rsidP="00B54827">
            <w:pPr>
              <w:widowControl w:val="0"/>
              <w:jc w:val="right"/>
              <w:rPr>
                <w:rFonts w:hint="default"/>
              </w:rPr>
            </w:pPr>
            <w:r>
              <w:rPr>
                <w:noProof/>
              </w:rPr>
              <mc:AlternateContent>
                <mc:Choice Requires="wps">
                  <w:drawing>
                    <wp:anchor distT="45720" distB="45720" distL="114300" distR="114300" simplePos="0" relativeHeight="251656192" behindDoc="0" locked="0" layoutInCell="1" allowOverlap="1">
                      <wp:simplePos x="0" y="0"/>
                      <wp:positionH relativeFrom="column">
                        <wp:posOffset>711200</wp:posOffset>
                      </wp:positionH>
                      <wp:positionV relativeFrom="paragraph">
                        <wp:posOffset>3771265</wp:posOffset>
                      </wp:positionV>
                      <wp:extent cx="6572250" cy="1404620"/>
                      <wp:effectExtent l="0" t="0" r="0" b="381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404620"/>
                              </a:xfrm>
                              <a:prstGeom prst="rect">
                                <a:avLst/>
                              </a:prstGeom>
                              <a:solidFill>
                                <a:srgbClr val="FFFFFF"/>
                              </a:solidFill>
                              <a:ln w="9525">
                                <a:noFill/>
                                <a:miter lim="800000"/>
                                <a:headEnd/>
                                <a:tailEnd/>
                              </a:ln>
                            </wps:spPr>
                            <wps:txbx>
                              <w:txbxContent>
                                <w:p w:rsidR="000D2F4E" w:rsidRPr="00CF328A" w:rsidRDefault="000D2F4E">
                                  <w:pPr>
                                    <w:rPr>
                                      <w:rFonts w:ascii="微软雅黑" w:eastAsia="微软雅黑" w:hAnsi="微软雅黑" w:hint="default"/>
                                      <w:b/>
                                      <w:color w:val="920783"/>
                                      <w:sz w:val="68"/>
                                      <w:szCs w:val="68"/>
                                    </w:rPr>
                                  </w:pPr>
                                  <w:r w:rsidRPr="000D2F4E">
                                    <w:rPr>
                                      <w:rFonts w:ascii="微软雅黑" w:eastAsia="微软雅黑" w:hAnsi="微软雅黑"/>
                                      <w:b/>
                                      <w:color w:val="920783"/>
                                      <w:sz w:val="68"/>
                                      <w:szCs w:val="68"/>
                                    </w:rPr>
                                    <w:t>user版本下的各种调试方法修改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56pt;margin-top:296.95pt;width:517.5pt;height:11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" stroked="f">
                      <v:textbox style="mso-fit-shape-to-text:t">
                        <w:txbxContent>
                          <w:p w:rsidR="000D2F4E" w:rsidRPr="00CF328A" w:rsidRDefault="000D2F4E">
                            <w:pPr>
                              <w:rPr>
                                <w:rFonts w:ascii="微软雅黑" w:eastAsia="微软雅黑" w:hAnsi="微软雅黑" w:hint="default"/>
                                <w:b/>
                                <w:color w:val="920783"/>
                                <w:sz w:val="68"/>
                                <w:szCs w:val="68"/>
                              </w:rPr>
                            </w:pPr>
                            <w:r w:rsidRPr="000D2F4E">
                              <w:rPr>
                                <w:rFonts w:ascii="微软雅黑" w:eastAsia="微软雅黑" w:hAnsi="微软雅黑"/>
                                <w:b/>
                                <w:color w:val="920783"/>
                                <w:sz w:val="68"/>
                                <w:szCs w:val="68"/>
                              </w:rPr>
                              <w:t>user版本下的各种调试方法修改</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736600</wp:posOffset>
                      </wp:positionH>
                      <wp:positionV relativeFrom="paragraph">
                        <wp:posOffset>4780915</wp:posOffset>
                      </wp:positionV>
                      <wp:extent cx="2360930" cy="668655"/>
                      <wp:effectExtent l="0" t="0" r="1270" b="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8655"/>
                              </a:xfrm>
                              <a:prstGeom prst="rect">
                                <a:avLst/>
                              </a:prstGeom>
                              <a:solidFill>
                                <a:srgbClr val="FFFFFF"/>
                              </a:solidFill>
                              <a:ln w="9525">
                                <a:noFill/>
                                <a:miter lim="800000"/>
                                <a:headEnd/>
                                <a:tailEnd/>
                              </a:ln>
                            </wps:spPr>
                            <wps:txbx>
                              <w:txbxContent>
                                <w:tbl>
                                  <w:tblPr>
                                    <w:tblW w:w="11939" w:type="dxa"/>
                                    <w:tblLayout w:type="fixed"/>
                                    <w:tblCellMar>
                                      <w:left w:w="0" w:type="dxa"/>
                                      <w:right w:w="0" w:type="dxa"/>
                                    </w:tblCellMar>
                                    <w:tblLook w:val="01E0" w:firstRow="1" w:lastRow="1" w:firstColumn="1" w:lastColumn="1" w:noHBand="0" w:noVBand="0"/>
                                  </w:tblPr>
                                  <w:tblGrid>
                                    <w:gridCol w:w="11939"/>
                                  </w:tblGrid>
                                  <w:tr w:rsidR="000D2F4E" w:rsidRPr="00CF328A" w:rsidTr="00AE3C82">
                                    <w:trPr>
                                      <w:trHeight w:val="326"/>
                                    </w:trPr>
                                    <w:tc>
                                      <w:tcPr>
                                        <w:tcW w:w="5940" w:type="dxa"/>
                                        <w:shd w:val="clear" w:color="auto" w:fill="auto"/>
                                        <w:vAlign w:val="center"/>
                                      </w:tcPr>
                                      <w:p w:rsidR="000D2F4E" w:rsidRPr="00CF328A" w:rsidRDefault="000D2F4E" w:rsidP="00883142">
                                        <w:pPr>
                                          <w:pStyle w:val="Cover5"/>
                                          <w:rPr>
                                            <w:rFonts w:ascii="微软雅黑" w:eastAsia="微软雅黑" w:hAnsi="微软雅黑" w:hint="default"/>
                                            <w:b w:val="0"/>
                                            <w:color w:val="404040" w:themeColor="text1" w:themeTint="BF"/>
                                            <w:sz w:val="24"/>
                                            <w:szCs w:val="24"/>
                                          </w:rPr>
                                        </w:pPr>
                                        <w:r w:rsidRPr="00CF328A">
                                          <w:rPr>
                                            <w:rFonts w:ascii="微软雅黑" w:eastAsia="微软雅黑" w:hAnsi="微软雅黑" w:hint="default"/>
                                            <w:b w:val="0"/>
                                            <w:color w:val="404040" w:themeColor="text1" w:themeTint="BF"/>
                                            <w:sz w:val="24"/>
                                            <w:szCs w:val="24"/>
                                          </w:rPr>
                                          <w:t xml:space="preserve">文档版本            </w:t>
                                        </w:r>
                                        <w:r w:rsidRPr="00CF328A">
                                          <w:rPr>
                                            <w:rFonts w:ascii="微软雅黑" w:eastAsia="微软雅黑" w:hAnsi="微软雅黑" w:hint="default"/>
                                            <w:b w:val="0"/>
                                            <w:color w:val="404040" w:themeColor="text1" w:themeTint="BF"/>
                                            <w:sz w:val="24"/>
                                            <w:szCs w:val="24"/>
                                          </w:rPr>
                                          <w:fldChar w:fldCharType="begin"/>
                                        </w:r>
                                        <w:r w:rsidRPr="00CF328A">
                                          <w:rPr>
                                            <w:rFonts w:ascii="微软雅黑" w:eastAsia="微软雅黑" w:hAnsi="微软雅黑" w:hint="default"/>
                                            <w:b w:val="0"/>
                                            <w:color w:val="404040" w:themeColor="text1" w:themeTint="BF"/>
                                            <w:sz w:val="24"/>
                                            <w:szCs w:val="24"/>
                                          </w:rPr>
                                          <w:instrText xml:space="preserve"> DOCPROPERTY  DocumentVersion </w:instrText>
                                        </w:r>
                                        <w:r w:rsidRPr="00CF328A">
                                          <w:rPr>
                                            <w:rFonts w:ascii="微软雅黑" w:eastAsia="微软雅黑" w:hAnsi="微软雅黑" w:hint="default"/>
                                            <w:b w:val="0"/>
                                            <w:color w:val="404040" w:themeColor="text1" w:themeTint="BF"/>
                                            <w:sz w:val="24"/>
                                            <w:szCs w:val="24"/>
                                          </w:rPr>
                                          <w:fldChar w:fldCharType="separate"/>
                                        </w:r>
                                        <w:r w:rsidRPr="00CF328A">
                                          <w:rPr>
                                            <w:rFonts w:ascii="微软雅黑" w:eastAsia="微软雅黑" w:hAnsi="微软雅黑" w:hint="default"/>
                                            <w:b w:val="0"/>
                                            <w:color w:val="404040" w:themeColor="text1" w:themeTint="BF"/>
                                            <w:sz w:val="24"/>
                                            <w:szCs w:val="24"/>
                                          </w:rPr>
                                          <w:t>V1.0</w:t>
                                        </w:r>
                                        <w:r w:rsidRPr="00CF328A">
                                          <w:rPr>
                                            <w:rFonts w:ascii="微软雅黑" w:eastAsia="微软雅黑" w:hAnsi="微软雅黑" w:hint="default"/>
                                            <w:b w:val="0"/>
                                            <w:color w:val="404040" w:themeColor="text1" w:themeTint="BF"/>
                                            <w:sz w:val="24"/>
                                            <w:szCs w:val="24"/>
                                          </w:rPr>
                                          <w:fldChar w:fldCharType="end"/>
                                        </w:r>
                                      </w:p>
                                    </w:tc>
                                  </w:tr>
                                  <w:tr w:rsidR="000D2F4E" w:rsidRPr="00CF328A" w:rsidTr="00AE3C82">
                                    <w:trPr>
                                      <w:trHeight w:val="325"/>
                                    </w:trPr>
                                    <w:tc>
                                      <w:tcPr>
                                        <w:tcW w:w="5940" w:type="dxa"/>
                                        <w:shd w:val="clear" w:color="auto" w:fill="auto"/>
                                        <w:vAlign w:val="center"/>
                                      </w:tcPr>
                                      <w:p w:rsidR="000D2F4E" w:rsidRPr="00CF328A" w:rsidRDefault="000D2F4E" w:rsidP="00883142">
                                        <w:pPr>
                                          <w:pStyle w:val="Cover5"/>
                                          <w:rPr>
                                            <w:rFonts w:ascii="微软雅黑" w:eastAsia="微软雅黑" w:hAnsi="微软雅黑" w:hint="default"/>
                                            <w:b w:val="0"/>
                                            <w:color w:val="404040" w:themeColor="text1" w:themeTint="BF"/>
                                            <w:sz w:val="24"/>
                                            <w:szCs w:val="24"/>
                                          </w:rPr>
                                        </w:pPr>
                                        <w:r w:rsidRPr="00CF328A">
                                          <w:rPr>
                                            <w:rFonts w:ascii="微软雅黑" w:eastAsia="微软雅黑" w:hAnsi="微软雅黑" w:hint="default"/>
                                            <w:b w:val="0"/>
                                            <w:color w:val="404040" w:themeColor="text1" w:themeTint="BF"/>
                                            <w:sz w:val="24"/>
                                            <w:szCs w:val="24"/>
                                          </w:rPr>
                                          <w:t xml:space="preserve">发布日期            </w:t>
                                        </w:r>
                                        <w:r w:rsidRPr="00CF328A">
                                          <w:rPr>
                                            <w:rFonts w:ascii="微软雅黑" w:eastAsia="微软雅黑" w:hAnsi="微软雅黑" w:hint="default"/>
                                            <w:b w:val="0"/>
                                            <w:color w:val="404040" w:themeColor="text1" w:themeTint="BF"/>
                                            <w:sz w:val="24"/>
                                            <w:szCs w:val="24"/>
                                          </w:rPr>
                                          <w:fldChar w:fldCharType="begin"/>
                                        </w:r>
                                        <w:r w:rsidRPr="00CF328A">
                                          <w:rPr>
                                            <w:rFonts w:ascii="微软雅黑" w:eastAsia="微软雅黑" w:hAnsi="微软雅黑" w:hint="default"/>
                                            <w:b w:val="0"/>
                                            <w:color w:val="404040" w:themeColor="text1" w:themeTint="BF"/>
                                            <w:sz w:val="24"/>
                                            <w:szCs w:val="24"/>
                                          </w:rPr>
                                          <w:instrText xml:space="preserve"> DOCPROPERTY  ReleaseDate </w:instrText>
                                        </w:r>
                                        <w:r w:rsidRPr="00CF328A">
                                          <w:rPr>
                                            <w:rFonts w:ascii="微软雅黑" w:eastAsia="微软雅黑" w:hAnsi="微软雅黑" w:hint="default"/>
                                            <w:b w:val="0"/>
                                            <w:color w:val="404040" w:themeColor="text1" w:themeTint="BF"/>
                                            <w:sz w:val="24"/>
                                            <w:szCs w:val="24"/>
                                          </w:rPr>
                                          <w:fldChar w:fldCharType="separate"/>
                                        </w:r>
                                        <w:r w:rsidRPr="00CF328A">
                                          <w:rPr>
                                            <w:rFonts w:ascii="微软雅黑" w:eastAsia="微软雅黑" w:hAnsi="微软雅黑" w:hint="default"/>
                                            <w:b w:val="0"/>
                                            <w:color w:val="404040" w:themeColor="text1" w:themeTint="BF"/>
                                            <w:sz w:val="24"/>
                                            <w:szCs w:val="24"/>
                                          </w:rPr>
                                          <w:t>2019-12-11</w:t>
                                        </w:r>
                                        <w:r w:rsidRPr="00CF328A">
                                          <w:rPr>
                                            <w:rFonts w:ascii="微软雅黑" w:eastAsia="微软雅黑" w:hAnsi="微软雅黑" w:hint="default"/>
                                            <w:b w:val="0"/>
                                            <w:color w:val="404040" w:themeColor="text1" w:themeTint="BF"/>
                                            <w:sz w:val="24"/>
                                            <w:szCs w:val="24"/>
                                          </w:rPr>
                                          <w:fldChar w:fldCharType="end"/>
                                        </w:r>
                                      </w:p>
                                    </w:tc>
                                  </w:tr>
                                </w:tbl>
                                <w:p w:rsidR="000D2F4E" w:rsidRPr="00CF328A" w:rsidRDefault="000D2F4E">
                                  <w:pPr>
                                    <w:rPr>
                                      <w:rFonts w:ascii="微软雅黑" w:eastAsia="微软雅黑" w:hAnsi="微软雅黑" w:hint="default"/>
                                      <w:color w:val="404040" w:themeColor="text1" w:themeTint="BF"/>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58pt;margin-top:376.45pt;width:185.9pt;height:52.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" stroked="f">
                      <v:textbox>
                        <w:txbxContent>
                          <w:tbl>
                            <w:tblPr>
                              <w:tblW w:w="11939" w:type="dxa"/>
                              <w:tblLayout w:type="fixed"/>
                              <w:tblCellMar>
                                <w:left w:w="0" w:type="dxa"/>
                                <w:right w:w="0" w:type="dxa"/>
                              </w:tblCellMar>
                              <w:tblLook w:val="01E0" w:firstRow="1" w:lastRow="1" w:firstColumn="1" w:lastColumn="1" w:noHBand="0" w:noVBand="0"/>
                            </w:tblPr>
                            <w:tblGrid>
                              <w:gridCol w:w="11939"/>
                            </w:tblGrid>
                            <w:tr w:rsidR="000D2F4E" w:rsidRPr="00CF328A" w:rsidTr="00AE3C82">
                              <w:trPr>
                                <w:trHeight w:val="326"/>
                              </w:trPr>
                              <w:tc>
                                <w:tcPr>
                                  <w:tcW w:w="5940" w:type="dxa"/>
                                  <w:shd w:val="clear" w:color="auto" w:fill="auto"/>
                                  <w:vAlign w:val="center"/>
                                </w:tcPr>
                                <w:p w:rsidR="000D2F4E" w:rsidRPr="00CF328A" w:rsidRDefault="000D2F4E" w:rsidP="00883142">
                                  <w:pPr>
                                    <w:pStyle w:val="Cover5"/>
                                    <w:rPr>
                                      <w:rFonts w:ascii="微软雅黑" w:eastAsia="微软雅黑" w:hAnsi="微软雅黑" w:hint="default"/>
                                      <w:b w:val="0"/>
                                      <w:color w:val="404040" w:themeColor="text1" w:themeTint="BF"/>
                                      <w:sz w:val="24"/>
                                      <w:szCs w:val="24"/>
                                    </w:rPr>
                                  </w:pPr>
                                  <w:r w:rsidRPr="00CF328A">
                                    <w:rPr>
                                      <w:rFonts w:ascii="微软雅黑" w:eastAsia="微软雅黑" w:hAnsi="微软雅黑" w:hint="default"/>
                                      <w:b w:val="0"/>
                                      <w:color w:val="404040" w:themeColor="text1" w:themeTint="BF"/>
                                      <w:sz w:val="24"/>
                                      <w:szCs w:val="24"/>
                                    </w:rPr>
                                    <w:t xml:space="preserve">文档版本            </w:t>
                                  </w:r>
                                  <w:r w:rsidRPr="00CF328A">
                                    <w:rPr>
                                      <w:rFonts w:ascii="微软雅黑" w:eastAsia="微软雅黑" w:hAnsi="微软雅黑" w:hint="default"/>
                                      <w:b w:val="0"/>
                                      <w:color w:val="404040" w:themeColor="text1" w:themeTint="BF"/>
                                      <w:sz w:val="24"/>
                                      <w:szCs w:val="24"/>
                                    </w:rPr>
                                    <w:fldChar w:fldCharType="begin"/>
                                  </w:r>
                                  <w:r w:rsidRPr="00CF328A">
                                    <w:rPr>
                                      <w:rFonts w:ascii="微软雅黑" w:eastAsia="微软雅黑" w:hAnsi="微软雅黑" w:hint="default"/>
                                      <w:b w:val="0"/>
                                      <w:color w:val="404040" w:themeColor="text1" w:themeTint="BF"/>
                                      <w:sz w:val="24"/>
                                      <w:szCs w:val="24"/>
                                    </w:rPr>
                                    <w:instrText xml:space="preserve"> DOCPROPERTY  DocumentVersion </w:instrText>
                                  </w:r>
                                  <w:r w:rsidRPr="00CF328A">
                                    <w:rPr>
                                      <w:rFonts w:ascii="微软雅黑" w:eastAsia="微软雅黑" w:hAnsi="微软雅黑" w:hint="default"/>
                                      <w:b w:val="0"/>
                                      <w:color w:val="404040" w:themeColor="text1" w:themeTint="BF"/>
                                      <w:sz w:val="24"/>
                                      <w:szCs w:val="24"/>
                                    </w:rPr>
                                    <w:fldChar w:fldCharType="separate"/>
                                  </w:r>
                                  <w:r w:rsidRPr="00CF328A">
                                    <w:rPr>
                                      <w:rFonts w:ascii="微软雅黑" w:eastAsia="微软雅黑" w:hAnsi="微软雅黑" w:hint="default"/>
                                      <w:b w:val="0"/>
                                      <w:color w:val="404040" w:themeColor="text1" w:themeTint="BF"/>
                                      <w:sz w:val="24"/>
                                      <w:szCs w:val="24"/>
                                    </w:rPr>
                                    <w:t>V1.0</w:t>
                                  </w:r>
                                  <w:r w:rsidRPr="00CF328A">
                                    <w:rPr>
                                      <w:rFonts w:ascii="微软雅黑" w:eastAsia="微软雅黑" w:hAnsi="微软雅黑" w:hint="default"/>
                                      <w:b w:val="0"/>
                                      <w:color w:val="404040" w:themeColor="text1" w:themeTint="BF"/>
                                      <w:sz w:val="24"/>
                                      <w:szCs w:val="24"/>
                                    </w:rPr>
                                    <w:fldChar w:fldCharType="end"/>
                                  </w:r>
                                </w:p>
                              </w:tc>
                            </w:tr>
                            <w:tr w:rsidR="000D2F4E" w:rsidRPr="00CF328A" w:rsidTr="00AE3C82">
                              <w:trPr>
                                <w:trHeight w:val="325"/>
                              </w:trPr>
                              <w:tc>
                                <w:tcPr>
                                  <w:tcW w:w="5940" w:type="dxa"/>
                                  <w:shd w:val="clear" w:color="auto" w:fill="auto"/>
                                  <w:vAlign w:val="center"/>
                                </w:tcPr>
                                <w:p w:rsidR="000D2F4E" w:rsidRPr="00CF328A" w:rsidRDefault="000D2F4E" w:rsidP="00883142">
                                  <w:pPr>
                                    <w:pStyle w:val="Cover5"/>
                                    <w:rPr>
                                      <w:rFonts w:ascii="微软雅黑" w:eastAsia="微软雅黑" w:hAnsi="微软雅黑" w:hint="default"/>
                                      <w:b w:val="0"/>
                                      <w:color w:val="404040" w:themeColor="text1" w:themeTint="BF"/>
                                      <w:sz w:val="24"/>
                                      <w:szCs w:val="24"/>
                                    </w:rPr>
                                  </w:pPr>
                                  <w:r w:rsidRPr="00CF328A">
                                    <w:rPr>
                                      <w:rFonts w:ascii="微软雅黑" w:eastAsia="微软雅黑" w:hAnsi="微软雅黑" w:hint="default"/>
                                      <w:b w:val="0"/>
                                      <w:color w:val="404040" w:themeColor="text1" w:themeTint="BF"/>
                                      <w:sz w:val="24"/>
                                      <w:szCs w:val="24"/>
                                    </w:rPr>
                                    <w:t xml:space="preserve">发布日期            </w:t>
                                  </w:r>
                                  <w:r w:rsidRPr="00CF328A">
                                    <w:rPr>
                                      <w:rFonts w:ascii="微软雅黑" w:eastAsia="微软雅黑" w:hAnsi="微软雅黑" w:hint="default"/>
                                      <w:b w:val="0"/>
                                      <w:color w:val="404040" w:themeColor="text1" w:themeTint="BF"/>
                                      <w:sz w:val="24"/>
                                      <w:szCs w:val="24"/>
                                    </w:rPr>
                                    <w:fldChar w:fldCharType="begin"/>
                                  </w:r>
                                  <w:r w:rsidRPr="00CF328A">
                                    <w:rPr>
                                      <w:rFonts w:ascii="微软雅黑" w:eastAsia="微软雅黑" w:hAnsi="微软雅黑" w:hint="default"/>
                                      <w:b w:val="0"/>
                                      <w:color w:val="404040" w:themeColor="text1" w:themeTint="BF"/>
                                      <w:sz w:val="24"/>
                                      <w:szCs w:val="24"/>
                                    </w:rPr>
                                    <w:instrText xml:space="preserve"> DOCPROPERTY  ReleaseDate </w:instrText>
                                  </w:r>
                                  <w:r w:rsidRPr="00CF328A">
                                    <w:rPr>
                                      <w:rFonts w:ascii="微软雅黑" w:eastAsia="微软雅黑" w:hAnsi="微软雅黑" w:hint="default"/>
                                      <w:b w:val="0"/>
                                      <w:color w:val="404040" w:themeColor="text1" w:themeTint="BF"/>
                                      <w:sz w:val="24"/>
                                      <w:szCs w:val="24"/>
                                    </w:rPr>
                                    <w:fldChar w:fldCharType="separate"/>
                                  </w:r>
                                  <w:r w:rsidRPr="00CF328A">
                                    <w:rPr>
                                      <w:rFonts w:ascii="微软雅黑" w:eastAsia="微软雅黑" w:hAnsi="微软雅黑" w:hint="default"/>
                                      <w:b w:val="0"/>
                                      <w:color w:val="404040" w:themeColor="text1" w:themeTint="BF"/>
                                      <w:sz w:val="24"/>
                                      <w:szCs w:val="24"/>
                                    </w:rPr>
                                    <w:t>2019-12-11</w:t>
                                  </w:r>
                                  <w:r w:rsidRPr="00CF328A">
                                    <w:rPr>
                                      <w:rFonts w:ascii="微软雅黑" w:eastAsia="微软雅黑" w:hAnsi="微软雅黑" w:hint="default"/>
                                      <w:b w:val="0"/>
                                      <w:color w:val="404040" w:themeColor="text1" w:themeTint="BF"/>
                                      <w:sz w:val="24"/>
                                      <w:szCs w:val="24"/>
                                    </w:rPr>
                                    <w:fldChar w:fldCharType="end"/>
                                  </w:r>
                                </w:p>
                              </w:tc>
                            </w:tr>
                          </w:tbl>
                          <w:p w:rsidR="000D2F4E" w:rsidRPr="00CF328A" w:rsidRDefault="000D2F4E">
                            <w:pPr>
                              <w:rPr>
                                <w:rFonts w:ascii="微软雅黑" w:eastAsia="微软雅黑" w:hAnsi="微软雅黑" w:hint="default"/>
                                <w:color w:val="404040" w:themeColor="text1" w:themeTint="BF"/>
                                <w:sz w:val="24"/>
                                <w:szCs w:val="24"/>
                              </w:rPr>
                            </w:pPr>
                          </w:p>
                        </w:txbxContent>
                      </v:textbox>
                      <w10:wrap type="square"/>
                    </v:shape>
                  </w:pict>
                </mc:Fallback>
              </mc:AlternateContent>
            </w:r>
          </w:p>
        </w:tc>
      </w:tr>
      <w:tr w:rsidR="00366A23" w:rsidRPr="004D4F43" w:rsidTr="00E025AD">
        <w:trPr>
          <w:trHeight w:val="1697"/>
        </w:trPr>
        <w:tc>
          <w:tcPr>
            <w:tcW w:w="1461" w:type="dxa"/>
            <w:shd w:val="clear" w:color="auto" w:fill="auto"/>
            <w:vAlign w:val="bottom"/>
          </w:tcPr>
          <w:p w:rsidR="00366A23" w:rsidRPr="004D4F43" w:rsidRDefault="00366A23" w:rsidP="00C566DF">
            <w:pPr>
              <w:widowControl w:val="0"/>
              <w:spacing w:before="0" w:after="0" w:line="240" w:lineRule="auto"/>
              <w:jc w:val="both"/>
              <w:rPr>
                <w:rFonts w:hint="default"/>
              </w:rPr>
            </w:pPr>
          </w:p>
        </w:tc>
        <w:tc>
          <w:tcPr>
            <w:tcW w:w="6194" w:type="dxa"/>
            <w:gridSpan w:val="2"/>
            <w:vAlign w:val="bottom"/>
          </w:tcPr>
          <w:p w:rsidR="00366A23" w:rsidRPr="004D4F43" w:rsidRDefault="00366A23" w:rsidP="00FF19CD">
            <w:pPr>
              <w:pStyle w:val="Cover4"/>
              <w:spacing w:before="0" w:after="0" w:line="240" w:lineRule="auto"/>
              <w:rPr>
                <w:rFonts w:hint="default"/>
              </w:rPr>
            </w:pPr>
          </w:p>
        </w:tc>
        <w:tc>
          <w:tcPr>
            <w:tcW w:w="2821" w:type="dxa"/>
            <w:vAlign w:val="center"/>
          </w:tcPr>
          <w:p w:rsidR="00366A23" w:rsidRPr="004D4F43" w:rsidRDefault="00366A23" w:rsidP="00883142">
            <w:pPr>
              <w:pStyle w:val="Cover4"/>
              <w:ind w:right="852"/>
              <w:rPr>
                <w:rFonts w:hint="default"/>
              </w:rPr>
            </w:pPr>
          </w:p>
        </w:tc>
        <w:tc>
          <w:tcPr>
            <w:tcW w:w="1463" w:type="dxa"/>
            <w:vAlign w:val="bottom"/>
          </w:tcPr>
          <w:p w:rsidR="00366A23" w:rsidRPr="00FF19CD" w:rsidRDefault="00366A23" w:rsidP="00C566DF">
            <w:pPr>
              <w:widowControl w:val="0"/>
              <w:spacing w:before="0" w:after="0" w:line="240" w:lineRule="auto"/>
              <w:jc w:val="both"/>
              <w:rPr>
                <w:rFonts w:hint="default"/>
              </w:rPr>
            </w:pPr>
          </w:p>
        </w:tc>
      </w:tr>
    </w:tbl>
    <w:p w:rsidR="00366A23" w:rsidRPr="004D4F43" w:rsidRDefault="00CE7DA2">
      <w:pPr>
        <w:pStyle w:val="TableText"/>
        <w:rPr>
          <w:rFonts w:hint="default"/>
        </w:rPr>
        <w:sectPr w:rsidR="00366A23" w:rsidRPr="004D4F43">
          <w:pgSz w:w="11907" w:h="16840" w:code="9"/>
          <w:pgMar w:top="0" w:right="0" w:bottom="0" w:left="0" w:header="0" w:footer="0" w:gutter="0"/>
          <w:pgNumType w:fmt="lowerRoman" w:start="1"/>
          <w:cols w:space="425"/>
          <w:docGrid w:linePitch="312"/>
        </w:sectPr>
      </w:pPr>
      <w:r>
        <w:rPr>
          <w:rFonts w:hint="default"/>
          <w:noProof/>
        </w:rPr>
        <w:drawing>
          <wp:anchor distT="0" distB="0" distL="114300" distR="114300" simplePos="0" relativeHeight="251654144" behindDoc="1" locked="0" layoutInCell="1" allowOverlap="1">
            <wp:simplePos x="0" y="0"/>
            <wp:positionH relativeFrom="column">
              <wp:posOffset>25758</wp:posOffset>
            </wp:positionH>
            <wp:positionV relativeFrom="paragraph">
              <wp:posOffset>-10064295</wp:posOffset>
            </wp:positionV>
            <wp:extent cx="7541260" cy="10689465"/>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封面-01.jpg"/>
                    <pic:cNvPicPr/>
                  </pic:nvPicPr>
                  <pic:blipFill>
                    <a:blip r:embed="rId11">
                      <a:extLst>
                        <a:ext uri="{28A0092B-C50C-407E-A947-70E740481C1C}">
                          <a14:useLocalDpi xmlns:a14="http://schemas.microsoft.com/office/drawing/2010/main" val="0"/>
                        </a:ext>
                      </a:extLst>
                    </a:blip>
                    <a:stretch>
                      <a:fillRect/>
                    </a:stretch>
                  </pic:blipFill>
                  <pic:spPr>
                    <a:xfrm>
                      <a:off x="0" y="0"/>
                      <a:ext cx="7542699" cy="10691505"/>
                    </a:xfrm>
                    <a:prstGeom prst="rect">
                      <a:avLst/>
                    </a:prstGeom>
                  </pic:spPr>
                </pic:pic>
              </a:graphicData>
            </a:graphic>
            <wp14:sizeRelH relativeFrom="margin">
              <wp14:pctWidth>0</wp14:pctWidth>
            </wp14:sizeRelH>
            <wp14:sizeRelV relativeFrom="margin">
              <wp14:pctHeight>0</wp14:pctHeight>
            </wp14:sizeRelV>
          </wp:anchor>
        </w:drawing>
      </w:r>
    </w:p>
    <w:p w:rsidR="00366A23" w:rsidRPr="004D4F43" w:rsidRDefault="002023BE">
      <w:pPr>
        <w:pStyle w:val="TableText"/>
        <w:rPr>
          <w:rFonts w:hint="default"/>
        </w:rPr>
      </w:pPr>
      <w:r>
        <w:rPr>
          <w:rFonts w:hint="default"/>
          <w:noProof/>
        </w:rPr>
        <w:lastRenderedPageBreak/>
        <w:drawing>
          <wp:anchor distT="0" distB="0" distL="114300" distR="114300" simplePos="0" relativeHeight="251700224" behindDoc="1" locked="0" layoutInCell="1" allowOverlap="1">
            <wp:simplePos x="0" y="0"/>
            <wp:positionH relativeFrom="column">
              <wp:posOffset>-704324</wp:posOffset>
            </wp:positionH>
            <wp:positionV relativeFrom="paragraph">
              <wp:posOffset>-1064369</wp:posOffset>
            </wp:positionV>
            <wp:extent cx="7513251" cy="10657489"/>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ngmian2_画板 1.jpg"/>
                    <pic:cNvPicPr/>
                  </pic:nvPicPr>
                  <pic:blipFill>
                    <a:blip r:embed="rId12">
                      <a:extLst>
                        <a:ext uri="{28A0092B-C50C-407E-A947-70E740481C1C}">
                          <a14:useLocalDpi xmlns:a14="http://schemas.microsoft.com/office/drawing/2010/main" val="0"/>
                        </a:ext>
                      </a:extLst>
                    </a:blip>
                    <a:stretch>
                      <a:fillRect/>
                    </a:stretch>
                  </pic:blipFill>
                  <pic:spPr>
                    <a:xfrm>
                      <a:off x="0" y="0"/>
                      <a:ext cx="7529097" cy="10679967"/>
                    </a:xfrm>
                    <a:prstGeom prst="rect">
                      <a:avLst/>
                    </a:prstGeom>
                  </pic:spPr>
                </pic:pic>
              </a:graphicData>
            </a:graphic>
            <wp14:sizeRelH relativeFrom="page">
              <wp14:pctWidth>0</wp14:pctWidth>
            </wp14:sizeRelH>
            <wp14:sizeRelV relativeFrom="page">
              <wp14:pctHeight>0</wp14:pctHeight>
            </wp14:sizeRelV>
          </wp:anchor>
        </w:drawing>
      </w:r>
      <w:r w:rsidR="00BD04E7">
        <w:rPr>
          <w:noProof/>
        </w:rPr>
        <mc:AlternateContent>
          <mc:Choice Requires="wps">
            <w:drawing>
              <wp:anchor distT="45720" distB="45720" distL="114300" distR="114300" simplePos="0" relativeHeight="251673600" behindDoc="0" locked="0" layoutInCell="1" allowOverlap="1">
                <wp:simplePos x="0" y="0"/>
                <wp:positionH relativeFrom="column">
                  <wp:posOffset>106680</wp:posOffset>
                </wp:positionH>
                <wp:positionV relativeFrom="paragraph">
                  <wp:posOffset>7137573</wp:posOffset>
                </wp:positionV>
                <wp:extent cx="3879850" cy="1404620"/>
                <wp:effectExtent l="0" t="0" r="0" b="0"/>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1404620"/>
                        </a:xfrm>
                        <a:prstGeom prst="rect">
                          <a:avLst/>
                        </a:prstGeom>
                        <a:noFill/>
                        <a:ln w="9525">
                          <a:noFill/>
                          <a:miter lim="800000"/>
                          <a:headEnd/>
                          <a:tailEnd/>
                        </a:ln>
                      </wps:spPr>
                      <wps:txbx>
                        <w:txbxContent>
                          <w:p w:rsidR="000D2F4E" w:rsidRPr="00240D2A" w:rsidRDefault="000D2F4E">
                            <w:pPr>
                              <w:rPr>
                                <w:rFonts w:ascii="微软雅黑" w:eastAsia="微软雅黑" w:hAnsi="微软雅黑" w:hint="default"/>
                                <w:color w:val="000000" w:themeColor="text1"/>
                                <w:sz w:val="48"/>
                              </w:rPr>
                            </w:pPr>
                            <w:r w:rsidRPr="00240D2A">
                              <w:rPr>
                                <w:rFonts w:ascii="微软雅黑" w:eastAsia="微软雅黑" w:hAnsi="微软雅黑"/>
                                <w:color w:val="000000" w:themeColor="text1"/>
                                <w:sz w:val="48"/>
                              </w:rPr>
                              <w:t>紫光</w:t>
                            </w:r>
                            <w:r w:rsidRPr="00240D2A">
                              <w:rPr>
                                <w:rFonts w:ascii="微软雅黑" w:eastAsia="微软雅黑" w:hAnsi="微软雅黑"/>
                                <w:noProof/>
                                <w:color w:val="000000" w:themeColor="text1"/>
                                <w:sz w:val="48"/>
                              </w:rPr>
                              <w:t>展锐科技</w:t>
                            </w:r>
                            <w:r w:rsidRPr="00240D2A">
                              <w:rPr>
                                <w:rFonts w:ascii="微软雅黑" w:eastAsia="微软雅黑" w:hAnsi="微软雅黑"/>
                                <w:color w:val="000000" w:themeColor="text1"/>
                                <w:sz w:val="48"/>
                              </w:rPr>
                              <w:t>有限公司</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8.4pt;margin-top:562pt;width:30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" filled="f" stroked="f">
                <v:textbox style="mso-fit-shape-to-text:t">
                  <w:txbxContent>
                    <w:p w:rsidR="000D2F4E" w:rsidRPr="00240D2A" w:rsidRDefault="000D2F4E">
                      <w:pPr>
                        <w:rPr>
                          <w:rFonts w:ascii="微软雅黑" w:eastAsia="微软雅黑" w:hAnsi="微软雅黑" w:hint="default"/>
                          <w:color w:val="000000" w:themeColor="text1"/>
                          <w:sz w:val="48"/>
                        </w:rPr>
                      </w:pPr>
                      <w:r w:rsidRPr="00240D2A">
                        <w:rPr>
                          <w:rFonts w:ascii="微软雅黑" w:eastAsia="微软雅黑" w:hAnsi="微软雅黑"/>
                          <w:color w:val="000000" w:themeColor="text1"/>
                          <w:sz w:val="48"/>
                        </w:rPr>
                        <w:t>紫光</w:t>
                      </w:r>
                      <w:r w:rsidRPr="00240D2A">
                        <w:rPr>
                          <w:rFonts w:ascii="微软雅黑" w:eastAsia="微软雅黑" w:hAnsi="微软雅黑"/>
                          <w:noProof/>
                          <w:color w:val="000000" w:themeColor="text1"/>
                          <w:sz w:val="48"/>
                        </w:rPr>
                        <w:t>展锐科技</w:t>
                      </w:r>
                      <w:r w:rsidRPr="00240D2A">
                        <w:rPr>
                          <w:rFonts w:ascii="微软雅黑" w:eastAsia="微软雅黑" w:hAnsi="微软雅黑"/>
                          <w:color w:val="000000" w:themeColor="text1"/>
                          <w:sz w:val="48"/>
                        </w:rPr>
                        <w:t>有限公司</w:t>
                      </w:r>
                    </w:p>
                  </w:txbxContent>
                </v:textbox>
                <w10:wrap type="square"/>
              </v:shape>
            </w:pict>
          </mc:Fallback>
        </mc:AlternateContent>
      </w:r>
      <w:r w:rsidR="00BD04E7">
        <w:rPr>
          <w:noProof/>
        </w:rPr>
        <mc:AlternateContent>
          <mc:Choice Requires="wps">
            <w:drawing>
              <wp:anchor distT="45720" distB="45720" distL="114300" distR="114300" simplePos="0" relativeHeight="251665408" behindDoc="0" locked="0" layoutInCell="1" allowOverlap="1" wp14:anchorId="337252E7" wp14:editId="43E32AC1">
                <wp:simplePos x="0" y="0"/>
                <wp:positionH relativeFrom="margin">
                  <wp:posOffset>120015</wp:posOffset>
                </wp:positionH>
                <wp:positionV relativeFrom="paragraph">
                  <wp:posOffset>3257724</wp:posOffset>
                </wp:positionV>
                <wp:extent cx="5999480" cy="1404620"/>
                <wp:effectExtent l="0" t="0" r="127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noFill/>
                          <a:miter lim="800000"/>
                          <a:headEnd/>
                          <a:tailEnd/>
                        </a:ln>
                      </wps:spPr>
                      <wps:txbx>
                        <w:txbxContent>
                          <w:p w:rsidR="000D2F4E" w:rsidRPr="00240D2A" w:rsidRDefault="000D2F4E" w:rsidP="0080621B">
                            <w:pPr>
                              <w:spacing w:line="360" w:lineRule="auto"/>
                              <w:rPr>
                                <w:rFonts w:hint="default"/>
                                <w:color w:val="000000" w:themeColor="text1"/>
                                <w:sz w:val="24"/>
                                <w:szCs w:val="24"/>
                              </w:rPr>
                            </w:pPr>
                            <w:r w:rsidRPr="00240D2A">
                              <w:rPr>
                                <w:noProof/>
                                <w:color w:val="000000" w:themeColor="text1"/>
                                <w:sz w:val="24"/>
                                <w:szCs w:val="24"/>
                              </w:rPr>
                              <w:t>请参照交付物中说明文档对紫光展锐交付物进行使用，任何人对紫光展锐交付物的修改、定制化或违反说明文档的指引对紫光展锐交付物进行使用造成的任何损失由其自行承担。紫光展锐交付</w:t>
                            </w:r>
                            <w:r w:rsidRPr="00240D2A">
                              <w:rPr>
                                <w:color w:val="000000" w:themeColor="text1"/>
                                <w:sz w:val="24"/>
                                <w:szCs w:val="24"/>
                              </w:rPr>
                              <w:t>物中的性能指标、测试结果和参数等，均为在紫光</w:t>
                            </w:r>
                            <w:r w:rsidRPr="00240D2A">
                              <w:rPr>
                                <w:noProof/>
                                <w:color w:val="000000" w:themeColor="text1"/>
                                <w:sz w:val="24"/>
                                <w:szCs w:val="24"/>
                              </w:rPr>
                              <w:t>展锐内部</w:t>
                            </w:r>
                            <w:r w:rsidRPr="00240D2A">
                              <w:rPr>
                                <w:color w:val="000000" w:themeColor="text1"/>
                                <w:sz w:val="24"/>
                                <w:szCs w:val="24"/>
                              </w:rPr>
                              <w:t>研发和测试系统中获得的，仅供参考，若任何人需要对交付物进行商用或量产，需要结合自身的软硬件测试环境进行全面的测试和调试。非经本公司书面许可，任何单位和个人不得擅自摘抄、复制本文档内容的部分或全部，并不得以任何形式传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252E7" id="_x0000_s1029" type="#_x0000_t202" style="position:absolute;margin-left:9.45pt;margin-top:256.5pt;width:472.4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" stroked="f">
                <v:textbox style="mso-fit-shape-to-text:t">
                  <w:txbxContent>
                    <w:p w:rsidR="000D2F4E" w:rsidRPr="00240D2A" w:rsidRDefault="000D2F4E" w:rsidP="0080621B">
                      <w:pPr>
                        <w:spacing w:line="360" w:lineRule="auto"/>
                        <w:rPr>
                          <w:rFonts w:hint="default"/>
                          <w:color w:val="000000" w:themeColor="text1"/>
                          <w:sz w:val="24"/>
                          <w:szCs w:val="24"/>
                        </w:rPr>
                      </w:pPr>
                      <w:r w:rsidRPr="00240D2A">
                        <w:rPr>
                          <w:noProof/>
                          <w:color w:val="000000" w:themeColor="text1"/>
                          <w:sz w:val="24"/>
                          <w:szCs w:val="24"/>
                        </w:rPr>
                        <w:t>请参照交付物中说明文档对紫光展锐交付物进行使用，任何人对紫光展锐交付物的修改、定制化或违反说明文档的指引对紫光展锐交付物进行使用造成的任何损失由其自行承担。紫光展锐交付</w:t>
                      </w:r>
                      <w:r w:rsidRPr="00240D2A">
                        <w:rPr>
                          <w:color w:val="000000" w:themeColor="text1"/>
                          <w:sz w:val="24"/>
                          <w:szCs w:val="24"/>
                        </w:rPr>
                        <w:t>物中的性能指标、测试结果和参数等，均为在紫光</w:t>
                      </w:r>
                      <w:r w:rsidRPr="00240D2A">
                        <w:rPr>
                          <w:noProof/>
                          <w:color w:val="000000" w:themeColor="text1"/>
                          <w:sz w:val="24"/>
                          <w:szCs w:val="24"/>
                        </w:rPr>
                        <w:t>展锐内部</w:t>
                      </w:r>
                      <w:r w:rsidRPr="00240D2A">
                        <w:rPr>
                          <w:color w:val="000000" w:themeColor="text1"/>
                          <w:sz w:val="24"/>
                          <w:szCs w:val="24"/>
                        </w:rPr>
                        <w:t>研发和测试系统中获得的，仅供参考，若任何人需要对交付物进行商用或量产，需要结合自身的软硬件测试环境进行全面的测试和调试。非经本公司书面许可，任何单位和个人不得擅自摘抄、复制本文档内容的部分或全部，并不得以任何形式传播。</w:t>
                      </w:r>
                    </w:p>
                  </w:txbxContent>
                </v:textbox>
                <w10:wrap type="square" anchorx="margin"/>
              </v:shape>
            </w:pict>
          </mc:Fallback>
        </mc:AlternateContent>
      </w:r>
      <w:r w:rsidR="00BF054F">
        <w:rPr>
          <w:noProof/>
        </w:rPr>
        <mc:AlternateContent>
          <mc:Choice Requires="wps">
            <w:drawing>
              <wp:anchor distT="45720" distB="45720" distL="114300" distR="114300" simplePos="0" relativeHeight="251663360" behindDoc="0" locked="0" layoutInCell="1" allowOverlap="1">
                <wp:simplePos x="0" y="0"/>
                <wp:positionH relativeFrom="margin">
                  <wp:posOffset>85725</wp:posOffset>
                </wp:positionH>
                <wp:positionV relativeFrom="paragraph">
                  <wp:posOffset>721138</wp:posOffset>
                </wp:positionV>
                <wp:extent cx="5999480" cy="1404620"/>
                <wp:effectExtent l="0" t="0" r="1270" b="8255"/>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9480" cy="1404620"/>
                        </a:xfrm>
                        <a:prstGeom prst="rect">
                          <a:avLst/>
                        </a:prstGeom>
                        <a:solidFill>
                          <a:srgbClr val="FFFFFF"/>
                        </a:solidFill>
                        <a:ln w="9525">
                          <a:noFill/>
                          <a:miter lim="800000"/>
                          <a:headEnd/>
                          <a:tailEnd/>
                        </a:ln>
                      </wps:spPr>
                      <wps:txbx>
                        <w:txbxContent>
                          <w:p w:rsidR="000D2F4E" w:rsidRPr="00240D2A" w:rsidRDefault="000D2F4E" w:rsidP="0080621B">
                            <w:pPr>
                              <w:pStyle w:val="CoverText"/>
                              <w:spacing w:line="360" w:lineRule="auto"/>
                              <w:rPr>
                                <w:noProof/>
                                <w:color w:val="000000" w:themeColor="text1"/>
                                <w:sz w:val="24"/>
                                <w:szCs w:val="24"/>
                              </w:rPr>
                            </w:pPr>
                            <w:r w:rsidRPr="00240D2A">
                              <w:rPr>
                                <w:rFonts w:hint="eastAsia"/>
                                <w:noProof/>
                                <w:color w:val="000000" w:themeColor="text1"/>
                                <w:sz w:val="24"/>
                                <w:szCs w:val="24"/>
                              </w:rPr>
                              <w:t>本文件所含数据和信息都属于紫光展锐所有的机密信息，紫光展锐保留所有相关权利。本文件仅为信息参考之目的提供，不包含任何明示或默示的知识产权许可，也不表示有任何明示或默示的保证，包括但不限于满足任何特殊目的、不侵权或性能。当您接受这份文件时，即表示您同意本文件中内容和信息属于紫光展锐机密信息，且同意在未获得紫光展锐书面同意前，不使用或复制本文件的整体或部分，也不向任何其他方披露本文件内容。紫光展锐有权在未经事先通知的情况下，在任何时候对本文件做任何修改。紫光展锐对本文件所含数据和信息不做任何保证，在任何情况下，紫光展锐均不负责任何与本文件相关的直接或间接的、任何伤害或损失。</w:t>
                            </w:r>
                            <w:r w:rsidRPr="00240D2A">
                              <w:rPr>
                                <w:rFonts w:hint="eastAsia"/>
                                <w:noProof/>
                                <w:color w:val="000000" w:themeColor="text1"/>
                                <w:sz w:val="24"/>
                                <w:szCs w:val="24"/>
                              </w:rPr>
                              <w:t>  </w:t>
                            </w:r>
                          </w:p>
                          <w:p w:rsidR="000D2F4E" w:rsidRPr="00240D2A" w:rsidRDefault="000D2F4E" w:rsidP="0080621B">
                            <w:pPr>
                              <w:spacing w:line="360" w:lineRule="auto"/>
                              <w:rPr>
                                <w:rFonts w:hint="default"/>
                                <w:noProof/>
                                <w:color w:val="000000" w:themeColor="text1"/>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6.75pt;margin-top:56.8pt;width:472.4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" stroked="f">
                <v:textbox style="mso-fit-shape-to-text:t">
                  <w:txbxContent>
                    <w:p w:rsidR="000D2F4E" w:rsidRPr="00240D2A" w:rsidRDefault="000D2F4E" w:rsidP="0080621B">
                      <w:pPr>
                        <w:pStyle w:val="CoverText"/>
                        <w:spacing w:line="360" w:lineRule="auto"/>
                        <w:rPr>
                          <w:noProof/>
                          <w:color w:val="000000" w:themeColor="text1"/>
                          <w:sz w:val="24"/>
                          <w:szCs w:val="24"/>
                        </w:rPr>
                      </w:pPr>
                      <w:r w:rsidRPr="00240D2A">
                        <w:rPr>
                          <w:rFonts w:hint="eastAsia"/>
                          <w:noProof/>
                          <w:color w:val="000000" w:themeColor="text1"/>
                          <w:sz w:val="24"/>
                          <w:szCs w:val="24"/>
                        </w:rPr>
                        <w:t>本文件所含数据和信息都属于紫光展锐所有的机密信息，紫光展锐保留所有相关权利。本文件仅为信息参考之目的提供，不包含任何明示或默示的知识产权许可，也不表示有任何明示或默示的保证，包括但不限于满足任何特殊目的、不侵权或性能。当您接受这份文件时，即表示您同意本文件中内容和信息属于紫光展锐机密信息，且同意在未获得紫光展锐书面同意前，不使用或复制本文件的整体或部分，也不向任何其他方披露本文件内容。紫光展锐有权在未经事先通知的情况下，在任何时候对本文件做任何修改。紫光展锐对本文件所含数据和信息不做任何保证，在任何情况下，紫光展锐均不负责任何与本文件相关的直接或间接的、任何伤害或损失。</w:t>
                      </w:r>
                      <w:r w:rsidRPr="00240D2A">
                        <w:rPr>
                          <w:rFonts w:hint="eastAsia"/>
                          <w:noProof/>
                          <w:color w:val="000000" w:themeColor="text1"/>
                          <w:sz w:val="24"/>
                          <w:szCs w:val="24"/>
                        </w:rPr>
                        <w:t>  </w:t>
                      </w:r>
                    </w:p>
                    <w:p w:rsidR="000D2F4E" w:rsidRPr="00240D2A" w:rsidRDefault="000D2F4E" w:rsidP="0080621B">
                      <w:pPr>
                        <w:spacing w:line="360" w:lineRule="auto"/>
                        <w:rPr>
                          <w:rFonts w:hint="default"/>
                          <w:noProof/>
                          <w:color w:val="000000" w:themeColor="text1"/>
                          <w:sz w:val="24"/>
                          <w:szCs w:val="24"/>
                        </w:rPr>
                      </w:pPr>
                    </w:p>
                  </w:txbxContent>
                </v:textbox>
                <w10:wrap type="square" anchorx="margin"/>
              </v:shape>
            </w:pict>
          </mc:Fallback>
        </mc:AlternateContent>
      </w:r>
      <w:r w:rsidR="00BF054F">
        <w:rPr>
          <w:noProof/>
        </w:rPr>
        <mc:AlternateContent>
          <mc:Choice Requires="wps">
            <w:drawing>
              <wp:anchor distT="45720" distB="45720" distL="114300" distR="114300" simplePos="0" relativeHeight="251671552" behindDoc="0" locked="0" layoutInCell="1" allowOverlap="1">
                <wp:simplePos x="0" y="0"/>
                <wp:positionH relativeFrom="margin">
                  <wp:posOffset>72390</wp:posOffset>
                </wp:positionH>
                <wp:positionV relativeFrom="paragraph">
                  <wp:posOffset>115983</wp:posOffset>
                </wp:positionV>
                <wp:extent cx="5355590" cy="1404620"/>
                <wp:effectExtent l="0" t="0" r="0" b="635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5590" cy="1404620"/>
                        </a:xfrm>
                        <a:prstGeom prst="rect">
                          <a:avLst/>
                        </a:prstGeom>
                        <a:noFill/>
                        <a:ln w="9525">
                          <a:noFill/>
                          <a:miter lim="800000"/>
                          <a:headEnd/>
                          <a:tailEnd/>
                        </a:ln>
                      </wps:spPr>
                      <wps:txbx>
                        <w:txbxContent>
                          <w:p w:rsidR="000D2F4E" w:rsidRPr="0080621B" w:rsidRDefault="000D2F4E">
                            <w:pPr>
                              <w:rPr>
                                <w:rFonts w:ascii="微软雅黑" w:eastAsia="微软雅黑" w:hAnsi="微软雅黑" w:hint="default"/>
                                <w:b/>
                                <w:sz w:val="24"/>
                                <w:szCs w:val="28"/>
                                <w14:textOutline w14:w="9525" w14:cap="rnd" w14:cmpd="sng" w14:algn="ctr">
                                  <w14:noFill/>
                                  <w14:prstDash w14:val="solid"/>
                                  <w14:bevel/>
                                </w14:textOutline>
                              </w:rPr>
                            </w:pPr>
                            <w:r w:rsidRPr="0080621B">
                              <w:rPr>
                                <w:rFonts w:ascii="微软雅黑" w:eastAsia="微软雅黑" w:hAnsi="微软雅黑" w:hint="default"/>
                                <w:b/>
                                <w:sz w:val="24"/>
                                <w:szCs w:val="28"/>
                                <w14:textOutline w14:w="9525" w14:cap="rnd" w14:cmpd="sng" w14:algn="ctr">
                                  <w14:noFill/>
                                  <w14:prstDash w14:val="solid"/>
                                  <w14:bevel/>
                                </w14:textOutline>
                              </w:rPr>
                              <w:t>版权所有 © 紫光</w:t>
                            </w:r>
                            <w:r w:rsidRPr="0080621B">
                              <w:rPr>
                                <w:rFonts w:ascii="微软雅黑" w:eastAsia="微软雅黑" w:hAnsi="微软雅黑"/>
                                <w:b/>
                                <w:noProof/>
                                <w:sz w:val="24"/>
                                <w:szCs w:val="28"/>
                                <w14:textOutline w14:w="9525" w14:cap="rnd" w14:cmpd="sng" w14:algn="ctr">
                                  <w14:noFill/>
                                  <w14:prstDash w14:val="solid"/>
                                  <w14:bevel/>
                                </w14:textOutline>
                              </w:rPr>
                              <w:t>展锐科技</w:t>
                            </w:r>
                            <w:r w:rsidRPr="0080621B">
                              <w:rPr>
                                <w:rFonts w:ascii="微软雅黑" w:eastAsia="微软雅黑" w:hAnsi="微软雅黑" w:hint="default"/>
                                <w:b/>
                                <w:sz w:val="24"/>
                                <w:szCs w:val="28"/>
                                <w14:textOutline w14:w="9525" w14:cap="rnd" w14:cmpd="sng" w14:algn="ctr">
                                  <w14:noFill/>
                                  <w14:prstDash w14:val="solid"/>
                                  <w14:bevel/>
                                </w14:textOutline>
                              </w:rPr>
                              <w:t>有限公司2019。 保留一切权利。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5.7pt;margin-top:9.15pt;width:421.7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" filled="f" stroked="f">
                <v:textbox style="mso-fit-shape-to-text:t">
                  <w:txbxContent>
                    <w:p w:rsidR="000D2F4E" w:rsidRPr="0080621B" w:rsidRDefault="000D2F4E">
                      <w:pPr>
                        <w:rPr>
                          <w:rFonts w:ascii="微软雅黑" w:eastAsia="微软雅黑" w:hAnsi="微软雅黑" w:hint="default"/>
                          <w:b/>
                          <w:sz w:val="24"/>
                          <w:szCs w:val="28"/>
                          <w14:textOutline w14:w="9525" w14:cap="rnd" w14:cmpd="sng" w14:algn="ctr">
                            <w14:noFill/>
                            <w14:prstDash w14:val="solid"/>
                            <w14:bevel/>
                          </w14:textOutline>
                        </w:rPr>
                      </w:pPr>
                      <w:r w:rsidRPr="0080621B">
                        <w:rPr>
                          <w:rFonts w:ascii="微软雅黑" w:eastAsia="微软雅黑" w:hAnsi="微软雅黑" w:hint="default"/>
                          <w:b/>
                          <w:sz w:val="24"/>
                          <w:szCs w:val="28"/>
                          <w14:textOutline w14:w="9525" w14:cap="rnd" w14:cmpd="sng" w14:algn="ctr">
                            <w14:noFill/>
                            <w14:prstDash w14:val="solid"/>
                            <w14:bevel/>
                          </w14:textOutline>
                        </w:rPr>
                        <w:t>版权所有 © 紫光</w:t>
                      </w:r>
                      <w:r w:rsidRPr="0080621B">
                        <w:rPr>
                          <w:rFonts w:ascii="微软雅黑" w:eastAsia="微软雅黑" w:hAnsi="微软雅黑"/>
                          <w:b/>
                          <w:noProof/>
                          <w:sz w:val="24"/>
                          <w:szCs w:val="28"/>
                          <w14:textOutline w14:w="9525" w14:cap="rnd" w14:cmpd="sng" w14:algn="ctr">
                            <w14:noFill/>
                            <w14:prstDash w14:val="solid"/>
                            <w14:bevel/>
                          </w14:textOutline>
                        </w:rPr>
                        <w:t>展锐科技</w:t>
                      </w:r>
                      <w:r w:rsidRPr="0080621B">
                        <w:rPr>
                          <w:rFonts w:ascii="微软雅黑" w:eastAsia="微软雅黑" w:hAnsi="微软雅黑" w:hint="default"/>
                          <w:b/>
                          <w:sz w:val="24"/>
                          <w:szCs w:val="28"/>
                          <w14:textOutline w14:w="9525" w14:cap="rnd" w14:cmpd="sng" w14:algn="ctr">
                            <w14:noFill/>
                            <w14:prstDash w14:val="solid"/>
                            <w14:bevel/>
                          </w14:textOutline>
                        </w:rPr>
                        <w:t>有限公司2019。 保留一切权利。</w:t>
                      </w:r>
                    </w:p>
                  </w:txbxContent>
                </v:textbox>
                <w10:wrap type="square" anchorx="margin"/>
              </v:shape>
            </w:pict>
          </mc:Fallback>
        </mc:AlternateContent>
      </w:r>
      <w:r w:rsidR="00216BB3">
        <w:rPr>
          <w:noProof/>
        </w:rPr>
        <mc:AlternateContent>
          <mc:Choice Requires="wps">
            <w:drawing>
              <wp:anchor distT="45720" distB="45720" distL="114300" distR="114300" simplePos="0" relativeHeight="251670528" behindDoc="0" locked="0" layoutInCell="1" allowOverlap="1" wp14:anchorId="25AA50C5" wp14:editId="11E96B96">
                <wp:simplePos x="0" y="0"/>
                <wp:positionH relativeFrom="column">
                  <wp:posOffset>76200</wp:posOffset>
                </wp:positionH>
                <wp:positionV relativeFrom="paragraph">
                  <wp:posOffset>365697</wp:posOffset>
                </wp:positionV>
                <wp:extent cx="6213475" cy="1404620"/>
                <wp:effectExtent l="0" t="0" r="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475" cy="1404620"/>
                        </a:xfrm>
                        <a:prstGeom prst="rect">
                          <a:avLst/>
                        </a:prstGeom>
                        <a:noFill/>
                        <a:ln w="9525">
                          <a:noFill/>
                          <a:miter lim="800000"/>
                          <a:headEnd/>
                          <a:tailEnd/>
                        </a:ln>
                      </wps:spPr>
                      <wps:txbx>
                        <w:txbxContent>
                          <w:p w:rsidR="000D2F4E" w:rsidRPr="00BF054F" w:rsidRDefault="000D2F4E" w:rsidP="00BF054F">
                            <w:pPr>
                              <w:rPr>
                                <w:rFonts w:hint="default"/>
                                <w:color w:val="920783"/>
                                <w:sz w:val="11"/>
                                <w:szCs w:val="11"/>
                              </w:rPr>
                            </w:pPr>
                            <w:r w:rsidRPr="00BF054F">
                              <w:rPr>
                                <w:rFonts w:hint="default"/>
                                <w:color w:val="920783"/>
                                <w:sz w:val="11"/>
                                <w:szCs w:val="11"/>
                              </w:rPr>
                              <w:t>————————————————————————————————————————————————————————————————————————————————————</w:t>
                            </w:r>
                          </w:p>
                          <w:p w:rsidR="000D2F4E" w:rsidRPr="00BF054F" w:rsidRDefault="000D2F4E">
                            <w:pPr>
                              <w:rPr>
                                <w:rFonts w:hint="default"/>
                                <w:color w:val="920783"/>
                                <w:sz w:val="11"/>
                                <w:szCs w:val="11"/>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A50C5" id="_x0000_s1032" type="#_x0000_t202" style="position:absolute;margin-left:6pt;margin-top:28.8pt;width:489.2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" filled="f" stroked="f">
                <v:textbox style="mso-fit-shape-to-text:t">
                  <w:txbxContent>
                    <w:p w:rsidR="000D2F4E" w:rsidRPr="00BF054F" w:rsidRDefault="000D2F4E" w:rsidP="00BF054F">
                      <w:pPr>
                        <w:rPr>
                          <w:rFonts w:hint="default"/>
                          <w:color w:val="920783"/>
                          <w:sz w:val="11"/>
                          <w:szCs w:val="11"/>
                        </w:rPr>
                      </w:pPr>
                      <w:r w:rsidRPr="00BF054F">
                        <w:rPr>
                          <w:rFonts w:hint="default"/>
                          <w:color w:val="920783"/>
                          <w:sz w:val="11"/>
                          <w:szCs w:val="11"/>
                        </w:rPr>
                        <w:t>————————————————————————————————————————————————————————————————————————————————————</w:t>
                      </w:r>
                    </w:p>
                    <w:p w:rsidR="000D2F4E" w:rsidRPr="00BF054F" w:rsidRDefault="000D2F4E">
                      <w:pPr>
                        <w:rPr>
                          <w:rFonts w:hint="default"/>
                          <w:color w:val="920783"/>
                          <w:sz w:val="11"/>
                          <w:szCs w:val="11"/>
                        </w:rPr>
                      </w:pPr>
                    </w:p>
                  </w:txbxContent>
                </v:textbox>
                <w10:wrap type="square"/>
              </v:shape>
            </w:pict>
          </mc:Fallback>
        </mc:AlternateContent>
      </w:r>
      <w:r w:rsidR="0080621B">
        <w:rPr>
          <w:noProof/>
        </w:rPr>
        <mc:AlternateContent>
          <mc:Choice Requires="wps">
            <w:drawing>
              <wp:anchor distT="45720" distB="45720" distL="114300" distR="114300" simplePos="0" relativeHeight="251667456" behindDoc="0" locked="0" layoutInCell="1" allowOverlap="1">
                <wp:simplePos x="0" y="0"/>
                <wp:positionH relativeFrom="column">
                  <wp:posOffset>76200</wp:posOffset>
                </wp:positionH>
                <wp:positionV relativeFrom="paragraph">
                  <wp:posOffset>251460</wp:posOffset>
                </wp:positionV>
                <wp:extent cx="6213475" cy="1404620"/>
                <wp:effectExtent l="0" t="0" r="0" b="635"/>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3475" cy="1404620"/>
                        </a:xfrm>
                        <a:prstGeom prst="rect">
                          <a:avLst/>
                        </a:prstGeom>
                        <a:noFill/>
                        <a:ln w="9525">
                          <a:noFill/>
                          <a:miter lim="800000"/>
                          <a:headEnd/>
                          <a:tailEnd/>
                        </a:ln>
                      </wps:spPr>
                      <wps:txbx>
                        <w:txbxContent>
                          <w:p w:rsidR="000D2F4E" w:rsidRPr="00BF054F" w:rsidRDefault="000D2F4E">
                            <w:pPr>
                              <w:rPr>
                                <w:rFonts w:hint="default"/>
                                <w:color w:val="920783"/>
                                <w:sz w:val="44"/>
                                <w:szCs w:val="44"/>
                              </w:rPr>
                            </w:pPr>
                            <w:r w:rsidRPr="00BF054F">
                              <w:rPr>
                                <w:rFonts w:hint="default"/>
                                <w:color w:val="920783"/>
                                <w:sz w:val="44"/>
                                <w:szCs w:val="4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6pt;margin-top:19.8pt;width:489.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" filled="f" stroked="f">
                <v:textbox style="mso-fit-shape-to-text:t">
                  <w:txbxContent>
                    <w:p w:rsidR="000D2F4E" w:rsidRPr="00BF054F" w:rsidRDefault="000D2F4E">
                      <w:pPr>
                        <w:rPr>
                          <w:rFonts w:hint="default"/>
                          <w:color w:val="920783"/>
                          <w:sz w:val="44"/>
                          <w:szCs w:val="44"/>
                        </w:rPr>
                      </w:pPr>
                      <w:r w:rsidRPr="00BF054F">
                        <w:rPr>
                          <w:rFonts w:hint="default"/>
                          <w:color w:val="920783"/>
                          <w:sz w:val="44"/>
                          <w:szCs w:val="44"/>
                        </w:rPr>
                        <w:t>—————————————————————</w:t>
                      </w:r>
                    </w:p>
                  </w:txbxContent>
                </v:textbox>
                <w10:wrap type="square"/>
              </v:shape>
            </w:pict>
          </mc:Fallback>
        </mc:AlternateContent>
      </w:r>
    </w:p>
    <w:p w:rsidR="00366A23" w:rsidRPr="004D4F43" w:rsidRDefault="00366A23">
      <w:pPr>
        <w:rPr>
          <w:rFonts w:hint="default"/>
        </w:rPr>
        <w:sectPr w:rsidR="00366A23" w:rsidRPr="004D4F43">
          <w:headerReference w:type="even" r:id="rId13"/>
          <w:headerReference w:type="default" r:id="rId14"/>
          <w:footerReference w:type="even" r:id="rId15"/>
          <w:footerReference w:type="default" r:id="rId16"/>
          <w:pgSz w:w="11907" w:h="16840" w:code="9"/>
          <w:pgMar w:top="1701" w:right="1134" w:bottom="1701" w:left="1134" w:header="567" w:footer="567" w:gutter="0"/>
          <w:pgNumType w:fmt="lowerRoman" w:start="1"/>
          <w:cols w:space="425"/>
          <w:docGrid w:linePitch="312"/>
        </w:sectPr>
      </w:pPr>
    </w:p>
    <w:p w:rsidR="00366A23" w:rsidRPr="004D4F43" w:rsidRDefault="00C566DF" w:rsidP="008B07BE">
      <w:pPr>
        <w:pStyle w:val="Heading1NoNumber"/>
      </w:pPr>
      <w:bookmarkStart w:id="0" w:name="_Toc27582956"/>
      <w:r w:rsidRPr="004D4F43">
        <w:lastRenderedPageBreak/>
        <w:t>前</w:t>
      </w:r>
      <w:r w:rsidR="00570758">
        <w:t xml:space="preserve"> </w:t>
      </w:r>
      <w:r w:rsidRPr="004D4F43">
        <w:t>言</w:t>
      </w:r>
      <w:bookmarkEnd w:id="0"/>
    </w:p>
    <w:p w:rsidR="00366A23" w:rsidRPr="004D4F43" w:rsidRDefault="00C566DF">
      <w:pPr>
        <w:pStyle w:val="Heading2NoNumber"/>
        <w:rPr>
          <w:rFonts w:cs="Arial" w:hint="default"/>
          <w:lang w:eastAsia="zh-CN"/>
        </w:rPr>
      </w:pPr>
      <w:r w:rsidRPr="004D4F43">
        <w:rPr>
          <w:rFonts w:cs="Arial" w:hint="default"/>
          <w:lang w:eastAsia="zh-CN"/>
        </w:rPr>
        <w:t>概述</w:t>
      </w:r>
    </w:p>
    <w:p w:rsidR="00024B06" w:rsidRPr="003C4B6C" w:rsidRDefault="00024B06" w:rsidP="0002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为了在</w:t>
      </w:r>
      <w:r w:rsidRPr="003C4B6C">
        <w:t>user</w:t>
      </w:r>
      <w:r w:rsidRPr="003C4B6C">
        <w:t>版本下获得更多的调试信息</w:t>
      </w:r>
      <w:r w:rsidRPr="003C4B6C">
        <w:t>.</w:t>
      </w:r>
      <w:r w:rsidRPr="003C4B6C">
        <w:t>这里做一个统一的整理</w:t>
      </w:r>
      <w:r w:rsidRPr="003C4B6C">
        <w:t>,</w:t>
      </w:r>
      <w:r w:rsidRPr="003C4B6C">
        <w:t>相关的修改包括</w:t>
      </w:r>
      <w:r w:rsidRPr="003C4B6C">
        <w:t xml:space="preserve">: </w:t>
      </w:r>
    </w:p>
    <w:p w:rsidR="00024B06" w:rsidRPr="003C4B6C" w:rsidRDefault="00024B06" w:rsidP="0002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1.adb root</w:t>
      </w:r>
      <w:r>
        <w:t>；</w:t>
      </w:r>
    </w:p>
    <w:p w:rsidR="00024B06" w:rsidRPr="003C4B6C" w:rsidRDefault="00024B06" w:rsidP="0002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2.</w:t>
      </w:r>
      <w:r w:rsidRPr="003C4B6C">
        <w:t>打开</w:t>
      </w:r>
      <w:r w:rsidRPr="003C4B6C">
        <w:t>user</w:t>
      </w:r>
      <w:r w:rsidRPr="003C4B6C">
        <w:t>下的</w:t>
      </w:r>
      <w:r w:rsidRPr="003C4B6C">
        <w:t>corefile</w:t>
      </w:r>
      <w:r>
        <w:t>；</w:t>
      </w:r>
    </w:p>
    <w:p w:rsidR="00024B06" w:rsidRPr="003C4B6C" w:rsidRDefault="00024B06" w:rsidP="0002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3.</w:t>
      </w:r>
      <w:r w:rsidRPr="003C4B6C">
        <w:t>默认打开</w:t>
      </w:r>
      <w:r w:rsidRPr="003C4B6C">
        <w:t>user</w:t>
      </w:r>
      <w:r w:rsidRPr="003C4B6C">
        <w:t>下的</w:t>
      </w:r>
      <w:r w:rsidRPr="003C4B6C">
        <w:t>ylog</w:t>
      </w:r>
      <w:r>
        <w:t>；</w:t>
      </w:r>
    </w:p>
    <w:p w:rsidR="00024B06" w:rsidRPr="003C4B6C" w:rsidRDefault="00024B06" w:rsidP="0002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4.</w:t>
      </w:r>
      <w:r w:rsidRPr="003C4B6C">
        <w:t>将</w:t>
      </w:r>
      <w:r w:rsidRPr="003C4B6C">
        <w:t>logcat</w:t>
      </w:r>
      <w:r w:rsidRPr="003C4B6C">
        <w:t>输出到串口</w:t>
      </w:r>
      <w:r>
        <w:t>；</w:t>
      </w:r>
    </w:p>
    <w:p w:rsidR="00024B06" w:rsidRPr="003C4B6C" w:rsidRDefault="00024B06" w:rsidP="0002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5.</w:t>
      </w:r>
      <w:r w:rsidRPr="003C4B6C">
        <w:t>打开</w:t>
      </w:r>
      <w:r w:rsidRPr="003C4B6C">
        <w:t>user</w:t>
      </w:r>
      <w:r w:rsidRPr="003C4B6C">
        <w:t>下的</w:t>
      </w:r>
      <w:r w:rsidRPr="003C4B6C">
        <w:t>sysdump</w:t>
      </w:r>
      <w:r>
        <w:t>；</w:t>
      </w:r>
    </w:p>
    <w:p w:rsidR="00B943CB" w:rsidRDefault="00024B06" w:rsidP="0002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6.</w:t>
      </w:r>
      <w:r w:rsidRPr="003C4B6C">
        <w:t>打开</w:t>
      </w:r>
      <w:r w:rsidRPr="003C4B6C">
        <w:t>hprof</w:t>
      </w:r>
      <w:r w:rsidRPr="003C4B6C">
        <w:t>保存</w:t>
      </w:r>
      <w:r w:rsidRPr="00D94C24">
        <w:t>。</w:t>
      </w:r>
    </w:p>
    <w:p w:rsidR="00367AD8" w:rsidRDefault="00367AD8" w:rsidP="0002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t>7</w:t>
      </w:r>
      <w:r>
        <w:rPr>
          <w:rFonts w:hint="default"/>
        </w:rPr>
        <w:t>.</w:t>
      </w:r>
      <w:r w:rsidRPr="00367AD8">
        <w:t xml:space="preserve"> user </w:t>
      </w:r>
      <w:r w:rsidRPr="00367AD8">
        <w:t>打开版本打开</w:t>
      </w:r>
      <w:r w:rsidRPr="00367AD8">
        <w:t>sprdruntimeinfo</w:t>
      </w:r>
    </w:p>
    <w:p w:rsidR="00367AD8" w:rsidRPr="004D4F43" w:rsidRDefault="00367AD8" w:rsidP="00024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Pr>
          <w:rFonts w:hint="default"/>
        </w:rPr>
        <w:t>8.</w:t>
      </w:r>
      <w:r w:rsidRPr="00367AD8">
        <w:t xml:space="preserve"> user</w:t>
      </w:r>
      <w:r w:rsidRPr="00367AD8">
        <w:t>版本下导出</w:t>
      </w:r>
      <w:r w:rsidRPr="00367AD8">
        <w:t>dropbox</w:t>
      </w:r>
      <w:r w:rsidRPr="00367AD8">
        <w:t>修改意见</w:t>
      </w:r>
    </w:p>
    <w:p w:rsidR="00366A23" w:rsidRPr="004D4F43" w:rsidRDefault="00C566DF">
      <w:pPr>
        <w:pStyle w:val="Heading2NoNumber"/>
        <w:rPr>
          <w:rFonts w:cs="Arial" w:hint="default"/>
          <w:lang w:eastAsia="zh-CN"/>
        </w:rPr>
      </w:pPr>
      <w:r w:rsidRPr="004D4F43">
        <w:rPr>
          <w:rFonts w:cs="Arial" w:hint="default"/>
          <w:lang w:eastAsia="zh-CN"/>
        </w:rPr>
        <w:t>读者对象</w:t>
      </w:r>
    </w:p>
    <w:p w:rsidR="00366A23" w:rsidRPr="004D4F43" w:rsidRDefault="00367AD8" w:rsidP="00074033">
      <w:pPr>
        <w:pStyle w:val="ItemList"/>
        <w:numPr>
          <w:ilvl w:val="0"/>
          <w:numId w:val="0"/>
        </w:numPr>
        <w:ind w:left="425" w:hanging="425"/>
        <w:rPr>
          <w:rFonts w:hint="default"/>
        </w:rPr>
      </w:pPr>
      <w:r>
        <w:t>稳定</w:t>
      </w:r>
      <w:r>
        <w:rPr>
          <w:rFonts w:hint="default"/>
        </w:rPr>
        <w:t>性调试</w:t>
      </w:r>
    </w:p>
    <w:p w:rsidR="0046668B" w:rsidRDefault="0046668B">
      <w:pPr>
        <w:pStyle w:val="Heading2NoNumber"/>
        <w:rPr>
          <w:rFonts w:cs="Arial" w:hint="default"/>
          <w:lang w:eastAsia="zh-CN"/>
        </w:rPr>
      </w:pPr>
      <w:r>
        <w:rPr>
          <w:rFonts w:cs="Arial"/>
          <w:lang w:eastAsia="zh-CN"/>
        </w:rPr>
        <w:t>缩略语</w:t>
      </w:r>
    </w:p>
    <w:tbl>
      <w:tblPr>
        <w:tblStyle w:val="Table"/>
        <w:tblW w:w="7938" w:type="dxa"/>
        <w:tblLayout w:type="fixed"/>
        <w:tblLook w:val="01E0" w:firstRow="1" w:lastRow="1" w:firstColumn="1" w:lastColumn="1" w:noHBand="0" w:noVBand="0"/>
      </w:tblPr>
      <w:tblGrid>
        <w:gridCol w:w="1104"/>
        <w:gridCol w:w="3467"/>
        <w:gridCol w:w="3367"/>
      </w:tblGrid>
      <w:tr w:rsidR="0046668B" w:rsidTr="00AE3C82">
        <w:trPr>
          <w:cnfStyle w:val="100000000000" w:firstRow="1" w:lastRow="0" w:firstColumn="0" w:lastColumn="0" w:oddVBand="0" w:evenVBand="0" w:oddHBand="0" w:evenHBand="0" w:firstRowFirstColumn="0" w:firstRowLastColumn="0" w:lastRowFirstColumn="0" w:lastRowLastColumn="0"/>
        </w:trPr>
        <w:tc>
          <w:tcPr>
            <w:tcW w:w="695" w:type="pct"/>
          </w:tcPr>
          <w:p w:rsidR="0046668B" w:rsidRDefault="0046668B" w:rsidP="00AE3C82">
            <w:pPr>
              <w:pStyle w:val="TableHeading"/>
              <w:rPr>
                <w:rFonts w:hint="default"/>
              </w:rPr>
            </w:pPr>
            <w:r>
              <w:t>缩略语</w:t>
            </w:r>
          </w:p>
        </w:tc>
        <w:tc>
          <w:tcPr>
            <w:tcW w:w="2184" w:type="pct"/>
          </w:tcPr>
          <w:p w:rsidR="0046668B" w:rsidRDefault="0046668B" w:rsidP="00AE3C82">
            <w:pPr>
              <w:pStyle w:val="TableHeading"/>
              <w:rPr>
                <w:rFonts w:hint="default"/>
              </w:rPr>
            </w:pPr>
            <w:r>
              <w:t>英文全名</w:t>
            </w:r>
          </w:p>
        </w:tc>
        <w:tc>
          <w:tcPr>
            <w:tcW w:w="2121" w:type="pct"/>
          </w:tcPr>
          <w:p w:rsidR="0046668B" w:rsidRDefault="0046668B" w:rsidP="00AE3C82">
            <w:pPr>
              <w:pStyle w:val="TableHeading"/>
              <w:rPr>
                <w:rFonts w:hint="default"/>
              </w:rPr>
            </w:pPr>
            <w:r>
              <w:t>中文解释</w:t>
            </w:r>
          </w:p>
        </w:tc>
      </w:tr>
    </w:tbl>
    <w:p w:rsidR="0046668B" w:rsidRPr="0046668B" w:rsidRDefault="0046668B" w:rsidP="0046668B">
      <w:pPr>
        <w:rPr>
          <w:rFonts w:hint="default"/>
        </w:rPr>
      </w:pPr>
      <w:bookmarkStart w:id="1" w:name="_GoBack"/>
      <w:bookmarkEnd w:id="1"/>
    </w:p>
    <w:p w:rsidR="00366A23" w:rsidRPr="004D4F43" w:rsidRDefault="00C566DF">
      <w:pPr>
        <w:pStyle w:val="Heading2NoNumber"/>
        <w:rPr>
          <w:rFonts w:cs="Arial" w:hint="default"/>
          <w:lang w:eastAsia="zh-CN"/>
        </w:rPr>
      </w:pPr>
      <w:r w:rsidRPr="004D4F43">
        <w:rPr>
          <w:rFonts w:cs="Arial" w:hint="default"/>
          <w:lang w:eastAsia="zh-CN"/>
        </w:rPr>
        <w:t>符号约定</w:t>
      </w:r>
    </w:p>
    <w:p w:rsidR="00B943CB" w:rsidRDefault="00B943CB">
      <w:pPr>
        <w:rPr>
          <w:rFonts w:hint="default"/>
        </w:rPr>
      </w:pPr>
      <w:r>
        <w:rPr>
          <w:rFonts w:hint="default"/>
        </w:rPr>
        <w:t>在本文中可能出现下列标志，它</w:t>
      </w:r>
      <w:r w:rsidR="00C566DF" w:rsidRPr="004D4F43">
        <w:rPr>
          <w:rFonts w:hint="default"/>
        </w:rPr>
        <w:t>所代表的含义如下。</w:t>
      </w:r>
    </w:p>
    <w:p w:rsidR="00366A23" w:rsidRPr="004D4F43" w:rsidRDefault="002E5330">
      <w:pPr>
        <w:rPr>
          <w:rFonts w:hint="default"/>
        </w:rPr>
      </w:pPr>
      <w:r w:rsidRPr="00B943CB">
        <w:rPr>
          <w:b/>
        </w:rPr>
        <w:t>（本模块“</w:t>
      </w:r>
      <w:r w:rsidRPr="00B943CB">
        <w:rPr>
          <w:rFonts w:hint="default"/>
          <w:b/>
        </w:rPr>
        <w:t>可选</w:t>
      </w:r>
      <w:r w:rsidRPr="00B943CB">
        <w:rPr>
          <w:b/>
        </w:rPr>
        <w:t>”</w:t>
      </w:r>
      <w:r w:rsidRPr="00B943CB">
        <w:rPr>
          <w:rFonts w:hint="default"/>
          <w:b/>
        </w:rPr>
        <w:t>，由各个</w:t>
      </w:r>
      <w:r w:rsidRPr="00B943CB">
        <w:rPr>
          <w:b/>
        </w:rPr>
        <w:t>写作</w:t>
      </w:r>
      <w:r w:rsidRPr="00B943CB">
        <w:rPr>
          <w:rFonts w:hint="default"/>
          <w:b/>
        </w:rPr>
        <w:t>模板单独定义</w:t>
      </w:r>
      <w:r w:rsidRPr="00B943CB">
        <w:rPr>
          <w:b/>
        </w:rPr>
        <w:t>。</w:t>
      </w:r>
      <w:r w:rsidRPr="00B943CB">
        <w:rPr>
          <w:rFonts w:hint="default"/>
          <w:b/>
        </w:rPr>
        <w:t>）</w:t>
      </w:r>
    </w:p>
    <w:tbl>
      <w:tblPr>
        <w:tblStyle w:val="Table"/>
        <w:tblW w:w="7938" w:type="dxa"/>
        <w:tblInd w:w="0" w:type="dxa"/>
        <w:tblLayout w:type="fixed"/>
        <w:tblLook w:val="01E0" w:firstRow="1" w:lastRow="1" w:firstColumn="1" w:lastColumn="1" w:noHBand="0" w:noVBand="0"/>
      </w:tblPr>
      <w:tblGrid>
        <w:gridCol w:w="1708"/>
        <w:gridCol w:w="6230"/>
      </w:tblGrid>
      <w:tr w:rsidR="00366A23" w:rsidRPr="004D4F43" w:rsidTr="007F64AB">
        <w:trPr>
          <w:cnfStyle w:val="100000000000" w:firstRow="1" w:lastRow="0" w:firstColumn="0" w:lastColumn="0" w:oddVBand="0" w:evenVBand="0" w:oddHBand="0" w:evenHBand="0" w:firstRowFirstColumn="0" w:firstRowLastColumn="0" w:lastRowFirstColumn="0" w:lastRowLastColumn="0"/>
        </w:trPr>
        <w:tc>
          <w:tcPr>
            <w:tcW w:w="1076" w:type="pct"/>
          </w:tcPr>
          <w:p w:rsidR="00366A23" w:rsidRPr="004D4F43" w:rsidRDefault="00C566DF" w:rsidP="007F64AB">
            <w:pPr>
              <w:pStyle w:val="TableHeading"/>
              <w:rPr>
                <w:rFonts w:ascii="Arial" w:hAnsi="Arial" w:cs="Arial" w:hint="default"/>
              </w:rPr>
            </w:pPr>
            <w:r w:rsidRPr="004D4F43">
              <w:rPr>
                <w:rFonts w:ascii="Arial" w:hAnsi="Arial" w:cs="Arial" w:hint="default"/>
              </w:rPr>
              <w:t>符号</w:t>
            </w:r>
          </w:p>
        </w:tc>
        <w:tc>
          <w:tcPr>
            <w:tcW w:w="3924" w:type="pct"/>
          </w:tcPr>
          <w:p w:rsidR="00366A23" w:rsidRPr="004D4F43" w:rsidRDefault="00C566DF" w:rsidP="007F64AB">
            <w:pPr>
              <w:pStyle w:val="TableHeading"/>
              <w:rPr>
                <w:rFonts w:ascii="Arial" w:hAnsi="Arial" w:cs="Arial" w:hint="default"/>
              </w:rPr>
            </w:pPr>
            <w:r w:rsidRPr="004D4F43">
              <w:rPr>
                <w:rFonts w:ascii="Arial" w:hAnsi="Arial" w:cs="Arial" w:hint="default"/>
              </w:rPr>
              <w:t>说明</w:t>
            </w:r>
          </w:p>
        </w:tc>
      </w:tr>
      <w:tr w:rsidR="00366A23" w:rsidRPr="004D4F43" w:rsidTr="007F64AB">
        <w:tc>
          <w:tcPr>
            <w:tcW w:w="1076" w:type="pct"/>
          </w:tcPr>
          <w:p w:rsidR="00366A23" w:rsidRPr="004D4F43" w:rsidRDefault="002D081C">
            <w:pPr>
              <w:pStyle w:val="TableText"/>
              <w:rPr>
                <w:rFonts w:hint="default"/>
              </w:rPr>
            </w:pPr>
            <w:r w:rsidRPr="004D4F43">
              <w:rPr>
                <w:rFonts w:hint="default"/>
                <w:noProof/>
              </w:rPr>
              <w:drawing>
                <wp:inline distT="0" distB="0" distL="0" distR="0">
                  <wp:extent cx="619125" cy="209550"/>
                  <wp:effectExtent l="0" t="0" r="0" b="0"/>
                  <wp:docPr id="7" name="d0e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e1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209550"/>
                          </a:xfrm>
                          <a:prstGeom prst="rect">
                            <a:avLst/>
                          </a:prstGeom>
                          <a:noFill/>
                          <a:ln>
                            <a:noFill/>
                          </a:ln>
                        </pic:spPr>
                      </pic:pic>
                    </a:graphicData>
                  </a:graphic>
                </wp:inline>
              </w:drawing>
            </w:r>
          </w:p>
        </w:tc>
        <w:tc>
          <w:tcPr>
            <w:tcW w:w="3924" w:type="pct"/>
          </w:tcPr>
          <w:p w:rsidR="00366A23" w:rsidRPr="004D4F43" w:rsidRDefault="00C566DF">
            <w:pPr>
              <w:pStyle w:val="TableText"/>
              <w:rPr>
                <w:rFonts w:hint="default"/>
              </w:rPr>
            </w:pPr>
            <w:r w:rsidRPr="004D4F43">
              <w:rPr>
                <w:rFonts w:hint="default"/>
              </w:rPr>
              <w:t>用于突出重要</w:t>
            </w:r>
            <w:r w:rsidRPr="004D4F43">
              <w:rPr>
                <w:rFonts w:hint="default"/>
              </w:rPr>
              <w:t>/</w:t>
            </w:r>
            <w:r w:rsidRPr="004D4F43">
              <w:rPr>
                <w:rFonts w:hint="default"/>
              </w:rPr>
              <w:t>关键信息、</w:t>
            </w:r>
            <w:r w:rsidR="00B943CB">
              <w:rPr>
                <w:rFonts w:hint="default"/>
              </w:rPr>
              <w:t xml:space="preserve"> </w:t>
            </w:r>
            <w:r w:rsidR="00B943CB">
              <w:t>补充</w:t>
            </w:r>
            <w:r w:rsidR="00B943CB">
              <w:rPr>
                <w:rFonts w:hint="default"/>
              </w:rPr>
              <w:t>信息</w:t>
            </w:r>
            <w:r w:rsidRPr="004D4F43">
              <w:rPr>
                <w:rFonts w:hint="default"/>
              </w:rPr>
              <w:t>和小窍门等。</w:t>
            </w:r>
          </w:p>
          <w:p w:rsidR="00366A23" w:rsidRPr="004D4F43" w:rsidRDefault="00CE0405" w:rsidP="00CE0405">
            <w:pPr>
              <w:pStyle w:val="TableText"/>
              <w:rPr>
                <w:rFonts w:hint="default"/>
              </w:rPr>
            </w:pPr>
            <w:r>
              <w:t>“</w:t>
            </w:r>
            <w:r w:rsidR="00C566DF" w:rsidRPr="004D4F43">
              <w:rPr>
                <w:rFonts w:hint="default"/>
              </w:rPr>
              <w:t>说明</w:t>
            </w:r>
            <w:r>
              <w:t>”</w:t>
            </w:r>
            <w:r w:rsidR="00C566DF" w:rsidRPr="004D4F43">
              <w:rPr>
                <w:rFonts w:hint="default"/>
              </w:rPr>
              <w:t>不是安全警示信息，不涉及人身、设备及环境伤害。</w:t>
            </w:r>
          </w:p>
        </w:tc>
      </w:tr>
    </w:tbl>
    <w:p w:rsidR="00366A23" w:rsidRPr="004D4F43" w:rsidRDefault="00366A23">
      <w:pPr>
        <w:rPr>
          <w:rFonts w:hint="default"/>
        </w:rPr>
      </w:pPr>
    </w:p>
    <w:p w:rsidR="00366A23" w:rsidRPr="004D4F43" w:rsidRDefault="00C566DF">
      <w:pPr>
        <w:pStyle w:val="Heading2NoNumber"/>
        <w:rPr>
          <w:rFonts w:cs="Arial" w:hint="default"/>
        </w:rPr>
      </w:pPr>
      <w:r w:rsidRPr="004D4F43">
        <w:rPr>
          <w:rFonts w:cs="Arial" w:hint="default"/>
        </w:rPr>
        <w:lastRenderedPageBreak/>
        <w:t>修改记录</w:t>
      </w: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1"/>
        <w:gridCol w:w="2267"/>
        <w:gridCol w:w="1277"/>
        <w:gridCol w:w="3684"/>
      </w:tblGrid>
      <w:tr w:rsidR="00366A23" w:rsidRPr="004D4F43" w:rsidTr="00637DF2">
        <w:trPr>
          <w:tblHeader/>
        </w:trPr>
        <w:tc>
          <w:tcPr>
            <w:tcW w:w="8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66A23" w:rsidRPr="004D4F43" w:rsidRDefault="00C566DF" w:rsidP="007F64AB">
            <w:pPr>
              <w:pStyle w:val="TableHeading"/>
              <w:rPr>
                <w:rFonts w:ascii="Arial" w:hAnsi="Arial" w:cs="Arial" w:hint="default"/>
              </w:rPr>
            </w:pPr>
            <w:r w:rsidRPr="004D4F43">
              <w:rPr>
                <w:rFonts w:ascii="Arial" w:hAnsi="Arial" w:cs="Arial" w:hint="default"/>
              </w:rPr>
              <w:t>文档版本</w:t>
            </w:r>
          </w:p>
        </w:tc>
        <w:tc>
          <w:tcPr>
            <w:tcW w:w="131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发布日期</w:t>
            </w:r>
          </w:p>
        </w:tc>
        <w:tc>
          <w:tcPr>
            <w:tcW w:w="73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作者</w:t>
            </w:r>
          </w:p>
        </w:tc>
        <w:tc>
          <w:tcPr>
            <w:tcW w:w="213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修改说明</w:t>
            </w:r>
          </w:p>
        </w:tc>
      </w:tr>
      <w:tr w:rsidR="00366A23" w:rsidRPr="004D4F43" w:rsidTr="00637DF2">
        <w:tc>
          <w:tcPr>
            <w:tcW w:w="817" w:type="pct"/>
            <w:tcBorders>
              <w:top w:val="single" w:sz="6" w:space="0" w:color="000000"/>
              <w:bottom w:val="single" w:sz="6" w:space="0" w:color="000000"/>
              <w:right w:val="single" w:sz="6" w:space="0" w:color="000000"/>
            </w:tcBorders>
            <w:shd w:val="clear" w:color="auto" w:fill="auto"/>
          </w:tcPr>
          <w:p w:rsidR="00366A23" w:rsidRPr="004D4F43" w:rsidRDefault="008C340F">
            <w:pPr>
              <w:pStyle w:val="TableText"/>
              <w:rPr>
                <w:rFonts w:hint="default"/>
              </w:rPr>
            </w:pPr>
            <w:r>
              <w:rPr>
                <w:rFonts w:hint="default"/>
              </w:rPr>
              <w:t>V1.0</w:t>
            </w:r>
          </w:p>
        </w:tc>
        <w:tc>
          <w:tcPr>
            <w:tcW w:w="1312" w:type="pct"/>
            <w:tcBorders>
              <w:top w:val="single" w:sz="6" w:space="0" w:color="000000"/>
              <w:bottom w:val="single" w:sz="6" w:space="0" w:color="000000"/>
              <w:right w:val="single" w:sz="6" w:space="0" w:color="000000"/>
            </w:tcBorders>
            <w:shd w:val="clear" w:color="auto" w:fill="auto"/>
          </w:tcPr>
          <w:p w:rsidR="00366A23" w:rsidRPr="004D4F43" w:rsidRDefault="00C566DF" w:rsidP="009A4097">
            <w:pPr>
              <w:pStyle w:val="TableText"/>
              <w:rPr>
                <w:rFonts w:hint="default"/>
              </w:rPr>
            </w:pPr>
            <w:r w:rsidRPr="004D4F43">
              <w:rPr>
                <w:rFonts w:hint="default"/>
              </w:rPr>
              <w:t>20</w:t>
            </w:r>
            <w:r w:rsidR="009A4097">
              <w:rPr>
                <w:rFonts w:hint="default"/>
              </w:rPr>
              <w:t>20</w:t>
            </w:r>
            <w:r w:rsidRPr="004D4F43">
              <w:rPr>
                <w:rFonts w:hint="default"/>
              </w:rPr>
              <w:t>-</w:t>
            </w:r>
            <w:r w:rsidR="009A4097">
              <w:rPr>
                <w:rFonts w:hint="default"/>
              </w:rPr>
              <w:t>07</w:t>
            </w:r>
            <w:r w:rsidRPr="004D4F43">
              <w:rPr>
                <w:rFonts w:hint="default"/>
              </w:rPr>
              <w:t>-1</w:t>
            </w:r>
            <w:r w:rsidR="009A4097">
              <w:rPr>
                <w:rFonts w:hint="default"/>
              </w:rPr>
              <w:t>3</w:t>
            </w:r>
          </w:p>
        </w:tc>
        <w:tc>
          <w:tcPr>
            <w:tcW w:w="739" w:type="pct"/>
            <w:tcBorders>
              <w:top w:val="single" w:sz="6" w:space="0" w:color="000000"/>
              <w:bottom w:val="single" w:sz="6" w:space="0" w:color="000000"/>
              <w:right w:val="single" w:sz="6" w:space="0" w:color="000000"/>
            </w:tcBorders>
            <w:shd w:val="clear" w:color="auto" w:fill="auto"/>
          </w:tcPr>
          <w:p w:rsidR="00366A23" w:rsidRPr="004D4F43" w:rsidRDefault="009A4097">
            <w:pPr>
              <w:pStyle w:val="TableText"/>
              <w:rPr>
                <w:rFonts w:hint="default"/>
              </w:rPr>
            </w:pPr>
            <w:r>
              <w:rPr>
                <w:rFonts w:hint="default"/>
              </w:rPr>
              <w:t>Hursion</w:t>
            </w:r>
            <w:r>
              <w:t>,zhang</w:t>
            </w:r>
          </w:p>
        </w:tc>
        <w:tc>
          <w:tcPr>
            <w:tcW w:w="2132" w:type="pct"/>
            <w:tcBorders>
              <w:top w:val="single" w:sz="6" w:space="0" w:color="000000"/>
              <w:bottom w:val="single" w:sz="6" w:space="0" w:color="000000"/>
            </w:tcBorders>
            <w:shd w:val="clear" w:color="auto" w:fill="auto"/>
          </w:tcPr>
          <w:p w:rsidR="00366A23" w:rsidRPr="004D4F43" w:rsidRDefault="009A4097">
            <w:pPr>
              <w:pStyle w:val="TableText"/>
              <w:rPr>
                <w:rFonts w:hint="default"/>
              </w:rPr>
            </w:pPr>
            <w:r>
              <w:rPr>
                <w:rFonts w:hint="default"/>
              </w:rPr>
              <w:t>T</w:t>
            </w:r>
            <w:r>
              <w:t>emp</w:t>
            </w:r>
          </w:p>
        </w:tc>
      </w:tr>
    </w:tbl>
    <w:p w:rsidR="00366A23" w:rsidRPr="004D4F43" w:rsidRDefault="00366A23">
      <w:pPr>
        <w:rPr>
          <w:rFonts w:hint="default"/>
        </w:rPr>
      </w:pPr>
    </w:p>
    <w:p w:rsidR="00366A23" w:rsidRPr="004D4F43" w:rsidRDefault="00C566DF">
      <w:pPr>
        <w:pStyle w:val="BlockLabelInTitlePage"/>
        <w:rPr>
          <w:rFonts w:cs="Arial"/>
        </w:rPr>
      </w:pPr>
      <w:r w:rsidRPr="004D4F43">
        <w:rPr>
          <w:rFonts w:cs="Arial"/>
        </w:rPr>
        <w:t>作者信息</w:t>
      </w: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08"/>
        <w:gridCol w:w="2269"/>
        <w:gridCol w:w="1277"/>
        <w:gridCol w:w="3685"/>
      </w:tblGrid>
      <w:tr w:rsidR="00366A23" w:rsidRPr="004D4F43" w:rsidTr="00637DF2">
        <w:tc>
          <w:tcPr>
            <w:tcW w:w="815" w:type="pct"/>
            <w:tcBorders>
              <w:top w:val="single" w:sz="6" w:space="0" w:color="000000"/>
              <w:bottom w:val="single" w:sz="6" w:space="0" w:color="000000"/>
              <w:right w:val="single" w:sz="6" w:space="0" w:color="000000"/>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作者</w:t>
            </w:r>
          </w:p>
        </w:tc>
        <w:tc>
          <w:tcPr>
            <w:tcW w:w="1313" w:type="pct"/>
            <w:tcBorders>
              <w:top w:val="single" w:sz="6" w:space="0" w:color="000000"/>
              <w:bottom w:val="single" w:sz="6" w:space="0" w:color="000000"/>
              <w:right w:val="single" w:sz="6" w:space="0" w:color="000000"/>
            </w:tcBorders>
          </w:tcPr>
          <w:p w:rsidR="00366A23" w:rsidRPr="004D4F43" w:rsidRDefault="00681F29">
            <w:pPr>
              <w:pStyle w:val="TableText"/>
              <w:rPr>
                <w:rFonts w:hint="default"/>
              </w:rPr>
            </w:pPr>
            <w:r w:rsidRPr="004D4F43">
              <w:rPr>
                <w:rFonts w:hint="default"/>
              </w:rPr>
              <w:t>XXX</w:t>
            </w:r>
          </w:p>
        </w:tc>
        <w:tc>
          <w:tcPr>
            <w:tcW w:w="739" w:type="pct"/>
            <w:tcBorders>
              <w:top w:val="single" w:sz="6" w:space="0" w:color="000000"/>
              <w:bottom w:val="single" w:sz="6" w:space="0" w:color="000000"/>
              <w:right w:val="single" w:sz="6" w:space="0" w:color="000000"/>
            </w:tcBorders>
          </w:tcPr>
          <w:p w:rsidR="00366A23" w:rsidRPr="004D4F43" w:rsidRDefault="00C566DF">
            <w:pPr>
              <w:pStyle w:val="TableText"/>
              <w:rPr>
                <w:rFonts w:hint="default"/>
              </w:rPr>
            </w:pPr>
            <w:r w:rsidRPr="004D4F43">
              <w:rPr>
                <w:rFonts w:hint="default"/>
              </w:rPr>
              <w:t>日期</w:t>
            </w:r>
          </w:p>
        </w:tc>
        <w:tc>
          <w:tcPr>
            <w:tcW w:w="2133" w:type="pct"/>
            <w:tcBorders>
              <w:top w:val="single" w:sz="6" w:space="0" w:color="000000"/>
              <w:bottom w:val="single" w:sz="6" w:space="0" w:color="000000"/>
            </w:tcBorders>
          </w:tcPr>
          <w:p w:rsidR="00366A23" w:rsidRPr="004D4F43" w:rsidRDefault="00C566DF">
            <w:pPr>
              <w:pStyle w:val="TableText"/>
              <w:rPr>
                <w:rFonts w:hint="default"/>
              </w:rPr>
            </w:pPr>
            <w:r w:rsidRPr="004D4F43">
              <w:rPr>
                <w:rFonts w:hint="default"/>
              </w:rPr>
              <w:t>2019-</w:t>
            </w:r>
            <w:r w:rsidR="0036764C" w:rsidRPr="004D4F43">
              <w:rPr>
                <w:rFonts w:hint="default"/>
              </w:rPr>
              <w:t>11-08</w:t>
            </w:r>
          </w:p>
        </w:tc>
      </w:tr>
      <w:tr w:rsidR="00366A23" w:rsidRPr="004D4F43" w:rsidTr="00637DF2">
        <w:tc>
          <w:tcPr>
            <w:tcW w:w="815" w:type="pct"/>
            <w:tcBorders>
              <w:top w:val="single" w:sz="6" w:space="0" w:color="000000"/>
              <w:bottom w:val="single" w:sz="6" w:space="0" w:color="000000"/>
              <w:right w:val="single" w:sz="6" w:space="0" w:color="000000"/>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审核</w:t>
            </w:r>
          </w:p>
        </w:tc>
        <w:tc>
          <w:tcPr>
            <w:tcW w:w="1313" w:type="pct"/>
            <w:tcBorders>
              <w:top w:val="single" w:sz="6" w:space="0" w:color="000000"/>
              <w:bottom w:val="single" w:sz="6" w:space="0" w:color="000000"/>
              <w:right w:val="single" w:sz="6" w:space="0" w:color="000000"/>
            </w:tcBorders>
          </w:tcPr>
          <w:p w:rsidR="00366A23" w:rsidRPr="004D4F43" w:rsidRDefault="00681F29">
            <w:pPr>
              <w:pStyle w:val="TableText"/>
              <w:rPr>
                <w:rFonts w:hint="default"/>
              </w:rPr>
            </w:pPr>
            <w:r w:rsidRPr="004D4F43">
              <w:rPr>
                <w:rFonts w:hint="default"/>
              </w:rPr>
              <w:t>XXX</w:t>
            </w:r>
          </w:p>
        </w:tc>
        <w:tc>
          <w:tcPr>
            <w:tcW w:w="739" w:type="pct"/>
            <w:tcBorders>
              <w:top w:val="single" w:sz="6" w:space="0" w:color="000000"/>
              <w:bottom w:val="single" w:sz="6" w:space="0" w:color="000000"/>
              <w:right w:val="single" w:sz="6" w:space="0" w:color="000000"/>
            </w:tcBorders>
          </w:tcPr>
          <w:p w:rsidR="00366A23" w:rsidRPr="004D4F43" w:rsidRDefault="00C566DF">
            <w:pPr>
              <w:pStyle w:val="TableText"/>
              <w:rPr>
                <w:rFonts w:hint="default"/>
              </w:rPr>
            </w:pPr>
            <w:r w:rsidRPr="004D4F43">
              <w:rPr>
                <w:rFonts w:hint="default"/>
              </w:rPr>
              <w:t>日期</w:t>
            </w:r>
          </w:p>
        </w:tc>
        <w:tc>
          <w:tcPr>
            <w:tcW w:w="2133" w:type="pct"/>
            <w:tcBorders>
              <w:top w:val="single" w:sz="6" w:space="0" w:color="000000"/>
              <w:bottom w:val="single" w:sz="6" w:space="0" w:color="000000"/>
            </w:tcBorders>
          </w:tcPr>
          <w:p w:rsidR="00366A23" w:rsidRPr="004D4F43" w:rsidRDefault="00C566DF">
            <w:pPr>
              <w:pStyle w:val="TableText"/>
              <w:rPr>
                <w:rFonts w:hint="default"/>
              </w:rPr>
            </w:pPr>
            <w:r w:rsidRPr="004D4F43">
              <w:rPr>
                <w:rFonts w:hint="default"/>
              </w:rPr>
              <w:t>2019-</w:t>
            </w:r>
            <w:r w:rsidR="0036764C" w:rsidRPr="004D4F43">
              <w:rPr>
                <w:rFonts w:hint="default"/>
              </w:rPr>
              <w:t>11-09</w:t>
            </w:r>
          </w:p>
        </w:tc>
      </w:tr>
      <w:tr w:rsidR="00366A23" w:rsidRPr="004D4F43" w:rsidTr="00637DF2">
        <w:tc>
          <w:tcPr>
            <w:tcW w:w="815" w:type="pct"/>
            <w:tcBorders>
              <w:top w:val="single" w:sz="6" w:space="0" w:color="000000"/>
              <w:bottom w:val="single" w:sz="6" w:space="0" w:color="000000"/>
              <w:right w:val="single" w:sz="6" w:space="0" w:color="000000"/>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测试</w:t>
            </w:r>
          </w:p>
        </w:tc>
        <w:tc>
          <w:tcPr>
            <w:tcW w:w="1313" w:type="pct"/>
            <w:tcBorders>
              <w:top w:val="single" w:sz="6" w:space="0" w:color="000000"/>
              <w:bottom w:val="single" w:sz="6" w:space="0" w:color="000000"/>
              <w:right w:val="single" w:sz="6" w:space="0" w:color="000000"/>
            </w:tcBorders>
          </w:tcPr>
          <w:p w:rsidR="00366A23" w:rsidRPr="004D4F43" w:rsidRDefault="00681F29">
            <w:pPr>
              <w:pStyle w:val="TableText"/>
              <w:rPr>
                <w:rFonts w:hint="default"/>
              </w:rPr>
            </w:pPr>
            <w:r w:rsidRPr="004D4F43">
              <w:rPr>
                <w:rFonts w:hint="default"/>
              </w:rPr>
              <w:t>XXX</w:t>
            </w:r>
          </w:p>
        </w:tc>
        <w:tc>
          <w:tcPr>
            <w:tcW w:w="739" w:type="pct"/>
            <w:tcBorders>
              <w:top w:val="single" w:sz="6" w:space="0" w:color="000000"/>
              <w:bottom w:val="single" w:sz="6" w:space="0" w:color="000000"/>
              <w:right w:val="single" w:sz="6" w:space="0" w:color="000000"/>
            </w:tcBorders>
          </w:tcPr>
          <w:p w:rsidR="00366A23" w:rsidRPr="004D4F43" w:rsidRDefault="00C566DF">
            <w:pPr>
              <w:pStyle w:val="TableText"/>
              <w:rPr>
                <w:rFonts w:hint="default"/>
              </w:rPr>
            </w:pPr>
            <w:r w:rsidRPr="004D4F43">
              <w:rPr>
                <w:rFonts w:hint="default"/>
              </w:rPr>
              <w:t>日期</w:t>
            </w:r>
          </w:p>
        </w:tc>
        <w:tc>
          <w:tcPr>
            <w:tcW w:w="2133" w:type="pct"/>
            <w:tcBorders>
              <w:top w:val="single" w:sz="6" w:space="0" w:color="000000"/>
              <w:bottom w:val="single" w:sz="6" w:space="0" w:color="000000"/>
            </w:tcBorders>
          </w:tcPr>
          <w:p w:rsidR="00366A23" w:rsidRPr="004D4F43" w:rsidRDefault="00C566DF">
            <w:pPr>
              <w:pStyle w:val="TableText"/>
              <w:rPr>
                <w:rFonts w:hint="default"/>
              </w:rPr>
            </w:pPr>
            <w:r w:rsidRPr="004D4F43">
              <w:rPr>
                <w:rFonts w:hint="default"/>
              </w:rPr>
              <w:t>2019-</w:t>
            </w:r>
            <w:r w:rsidR="0036764C" w:rsidRPr="004D4F43">
              <w:rPr>
                <w:rFonts w:hint="default"/>
              </w:rPr>
              <w:t>11-10</w:t>
            </w:r>
          </w:p>
        </w:tc>
      </w:tr>
      <w:tr w:rsidR="00366A23" w:rsidRPr="004D4F43" w:rsidTr="00637DF2">
        <w:tc>
          <w:tcPr>
            <w:tcW w:w="815" w:type="pct"/>
            <w:tcBorders>
              <w:top w:val="single" w:sz="6" w:space="0" w:color="000000"/>
              <w:bottom w:val="single" w:sz="6" w:space="0" w:color="000000"/>
              <w:right w:val="single" w:sz="6" w:space="0" w:color="000000"/>
            </w:tcBorders>
            <w:shd w:val="clear" w:color="auto" w:fill="D9D9D9"/>
          </w:tcPr>
          <w:p w:rsidR="00366A23" w:rsidRPr="004D4F43" w:rsidRDefault="00C566DF">
            <w:pPr>
              <w:pStyle w:val="TableHeading"/>
              <w:rPr>
                <w:rFonts w:ascii="Arial" w:hAnsi="Arial" w:cs="Arial" w:hint="default"/>
              </w:rPr>
            </w:pPr>
            <w:r w:rsidRPr="004D4F43">
              <w:rPr>
                <w:rFonts w:ascii="Arial" w:hAnsi="Arial" w:cs="Arial" w:hint="default"/>
              </w:rPr>
              <w:t>签发</w:t>
            </w:r>
          </w:p>
        </w:tc>
        <w:tc>
          <w:tcPr>
            <w:tcW w:w="1313" w:type="pct"/>
            <w:tcBorders>
              <w:top w:val="single" w:sz="6" w:space="0" w:color="000000"/>
              <w:bottom w:val="single" w:sz="6" w:space="0" w:color="000000"/>
              <w:right w:val="single" w:sz="6" w:space="0" w:color="000000"/>
            </w:tcBorders>
          </w:tcPr>
          <w:p w:rsidR="00366A23" w:rsidRPr="004D4F43" w:rsidRDefault="00681F29">
            <w:pPr>
              <w:pStyle w:val="TableText"/>
              <w:rPr>
                <w:rFonts w:hint="default"/>
              </w:rPr>
            </w:pPr>
            <w:r w:rsidRPr="004D4F43">
              <w:rPr>
                <w:rFonts w:hint="default"/>
              </w:rPr>
              <w:t>XXX</w:t>
            </w:r>
          </w:p>
        </w:tc>
        <w:tc>
          <w:tcPr>
            <w:tcW w:w="739" w:type="pct"/>
            <w:tcBorders>
              <w:top w:val="single" w:sz="6" w:space="0" w:color="000000"/>
              <w:bottom w:val="single" w:sz="6" w:space="0" w:color="000000"/>
              <w:right w:val="single" w:sz="6" w:space="0" w:color="000000"/>
            </w:tcBorders>
          </w:tcPr>
          <w:p w:rsidR="00366A23" w:rsidRPr="004D4F43" w:rsidRDefault="00C566DF">
            <w:pPr>
              <w:pStyle w:val="TableText"/>
              <w:rPr>
                <w:rFonts w:hint="default"/>
              </w:rPr>
            </w:pPr>
            <w:r w:rsidRPr="004D4F43">
              <w:rPr>
                <w:rFonts w:hint="default"/>
              </w:rPr>
              <w:t>日期</w:t>
            </w:r>
          </w:p>
        </w:tc>
        <w:tc>
          <w:tcPr>
            <w:tcW w:w="2133" w:type="pct"/>
            <w:tcBorders>
              <w:top w:val="single" w:sz="6" w:space="0" w:color="000000"/>
              <w:bottom w:val="single" w:sz="6" w:space="0" w:color="000000"/>
            </w:tcBorders>
          </w:tcPr>
          <w:p w:rsidR="00366A23" w:rsidRPr="004D4F43" w:rsidRDefault="00C566DF">
            <w:pPr>
              <w:pStyle w:val="TableText"/>
              <w:rPr>
                <w:rFonts w:hint="default"/>
              </w:rPr>
            </w:pPr>
            <w:r w:rsidRPr="004D4F43">
              <w:rPr>
                <w:rFonts w:hint="default"/>
              </w:rPr>
              <w:t>2019-11-11</w:t>
            </w:r>
          </w:p>
        </w:tc>
      </w:tr>
    </w:tbl>
    <w:p w:rsidR="00366A23" w:rsidRPr="004D4F43" w:rsidRDefault="00366A23">
      <w:pPr>
        <w:rPr>
          <w:rFonts w:hint="default"/>
        </w:rPr>
        <w:sectPr w:rsidR="00366A23" w:rsidRPr="004D4F43">
          <w:headerReference w:type="even" r:id="rId18"/>
          <w:headerReference w:type="default" r:id="rId19"/>
          <w:footerReference w:type="even" r:id="rId20"/>
          <w:pgSz w:w="11907" w:h="16840" w:code="9"/>
          <w:pgMar w:top="1701" w:right="1134" w:bottom="1701" w:left="1134" w:header="567" w:footer="567" w:gutter="0"/>
          <w:pgNumType w:fmt="lowerRoman"/>
          <w:cols w:space="425"/>
          <w:docGrid w:linePitch="312"/>
        </w:sectPr>
      </w:pPr>
    </w:p>
    <w:p w:rsidR="00EA1A9D" w:rsidRDefault="00C566DF" w:rsidP="008B07BE">
      <w:pPr>
        <w:pStyle w:val="Contents"/>
      </w:pPr>
      <w:r w:rsidRPr="004D4F43">
        <w:lastRenderedPageBreak/>
        <w:t>目</w:t>
      </w:r>
      <w:r w:rsidR="00AE3C82">
        <w:t xml:space="preserve"> </w:t>
      </w:r>
      <w:r w:rsidRPr="004D4F43">
        <w:t>录</w:t>
      </w:r>
    </w:p>
    <w:p w:rsidR="00DF3D5B" w:rsidRDefault="00EA1A9D">
      <w:pPr>
        <w:pStyle w:val="10"/>
        <w:tabs>
          <w:tab w:val="right" w:leader="dot" w:pos="9629"/>
        </w:tabs>
        <w:rPr>
          <w:rFonts w:asciiTheme="minorHAnsi" w:eastAsiaTheme="minorEastAsia" w:hAnsiTheme="minorHAnsi" w:cstheme="minorBidi" w:hint="default"/>
          <w:bCs w:val="0"/>
          <w:noProof/>
          <w:sz w:val="21"/>
          <w:szCs w:val="22"/>
        </w:rPr>
      </w:pPr>
      <w:r>
        <w:rPr>
          <w:rFonts w:hint="default"/>
        </w:rPr>
        <w:fldChar w:fldCharType="begin"/>
      </w:r>
      <w:r>
        <w:rPr>
          <w:rFonts w:hint="default"/>
        </w:rPr>
        <w:instrText xml:space="preserve"> </w:instrText>
      </w:r>
      <w:r>
        <w:instrText>TOC \h \z \u \t "</w:instrText>
      </w:r>
      <w:r>
        <w:instrText>标题</w:instrText>
      </w:r>
      <w:r>
        <w:instrText xml:space="preserve"> 1,1,</w:instrText>
      </w:r>
      <w:r>
        <w:instrText>标题</w:instrText>
      </w:r>
      <w:r>
        <w:instrText xml:space="preserve"> 2,2,</w:instrText>
      </w:r>
      <w:r>
        <w:instrText>标题</w:instrText>
      </w:r>
      <w:r>
        <w:instrText xml:space="preserve"> 3,3"</w:instrText>
      </w:r>
      <w:r>
        <w:rPr>
          <w:rFonts w:hint="default"/>
        </w:rPr>
        <w:instrText xml:space="preserve"> </w:instrText>
      </w:r>
      <w:r>
        <w:rPr>
          <w:rFonts w:hint="default"/>
        </w:rPr>
        <w:fldChar w:fldCharType="separate"/>
      </w:r>
      <w:hyperlink w:anchor="_Toc45889616" w:history="1">
        <w:r w:rsidR="00DF3D5B" w:rsidRPr="004667E6">
          <w:rPr>
            <w:rStyle w:val="ad"/>
            <w:noProof/>
          </w:rPr>
          <w:t>1 user</w:t>
        </w:r>
        <w:r w:rsidR="00DF3D5B" w:rsidRPr="004667E6">
          <w:rPr>
            <w:rStyle w:val="ad"/>
            <w:noProof/>
          </w:rPr>
          <w:t>版本获取更多调试信息修改</w:t>
        </w:r>
        <w:r w:rsidR="00DF3D5B">
          <w:rPr>
            <w:noProof/>
            <w:webHidden/>
          </w:rPr>
          <w:tab/>
        </w:r>
        <w:r w:rsidR="00DF3D5B">
          <w:rPr>
            <w:noProof/>
            <w:webHidden/>
          </w:rPr>
          <w:fldChar w:fldCharType="begin"/>
        </w:r>
        <w:r w:rsidR="00DF3D5B">
          <w:rPr>
            <w:noProof/>
            <w:webHidden/>
          </w:rPr>
          <w:instrText xml:space="preserve"> PAGEREF _Toc45889616 \h </w:instrText>
        </w:r>
        <w:r w:rsidR="00DF3D5B">
          <w:rPr>
            <w:noProof/>
            <w:webHidden/>
          </w:rPr>
        </w:r>
        <w:r w:rsidR="00DF3D5B">
          <w:rPr>
            <w:noProof/>
            <w:webHidden/>
          </w:rPr>
          <w:fldChar w:fldCharType="separate"/>
        </w:r>
        <w:r w:rsidR="00DF3D5B">
          <w:rPr>
            <w:rFonts w:hint="default"/>
            <w:noProof/>
            <w:webHidden/>
          </w:rPr>
          <w:t>5</w:t>
        </w:r>
        <w:r w:rsidR="00DF3D5B">
          <w:rPr>
            <w:noProof/>
            <w:webHidden/>
          </w:rPr>
          <w:fldChar w:fldCharType="end"/>
        </w:r>
      </w:hyperlink>
    </w:p>
    <w:p w:rsidR="00DF3D5B" w:rsidRDefault="00F21645">
      <w:pPr>
        <w:pStyle w:val="22"/>
        <w:tabs>
          <w:tab w:val="right" w:leader="dot" w:pos="9629"/>
        </w:tabs>
        <w:ind w:left="210"/>
        <w:rPr>
          <w:rFonts w:asciiTheme="minorHAnsi" w:eastAsiaTheme="minorEastAsia" w:hAnsiTheme="minorHAnsi" w:cstheme="minorBidi" w:hint="default"/>
          <w:sz w:val="21"/>
          <w:szCs w:val="22"/>
        </w:rPr>
      </w:pPr>
      <w:hyperlink w:anchor="_Toc45889617" w:history="1">
        <w:r w:rsidR="00DF3D5B" w:rsidRPr="004667E6">
          <w:rPr>
            <w:rStyle w:val="ad"/>
            <w:rFonts w:ascii="Book Antiqua" w:hAnsi="Book Antiqua"/>
            <w:snapToGrid w:val="0"/>
          </w:rPr>
          <w:t>1.1</w:t>
        </w:r>
        <w:r w:rsidR="00DF3D5B" w:rsidRPr="004667E6">
          <w:rPr>
            <w:rStyle w:val="ad"/>
          </w:rPr>
          <w:t xml:space="preserve"> adb root</w:t>
        </w:r>
        <w:r w:rsidR="00DF3D5B">
          <w:rPr>
            <w:webHidden/>
          </w:rPr>
          <w:tab/>
        </w:r>
        <w:r w:rsidR="00DF3D5B">
          <w:rPr>
            <w:webHidden/>
          </w:rPr>
          <w:fldChar w:fldCharType="begin"/>
        </w:r>
        <w:r w:rsidR="00DF3D5B">
          <w:rPr>
            <w:webHidden/>
          </w:rPr>
          <w:instrText xml:space="preserve"> PAGEREF _Toc45889617 \h </w:instrText>
        </w:r>
        <w:r w:rsidR="00DF3D5B">
          <w:rPr>
            <w:webHidden/>
          </w:rPr>
        </w:r>
        <w:r w:rsidR="00DF3D5B">
          <w:rPr>
            <w:webHidden/>
          </w:rPr>
          <w:fldChar w:fldCharType="separate"/>
        </w:r>
        <w:r w:rsidR="00DF3D5B">
          <w:rPr>
            <w:rFonts w:hint="default"/>
            <w:webHidden/>
          </w:rPr>
          <w:t>5</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18" w:history="1">
        <w:r w:rsidR="00DF3D5B" w:rsidRPr="004667E6">
          <w:rPr>
            <w:rStyle w:val="ad"/>
            <w:rFonts w:ascii="Book Antiqua" w:hAnsi="Book Antiqua" w:cs="Book Antiqua"/>
            <w:bCs/>
            <w:snapToGrid w:val="0"/>
          </w:rPr>
          <w:t>1.1.1</w:t>
        </w:r>
        <w:r w:rsidR="00DF3D5B" w:rsidRPr="004667E6">
          <w:rPr>
            <w:rStyle w:val="ad"/>
          </w:rPr>
          <w:t xml:space="preserve"> android 8.1</w:t>
        </w:r>
        <w:r w:rsidR="00DF3D5B">
          <w:rPr>
            <w:webHidden/>
          </w:rPr>
          <w:tab/>
        </w:r>
        <w:r w:rsidR="00DF3D5B">
          <w:rPr>
            <w:webHidden/>
          </w:rPr>
          <w:fldChar w:fldCharType="begin"/>
        </w:r>
        <w:r w:rsidR="00DF3D5B">
          <w:rPr>
            <w:webHidden/>
          </w:rPr>
          <w:instrText xml:space="preserve"> PAGEREF _Toc45889618 \h </w:instrText>
        </w:r>
        <w:r w:rsidR="00DF3D5B">
          <w:rPr>
            <w:webHidden/>
          </w:rPr>
        </w:r>
        <w:r w:rsidR="00DF3D5B">
          <w:rPr>
            <w:webHidden/>
          </w:rPr>
          <w:fldChar w:fldCharType="separate"/>
        </w:r>
        <w:r w:rsidR="00DF3D5B">
          <w:rPr>
            <w:rFonts w:hint="default"/>
            <w:webHidden/>
          </w:rPr>
          <w:t>5</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19" w:history="1">
        <w:r w:rsidR="00DF3D5B" w:rsidRPr="004667E6">
          <w:rPr>
            <w:rStyle w:val="ad"/>
            <w:rFonts w:ascii="Book Antiqua" w:hAnsi="Book Antiqua" w:cs="Book Antiqua"/>
            <w:bCs/>
            <w:snapToGrid w:val="0"/>
          </w:rPr>
          <w:t>1.1.2</w:t>
        </w:r>
        <w:r w:rsidR="00DF3D5B" w:rsidRPr="004667E6">
          <w:rPr>
            <w:rStyle w:val="ad"/>
          </w:rPr>
          <w:t xml:space="preserve"> android 9.0</w:t>
        </w:r>
        <w:r w:rsidR="00DF3D5B">
          <w:rPr>
            <w:webHidden/>
          </w:rPr>
          <w:tab/>
        </w:r>
        <w:r w:rsidR="00DF3D5B">
          <w:rPr>
            <w:webHidden/>
          </w:rPr>
          <w:fldChar w:fldCharType="begin"/>
        </w:r>
        <w:r w:rsidR="00DF3D5B">
          <w:rPr>
            <w:webHidden/>
          </w:rPr>
          <w:instrText xml:space="preserve"> PAGEREF _Toc45889619 \h </w:instrText>
        </w:r>
        <w:r w:rsidR="00DF3D5B">
          <w:rPr>
            <w:webHidden/>
          </w:rPr>
        </w:r>
        <w:r w:rsidR="00DF3D5B">
          <w:rPr>
            <w:webHidden/>
          </w:rPr>
          <w:fldChar w:fldCharType="separate"/>
        </w:r>
        <w:r w:rsidR="00DF3D5B">
          <w:rPr>
            <w:rFonts w:hint="default"/>
            <w:webHidden/>
          </w:rPr>
          <w:t>8</w:t>
        </w:r>
        <w:r w:rsidR="00DF3D5B">
          <w:rPr>
            <w:webHidden/>
          </w:rPr>
          <w:fldChar w:fldCharType="end"/>
        </w:r>
      </w:hyperlink>
    </w:p>
    <w:p w:rsidR="00DF3D5B" w:rsidRDefault="00F21645">
      <w:pPr>
        <w:pStyle w:val="22"/>
        <w:tabs>
          <w:tab w:val="right" w:leader="dot" w:pos="9629"/>
        </w:tabs>
        <w:ind w:left="210"/>
        <w:rPr>
          <w:rFonts w:asciiTheme="minorHAnsi" w:eastAsiaTheme="minorEastAsia" w:hAnsiTheme="minorHAnsi" w:cstheme="minorBidi" w:hint="default"/>
          <w:sz w:val="21"/>
          <w:szCs w:val="22"/>
        </w:rPr>
      </w:pPr>
      <w:hyperlink w:anchor="_Toc45889620" w:history="1">
        <w:r w:rsidR="00DF3D5B" w:rsidRPr="004667E6">
          <w:rPr>
            <w:rStyle w:val="ad"/>
            <w:rFonts w:ascii="Book Antiqua" w:hAnsi="Book Antiqua"/>
            <w:snapToGrid w:val="0"/>
          </w:rPr>
          <w:t>1.2</w:t>
        </w:r>
        <w:r w:rsidR="00DF3D5B" w:rsidRPr="004667E6">
          <w:rPr>
            <w:rStyle w:val="ad"/>
          </w:rPr>
          <w:t xml:space="preserve"> </w:t>
        </w:r>
        <w:r w:rsidR="00DF3D5B" w:rsidRPr="004667E6">
          <w:rPr>
            <w:rStyle w:val="ad"/>
          </w:rPr>
          <w:t>打开</w:t>
        </w:r>
        <w:r w:rsidR="00DF3D5B" w:rsidRPr="004667E6">
          <w:rPr>
            <w:rStyle w:val="ad"/>
          </w:rPr>
          <w:t>user</w:t>
        </w:r>
        <w:r w:rsidR="00DF3D5B" w:rsidRPr="004667E6">
          <w:rPr>
            <w:rStyle w:val="ad"/>
          </w:rPr>
          <w:t>下的</w:t>
        </w:r>
        <w:r w:rsidR="00DF3D5B" w:rsidRPr="004667E6">
          <w:rPr>
            <w:rStyle w:val="ad"/>
          </w:rPr>
          <w:t>corefile</w:t>
        </w:r>
        <w:r w:rsidR="00DF3D5B">
          <w:rPr>
            <w:webHidden/>
          </w:rPr>
          <w:tab/>
        </w:r>
        <w:r w:rsidR="00DF3D5B">
          <w:rPr>
            <w:webHidden/>
          </w:rPr>
          <w:fldChar w:fldCharType="begin"/>
        </w:r>
        <w:r w:rsidR="00DF3D5B">
          <w:rPr>
            <w:webHidden/>
          </w:rPr>
          <w:instrText xml:space="preserve"> PAGEREF _Toc45889620 \h </w:instrText>
        </w:r>
        <w:r w:rsidR="00DF3D5B">
          <w:rPr>
            <w:webHidden/>
          </w:rPr>
        </w:r>
        <w:r w:rsidR="00DF3D5B">
          <w:rPr>
            <w:webHidden/>
          </w:rPr>
          <w:fldChar w:fldCharType="separate"/>
        </w:r>
        <w:r w:rsidR="00DF3D5B">
          <w:rPr>
            <w:rFonts w:hint="default"/>
            <w:webHidden/>
          </w:rPr>
          <w:t>11</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21" w:history="1">
        <w:r w:rsidR="00DF3D5B" w:rsidRPr="004667E6">
          <w:rPr>
            <w:rStyle w:val="ad"/>
            <w:rFonts w:ascii="Book Antiqua" w:hAnsi="Book Antiqua" w:cs="Book Antiqua"/>
            <w:bCs/>
            <w:snapToGrid w:val="0"/>
            <w:lang w:eastAsia="en-US"/>
          </w:rPr>
          <w:t>1.2.1</w:t>
        </w:r>
        <w:r w:rsidR="00DF3D5B" w:rsidRPr="004667E6">
          <w:rPr>
            <w:rStyle w:val="ad"/>
          </w:rPr>
          <w:t xml:space="preserve"> android 8.1</w:t>
        </w:r>
        <w:r w:rsidR="00DF3D5B">
          <w:rPr>
            <w:webHidden/>
          </w:rPr>
          <w:tab/>
        </w:r>
        <w:r w:rsidR="00DF3D5B">
          <w:rPr>
            <w:webHidden/>
          </w:rPr>
          <w:fldChar w:fldCharType="begin"/>
        </w:r>
        <w:r w:rsidR="00DF3D5B">
          <w:rPr>
            <w:webHidden/>
          </w:rPr>
          <w:instrText xml:space="preserve"> PAGEREF _Toc45889621 \h </w:instrText>
        </w:r>
        <w:r w:rsidR="00DF3D5B">
          <w:rPr>
            <w:webHidden/>
          </w:rPr>
        </w:r>
        <w:r w:rsidR="00DF3D5B">
          <w:rPr>
            <w:webHidden/>
          </w:rPr>
          <w:fldChar w:fldCharType="separate"/>
        </w:r>
        <w:r w:rsidR="00DF3D5B">
          <w:rPr>
            <w:rFonts w:hint="default"/>
            <w:webHidden/>
          </w:rPr>
          <w:t>11</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22" w:history="1">
        <w:r w:rsidR="00DF3D5B" w:rsidRPr="004667E6">
          <w:rPr>
            <w:rStyle w:val="ad"/>
            <w:rFonts w:ascii="Book Antiqua" w:hAnsi="Book Antiqua" w:cs="Book Antiqua"/>
            <w:bCs/>
            <w:snapToGrid w:val="0"/>
          </w:rPr>
          <w:t>1.2.2</w:t>
        </w:r>
        <w:r w:rsidR="00DF3D5B" w:rsidRPr="004667E6">
          <w:rPr>
            <w:rStyle w:val="ad"/>
          </w:rPr>
          <w:t xml:space="preserve"> android 9.0</w:t>
        </w:r>
        <w:r w:rsidR="00DF3D5B">
          <w:rPr>
            <w:webHidden/>
          </w:rPr>
          <w:tab/>
        </w:r>
        <w:r w:rsidR="00DF3D5B">
          <w:rPr>
            <w:webHidden/>
          </w:rPr>
          <w:fldChar w:fldCharType="begin"/>
        </w:r>
        <w:r w:rsidR="00DF3D5B">
          <w:rPr>
            <w:webHidden/>
          </w:rPr>
          <w:instrText xml:space="preserve"> PAGEREF _Toc45889622 \h </w:instrText>
        </w:r>
        <w:r w:rsidR="00DF3D5B">
          <w:rPr>
            <w:webHidden/>
          </w:rPr>
        </w:r>
        <w:r w:rsidR="00DF3D5B">
          <w:rPr>
            <w:webHidden/>
          </w:rPr>
          <w:fldChar w:fldCharType="separate"/>
        </w:r>
        <w:r w:rsidR="00DF3D5B">
          <w:rPr>
            <w:rFonts w:hint="default"/>
            <w:webHidden/>
          </w:rPr>
          <w:t>12</w:t>
        </w:r>
        <w:r w:rsidR="00DF3D5B">
          <w:rPr>
            <w:webHidden/>
          </w:rPr>
          <w:fldChar w:fldCharType="end"/>
        </w:r>
      </w:hyperlink>
    </w:p>
    <w:p w:rsidR="00DF3D5B" w:rsidRDefault="00F21645">
      <w:pPr>
        <w:pStyle w:val="22"/>
        <w:tabs>
          <w:tab w:val="right" w:leader="dot" w:pos="9629"/>
        </w:tabs>
        <w:ind w:left="210"/>
        <w:rPr>
          <w:rFonts w:asciiTheme="minorHAnsi" w:eastAsiaTheme="minorEastAsia" w:hAnsiTheme="minorHAnsi" w:cstheme="minorBidi" w:hint="default"/>
          <w:sz w:val="21"/>
          <w:szCs w:val="22"/>
        </w:rPr>
      </w:pPr>
      <w:hyperlink w:anchor="_Toc45889623" w:history="1">
        <w:r w:rsidR="00DF3D5B" w:rsidRPr="004667E6">
          <w:rPr>
            <w:rStyle w:val="ad"/>
            <w:rFonts w:ascii="Book Antiqua" w:hAnsi="Book Antiqua"/>
            <w:snapToGrid w:val="0"/>
          </w:rPr>
          <w:t>1.3</w:t>
        </w:r>
        <w:r w:rsidR="00DF3D5B" w:rsidRPr="004667E6">
          <w:rPr>
            <w:rStyle w:val="ad"/>
          </w:rPr>
          <w:t xml:space="preserve"> </w:t>
        </w:r>
        <w:r w:rsidR="00DF3D5B" w:rsidRPr="004667E6">
          <w:rPr>
            <w:rStyle w:val="ad"/>
          </w:rPr>
          <w:t>默认打开</w:t>
        </w:r>
        <w:r w:rsidR="00DF3D5B" w:rsidRPr="004667E6">
          <w:rPr>
            <w:rStyle w:val="ad"/>
          </w:rPr>
          <w:t>user</w:t>
        </w:r>
        <w:r w:rsidR="00DF3D5B" w:rsidRPr="004667E6">
          <w:rPr>
            <w:rStyle w:val="ad"/>
          </w:rPr>
          <w:t>下的</w:t>
        </w:r>
        <w:r w:rsidR="00DF3D5B" w:rsidRPr="004667E6">
          <w:rPr>
            <w:rStyle w:val="ad"/>
          </w:rPr>
          <w:t>ylog</w:t>
        </w:r>
        <w:r w:rsidR="00DF3D5B">
          <w:rPr>
            <w:webHidden/>
          </w:rPr>
          <w:tab/>
        </w:r>
        <w:r w:rsidR="00DF3D5B">
          <w:rPr>
            <w:webHidden/>
          </w:rPr>
          <w:fldChar w:fldCharType="begin"/>
        </w:r>
        <w:r w:rsidR="00DF3D5B">
          <w:rPr>
            <w:webHidden/>
          </w:rPr>
          <w:instrText xml:space="preserve"> PAGEREF _Toc45889623 \h </w:instrText>
        </w:r>
        <w:r w:rsidR="00DF3D5B">
          <w:rPr>
            <w:webHidden/>
          </w:rPr>
        </w:r>
        <w:r w:rsidR="00DF3D5B">
          <w:rPr>
            <w:webHidden/>
          </w:rPr>
          <w:fldChar w:fldCharType="separate"/>
        </w:r>
        <w:r w:rsidR="00DF3D5B">
          <w:rPr>
            <w:rFonts w:hint="default"/>
            <w:webHidden/>
          </w:rPr>
          <w:t>14</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24" w:history="1">
        <w:r w:rsidR="00DF3D5B" w:rsidRPr="004667E6">
          <w:rPr>
            <w:rStyle w:val="ad"/>
            <w:rFonts w:ascii="Book Antiqua" w:hAnsi="Book Antiqua" w:cs="Book Antiqua"/>
            <w:bCs/>
            <w:snapToGrid w:val="0"/>
          </w:rPr>
          <w:t>1.3.1</w:t>
        </w:r>
        <w:r w:rsidR="00DF3D5B" w:rsidRPr="004667E6">
          <w:rPr>
            <w:rStyle w:val="ad"/>
          </w:rPr>
          <w:t xml:space="preserve"> android 8.1</w:t>
        </w:r>
        <w:r w:rsidR="00DF3D5B">
          <w:rPr>
            <w:webHidden/>
          </w:rPr>
          <w:tab/>
        </w:r>
        <w:r w:rsidR="00DF3D5B">
          <w:rPr>
            <w:webHidden/>
          </w:rPr>
          <w:fldChar w:fldCharType="begin"/>
        </w:r>
        <w:r w:rsidR="00DF3D5B">
          <w:rPr>
            <w:webHidden/>
          </w:rPr>
          <w:instrText xml:space="preserve"> PAGEREF _Toc45889624 \h </w:instrText>
        </w:r>
        <w:r w:rsidR="00DF3D5B">
          <w:rPr>
            <w:webHidden/>
          </w:rPr>
        </w:r>
        <w:r w:rsidR="00DF3D5B">
          <w:rPr>
            <w:webHidden/>
          </w:rPr>
          <w:fldChar w:fldCharType="separate"/>
        </w:r>
        <w:r w:rsidR="00DF3D5B">
          <w:rPr>
            <w:rFonts w:hint="default"/>
            <w:webHidden/>
          </w:rPr>
          <w:t>14</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25" w:history="1">
        <w:r w:rsidR="00DF3D5B" w:rsidRPr="004667E6">
          <w:rPr>
            <w:rStyle w:val="ad"/>
            <w:rFonts w:ascii="Book Antiqua" w:hAnsi="Book Antiqua" w:cs="Book Antiqua"/>
            <w:bCs/>
            <w:snapToGrid w:val="0"/>
          </w:rPr>
          <w:t>1.3.2</w:t>
        </w:r>
        <w:r w:rsidR="00DF3D5B" w:rsidRPr="004667E6">
          <w:rPr>
            <w:rStyle w:val="ad"/>
          </w:rPr>
          <w:t xml:space="preserve"> android 9.0</w:t>
        </w:r>
        <w:r w:rsidR="00DF3D5B">
          <w:rPr>
            <w:webHidden/>
          </w:rPr>
          <w:tab/>
        </w:r>
        <w:r w:rsidR="00DF3D5B">
          <w:rPr>
            <w:webHidden/>
          </w:rPr>
          <w:fldChar w:fldCharType="begin"/>
        </w:r>
        <w:r w:rsidR="00DF3D5B">
          <w:rPr>
            <w:webHidden/>
          </w:rPr>
          <w:instrText xml:space="preserve"> PAGEREF _Toc45889625 \h </w:instrText>
        </w:r>
        <w:r w:rsidR="00DF3D5B">
          <w:rPr>
            <w:webHidden/>
          </w:rPr>
        </w:r>
        <w:r w:rsidR="00DF3D5B">
          <w:rPr>
            <w:webHidden/>
          </w:rPr>
          <w:fldChar w:fldCharType="separate"/>
        </w:r>
        <w:r w:rsidR="00DF3D5B">
          <w:rPr>
            <w:rFonts w:hint="default"/>
            <w:webHidden/>
          </w:rPr>
          <w:t>15</w:t>
        </w:r>
        <w:r w:rsidR="00DF3D5B">
          <w:rPr>
            <w:webHidden/>
          </w:rPr>
          <w:fldChar w:fldCharType="end"/>
        </w:r>
      </w:hyperlink>
    </w:p>
    <w:p w:rsidR="00DF3D5B" w:rsidRDefault="00F21645">
      <w:pPr>
        <w:pStyle w:val="22"/>
        <w:tabs>
          <w:tab w:val="right" w:leader="dot" w:pos="9629"/>
        </w:tabs>
        <w:ind w:left="210"/>
        <w:rPr>
          <w:rFonts w:asciiTheme="minorHAnsi" w:eastAsiaTheme="minorEastAsia" w:hAnsiTheme="minorHAnsi" w:cstheme="minorBidi" w:hint="default"/>
          <w:sz w:val="21"/>
          <w:szCs w:val="22"/>
        </w:rPr>
      </w:pPr>
      <w:hyperlink w:anchor="_Toc45889626" w:history="1">
        <w:r w:rsidR="00DF3D5B" w:rsidRPr="004667E6">
          <w:rPr>
            <w:rStyle w:val="ad"/>
            <w:rFonts w:ascii="Book Antiqua" w:hAnsi="Book Antiqua"/>
            <w:snapToGrid w:val="0"/>
          </w:rPr>
          <w:t>1.4</w:t>
        </w:r>
        <w:r w:rsidR="00DF3D5B" w:rsidRPr="004667E6">
          <w:rPr>
            <w:rStyle w:val="ad"/>
          </w:rPr>
          <w:t xml:space="preserve"> </w:t>
        </w:r>
        <w:r w:rsidR="00DF3D5B" w:rsidRPr="004667E6">
          <w:rPr>
            <w:rStyle w:val="ad"/>
          </w:rPr>
          <w:t>将</w:t>
        </w:r>
        <w:r w:rsidR="00DF3D5B" w:rsidRPr="004667E6">
          <w:rPr>
            <w:rStyle w:val="ad"/>
          </w:rPr>
          <w:t>logcat</w:t>
        </w:r>
        <w:r w:rsidR="00DF3D5B" w:rsidRPr="004667E6">
          <w:rPr>
            <w:rStyle w:val="ad"/>
          </w:rPr>
          <w:t>输出到串口</w:t>
        </w:r>
        <w:r w:rsidR="00DF3D5B">
          <w:rPr>
            <w:webHidden/>
          </w:rPr>
          <w:tab/>
        </w:r>
        <w:r w:rsidR="00DF3D5B">
          <w:rPr>
            <w:webHidden/>
          </w:rPr>
          <w:fldChar w:fldCharType="begin"/>
        </w:r>
        <w:r w:rsidR="00DF3D5B">
          <w:rPr>
            <w:webHidden/>
          </w:rPr>
          <w:instrText xml:space="preserve"> PAGEREF _Toc45889626 \h </w:instrText>
        </w:r>
        <w:r w:rsidR="00DF3D5B">
          <w:rPr>
            <w:webHidden/>
          </w:rPr>
        </w:r>
        <w:r w:rsidR="00DF3D5B">
          <w:rPr>
            <w:webHidden/>
          </w:rPr>
          <w:fldChar w:fldCharType="separate"/>
        </w:r>
        <w:r w:rsidR="00DF3D5B">
          <w:rPr>
            <w:rFonts w:hint="default"/>
            <w:webHidden/>
          </w:rPr>
          <w:t>15</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27" w:history="1">
        <w:r w:rsidR="00DF3D5B" w:rsidRPr="004667E6">
          <w:rPr>
            <w:rStyle w:val="ad"/>
            <w:rFonts w:ascii="Book Antiqua" w:hAnsi="Book Antiqua" w:cs="Book Antiqua"/>
            <w:bCs/>
            <w:snapToGrid w:val="0"/>
          </w:rPr>
          <w:t>1.4.1</w:t>
        </w:r>
        <w:r w:rsidR="00DF3D5B" w:rsidRPr="004667E6">
          <w:rPr>
            <w:rStyle w:val="ad"/>
          </w:rPr>
          <w:t xml:space="preserve"> android 8.1</w:t>
        </w:r>
        <w:r w:rsidR="00DF3D5B">
          <w:rPr>
            <w:webHidden/>
          </w:rPr>
          <w:tab/>
        </w:r>
        <w:r w:rsidR="00DF3D5B">
          <w:rPr>
            <w:webHidden/>
          </w:rPr>
          <w:fldChar w:fldCharType="begin"/>
        </w:r>
        <w:r w:rsidR="00DF3D5B">
          <w:rPr>
            <w:webHidden/>
          </w:rPr>
          <w:instrText xml:space="preserve"> PAGEREF _Toc45889627 \h </w:instrText>
        </w:r>
        <w:r w:rsidR="00DF3D5B">
          <w:rPr>
            <w:webHidden/>
          </w:rPr>
        </w:r>
        <w:r w:rsidR="00DF3D5B">
          <w:rPr>
            <w:webHidden/>
          </w:rPr>
          <w:fldChar w:fldCharType="separate"/>
        </w:r>
        <w:r w:rsidR="00DF3D5B">
          <w:rPr>
            <w:rFonts w:hint="default"/>
            <w:webHidden/>
          </w:rPr>
          <w:t>15</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28" w:history="1">
        <w:r w:rsidR="00DF3D5B" w:rsidRPr="004667E6">
          <w:rPr>
            <w:rStyle w:val="ad"/>
            <w:rFonts w:ascii="Book Antiqua" w:hAnsi="Book Antiqua" w:cs="Book Antiqua"/>
            <w:bCs/>
            <w:snapToGrid w:val="0"/>
          </w:rPr>
          <w:t>1.4.2</w:t>
        </w:r>
        <w:r w:rsidR="00DF3D5B" w:rsidRPr="004667E6">
          <w:rPr>
            <w:rStyle w:val="ad"/>
          </w:rPr>
          <w:t xml:space="preserve"> android 9.0</w:t>
        </w:r>
        <w:r w:rsidR="00DF3D5B">
          <w:rPr>
            <w:webHidden/>
          </w:rPr>
          <w:tab/>
        </w:r>
        <w:r w:rsidR="00DF3D5B">
          <w:rPr>
            <w:webHidden/>
          </w:rPr>
          <w:fldChar w:fldCharType="begin"/>
        </w:r>
        <w:r w:rsidR="00DF3D5B">
          <w:rPr>
            <w:webHidden/>
          </w:rPr>
          <w:instrText xml:space="preserve"> PAGEREF _Toc45889628 \h </w:instrText>
        </w:r>
        <w:r w:rsidR="00DF3D5B">
          <w:rPr>
            <w:webHidden/>
          </w:rPr>
        </w:r>
        <w:r w:rsidR="00DF3D5B">
          <w:rPr>
            <w:webHidden/>
          </w:rPr>
          <w:fldChar w:fldCharType="separate"/>
        </w:r>
        <w:r w:rsidR="00DF3D5B">
          <w:rPr>
            <w:rFonts w:hint="default"/>
            <w:webHidden/>
          </w:rPr>
          <w:t>16</w:t>
        </w:r>
        <w:r w:rsidR="00DF3D5B">
          <w:rPr>
            <w:webHidden/>
          </w:rPr>
          <w:fldChar w:fldCharType="end"/>
        </w:r>
      </w:hyperlink>
    </w:p>
    <w:p w:rsidR="00DF3D5B" w:rsidRDefault="00F21645">
      <w:pPr>
        <w:pStyle w:val="22"/>
        <w:tabs>
          <w:tab w:val="right" w:leader="dot" w:pos="9629"/>
        </w:tabs>
        <w:ind w:left="210"/>
        <w:rPr>
          <w:rFonts w:asciiTheme="minorHAnsi" w:eastAsiaTheme="minorEastAsia" w:hAnsiTheme="minorHAnsi" w:cstheme="minorBidi" w:hint="default"/>
          <w:sz w:val="21"/>
          <w:szCs w:val="22"/>
        </w:rPr>
      </w:pPr>
      <w:hyperlink w:anchor="_Toc45889629" w:history="1">
        <w:r w:rsidR="00DF3D5B" w:rsidRPr="004667E6">
          <w:rPr>
            <w:rStyle w:val="ad"/>
            <w:rFonts w:ascii="Book Antiqua" w:hAnsi="Book Antiqua"/>
            <w:snapToGrid w:val="0"/>
          </w:rPr>
          <w:t>1.5</w:t>
        </w:r>
        <w:r w:rsidR="00DF3D5B" w:rsidRPr="004667E6">
          <w:rPr>
            <w:rStyle w:val="ad"/>
          </w:rPr>
          <w:t xml:space="preserve"> </w:t>
        </w:r>
        <w:r w:rsidR="00DF3D5B" w:rsidRPr="004667E6">
          <w:rPr>
            <w:rStyle w:val="ad"/>
          </w:rPr>
          <w:t>打开</w:t>
        </w:r>
        <w:r w:rsidR="00DF3D5B" w:rsidRPr="004667E6">
          <w:rPr>
            <w:rStyle w:val="ad"/>
          </w:rPr>
          <w:t>user</w:t>
        </w:r>
        <w:r w:rsidR="00DF3D5B" w:rsidRPr="004667E6">
          <w:rPr>
            <w:rStyle w:val="ad"/>
          </w:rPr>
          <w:t>下的</w:t>
        </w:r>
        <w:r w:rsidR="00DF3D5B" w:rsidRPr="004667E6">
          <w:rPr>
            <w:rStyle w:val="ad"/>
          </w:rPr>
          <w:t>sysdump</w:t>
        </w:r>
        <w:r w:rsidR="00DF3D5B">
          <w:rPr>
            <w:webHidden/>
          </w:rPr>
          <w:tab/>
        </w:r>
        <w:r w:rsidR="00DF3D5B">
          <w:rPr>
            <w:webHidden/>
          </w:rPr>
          <w:fldChar w:fldCharType="begin"/>
        </w:r>
        <w:r w:rsidR="00DF3D5B">
          <w:rPr>
            <w:webHidden/>
          </w:rPr>
          <w:instrText xml:space="preserve"> PAGEREF _Toc45889629 \h </w:instrText>
        </w:r>
        <w:r w:rsidR="00DF3D5B">
          <w:rPr>
            <w:webHidden/>
          </w:rPr>
        </w:r>
        <w:r w:rsidR="00DF3D5B">
          <w:rPr>
            <w:webHidden/>
          </w:rPr>
          <w:fldChar w:fldCharType="separate"/>
        </w:r>
        <w:r w:rsidR="00DF3D5B">
          <w:rPr>
            <w:rFonts w:hint="default"/>
            <w:webHidden/>
          </w:rPr>
          <w:t>18</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30" w:history="1">
        <w:r w:rsidR="00DF3D5B" w:rsidRPr="004667E6">
          <w:rPr>
            <w:rStyle w:val="ad"/>
            <w:rFonts w:ascii="Book Antiqua" w:hAnsi="Book Antiqua" w:cs="Book Antiqua"/>
            <w:bCs/>
            <w:snapToGrid w:val="0"/>
          </w:rPr>
          <w:t>1.5.1</w:t>
        </w:r>
        <w:r w:rsidR="00DF3D5B" w:rsidRPr="004667E6">
          <w:rPr>
            <w:rStyle w:val="ad"/>
          </w:rPr>
          <w:t xml:space="preserve"> android 8.1</w:t>
        </w:r>
        <w:r w:rsidR="00DF3D5B">
          <w:rPr>
            <w:webHidden/>
          </w:rPr>
          <w:tab/>
        </w:r>
        <w:r w:rsidR="00DF3D5B">
          <w:rPr>
            <w:webHidden/>
          </w:rPr>
          <w:fldChar w:fldCharType="begin"/>
        </w:r>
        <w:r w:rsidR="00DF3D5B">
          <w:rPr>
            <w:webHidden/>
          </w:rPr>
          <w:instrText xml:space="preserve"> PAGEREF _Toc45889630 \h </w:instrText>
        </w:r>
        <w:r w:rsidR="00DF3D5B">
          <w:rPr>
            <w:webHidden/>
          </w:rPr>
        </w:r>
        <w:r w:rsidR="00DF3D5B">
          <w:rPr>
            <w:webHidden/>
          </w:rPr>
          <w:fldChar w:fldCharType="separate"/>
        </w:r>
        <w:r w:rsidR="00DF3D5B">
          <w:rPr>
            <w:rFonts w:hint="default"/>
            <w:webHidden/>
          </w:rPr>
          <w:t>18</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31" w:history="1">
        <w:r w:rsidR="00DF3D5B" w:rsidRPr="004667E6">
          <w:rPr>
            <w:rStyle w:val="ad"/>
            <w:rFonts w:ascii="Book Antiqua" w:hAnsi="Book Antiqua" w:cs="Book Antiqua"/>
            <w:bCs/>
            <w:snapToGrid w:val="0"/>
          </w:rPr>
          <w:t>1.5.2</w:t>
        </w:r>
        <w:r w:rsidR="00DF3D5B" w:rsidRPr="004667E6">
          <w:rPr>
            <w:rStyle w:val="ad"/>
          </w:rPr>
          <w:t xml:space="preserve"> android 9.0</w:t>
        </w:r>
        <w:r w:rsidR="00DF3D5B">
          <w:rPr>
            <w:webHidden/>
          </w:rPr>
          <w:tab/>
        </w:r>
        <w:r w:rsidR="00DF3D5B">
          <w:rPr>
            <w:webHidden/>
          </w:rPr>
          <w:fldChar w:fldCharType="begin"/>
        </w:r>
        <w:r w:rsidR="00DF3D5B">
          <w:rPr>
            <w:webHidden/>
          </w:rPr>
          <w:instrText xml:space="preserve"> PAGEREF _Toc45889631 \h </w:instrText>
        </w:r>
        <w:r w:rsidR="00DF3D5B">
          <w:rPr>
            <w:webHidden/>
          </w:rPr>
        </w:r>
        <w:r w:rsidR="00DF3D5B">
          <w:rPr>
            <w:webHidden/>
          </w:rPr>
          <w:fldChar w:fldCharType="separate"/>
        </w:r>
        <w:r w:rsidR="00DF3D5B">
          <w:rPr>
            <w:rFonts w:hint="default"/>
            <w:webHidden/>
          </w:rPr>
          <w:t>18</w:t>
        </w:r>
        <w:r w:rsidR="00DF3D5B">
          <w:rPr>
            <w:webHidden/>
          </w:rPr>
          <w:fldChar w:fldCharType="end"/>
        </w:r>
      </w:hyperlink>
    </w:p>
    <w:p w:rsidR="00DF3D5B" w:rsidRDefault="00F21645">
      <w:pPr>
        <w:pStyle w:val="22"/>
        <w:tabs>
          <w:tab w:val="right" w:leader="dot" w:pos="9629"/>
        </w:tabs>
        <w:ind w:left="210"/>
        <w:rPr>
          <w:rFonts w:asciiTheme="minorHAnsi" w:eastAsiaTheme="minorEastAsia" w:hAnsiTheme="minorHAnsi" w:cstheme="minorBidi" w:hint="default"/>
          <w:sz w:val="21"/>
          <w:szCs w:val="22"/>
        </w:rPr>
      </w:pPr>
      <w:hyperlink w:anchor="_Toc45889632" w:history="1">
        <w:r w:rsidR="00DF3D5B" w:rsidRPr="004667E6">
          <w:rPr>
            <w:rStyle w:val="ad"/>
            <w:rFonts w:ascii="Book Antiqua" w:hAnsi="Book Antiqua"/>
            <w:snapToGrid w:val="0"/>
          </w:rPr>
          <w:t>1.6</w:t>
        </w:r>
        <w:r w:rsidR="00DF3D5B" w:rsidRPr="004667E6">
          <w:rPr>
            <w:rStyle w:val="ad"/>
          </w:rPr>
          <w:t xml:space="preserve"> </w:t>
        </w:r>
        <w:r w:rsidR="00DF3D5B" w:rsidRPr="004667E6">
          <w:rPr>
            <w:rStyle w:val="ad"/>
          </w:rPr>
          <w:t>打开</w:t>
        </w:r>
        <w:r w:rsidR="00DF3D5B" w:rsidRPr="004667E6">
          <w:rPr>
            <w:rStyle w:val="ad"/>
          </w:rPr>
          <w:t>hprof</w:t>
        </w:r>
        <w:r w:rsidR="00DF3D5B" w:rsidRPr="004667E6">
          <w:rPr>
            <w:rStyle w:val="ad"/>
          </w:rPr>
          <w:t>保存</w:t>
        </w:r>
        <w:r w:rsidR="00DF3D5B">
          <w:rPr>
            <w:webHidden/>
          </w:rPr>
          <w:tab/>
        </w:r>
        <w:r w:rsidR="00DF3D5B">
          <w:rPr>
            <w:webHidden/>
          </w:rPr>
          <w:fldChar w:fldCharType="begin"/>
        </w:r>
        <w:r w:rsidR="00DF3D5B">
          <w:rPr>
            <w:webHidden/>
          </w:rPr>
          <w:instrText xml:space="preserve"> PAGEREF _Toc45889632 \h </w:instrText>
        </w:r>
        <w:r w:rsidR="00DF3D5B">
          <w:rPr>
            <w:webHidden/>
          </w:rPr>
        </w:r>
        <w:r w:rsidR="00DF3D5B">
          <w:rPr>
            <w:webHidden/>
          </w:rPr>
          <w:fldChar w:fldCharType="separate"/>
        </w:r>
        <w:r w:rsidR="00DF3D5B">
          <w:rPr>
            <w:rFonts w:hint="default"/>
            <w:webHidden/>
          </w:rPr>
          <w:t>19</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33" w:history="1">
        <w:r w:rsidR="00DF3D5B" w:rsidRPr="004667E6">
          <w:rPr>
            <w:rStyle w:val="ad"/>
            <w:rFonts w:ascii="Book Antiqua" w:hAnsi="Book Antiqua" w:cs="Book Antiqua"/>
            <w:bCs/>
            <w:snapToGrid w:val="0"/>
          </w:rPr>
          <w:t>1.6.1</w:t>
        </w:r>
        <w:r w:rsidR="00DF3D5B" w:rsidRPr="004667E6">
          <w:rPr>
            <w:rStyle w:val="ad"/>
          </w:rPr>
          <w:t xml:space="preserve"> android 8.1</w:t>
        </w:r>
        <w:r w:rsidR="00DF3D5B">
          <w:rPr>
            <w:webHidden/>
          </w:rPr>
          <w:tab/>
        </w:r>
        <w:r w:rsidR="00DF3D5B">
          <w:rPr>
            <w:webHidden/>
          </w:rPr>
          <w:fldChar w:fldCharType="begin"/>
        </w:r>
        <w:r w:rsidR="00DF3D5B">
          <w:rPr>
            <w:webHidden/>
          </w:rPr>
          <w:instrText xml:space="preserve"> PAGEREF _Toc45889633 \h </w:instrText>
        </w:r>
        <w:r w:rsidR="00DF3D5B">
          <w:rPr>
            <w:webHidden/>
          </w:rPr>
        </w:r>
        <w:r w:rsidR="00DF3D5B">
          <w:rPr>
            <w:webHidden/>
          </w:rPr>
          <w:fldChar w:fldCharType="separate"/>
        </w:r>
        <w:r w:rsidR="00DF3D5B">
          <w:rPr>
            <w:rFonts w:hint="default"/>
            <w:webHidden/>
          </w:rPr>
          <w:t>19</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34" w:history="1">
        <w:r w:rsidR="00DF3D5B" w:rsidRPr="004667E6">
          <w:rPr>
            <w:rStyle w:val="ad"/>
            <w:rFonts w:ascii="Book Antiqua" w:hAnsi="Book Antiqua" w:cs="Book Antiqua"/>
            <w:bCs/>
            <w:snapToGrid w:val="0"/>
          </w:rPr>
          <w:t>1.6.2</w:t>
        </w:r>
        <w:r w:rsidR="00DF3D5B" w:rsidRPr="004667E6">
          <w:rPr>
            <w:rStyle w:val="ad"/>
          </w:rPr>
          <w:t xml:space="preserve"> android 9.0</w:t>
        </w:r>
        <w:r w:rsidR="00DF3D5B">
          <w:rPr>
            <w:webHidden/>
          </w:rPr>
          <w:tab/>
        </w:r>
        <w:r w:rsidR="00DF3D5B">
          <w:rPr>
            <w:webHidden/>
          </w:rPr>
          <w:fldChar w:fldCharType="begin"/>
        </w:r>
        <w:r w:rsidR="00DF3D5B">
          <w:rPr>
            <w:webHidden/>
          </w:rPr>
          <w:instrText xml:space="preserve"> PAGEREF _Toc45889634 \h </w:instrText>
        </w:r>
        <w:r w:rsidR="00DF3D5B">
          <w:rPr>
            <w:webHidden/>
          </w:rPr>
        </w:r>
        <w:r w:rsidR="00DF3D5B">
          <w:rPr>
            <w:webHidden/>
          </w:rPr>
          <w:fldChar w:fldCharType="separate"/>
        </w:r>
        <w:r w:rsidR="00DF3D5B">
          <w:rPr>
            <w:rFonts w:hint="default"/>
            <w:webHidden/>
          </w:rPr>
          <w:t>19</w:t>
        </w:r>
        <w:r w:rsidR="00DF3D5B">
          <w:rPr>
            <w:webHidden/>
          </w:rPr>
          <w:fldChar w:fldCharType="end"/>
        </w:r>
      </w:hyperlink>
    </w:p>
    <w:p w:rsidR="00DF3D5B" w:rsidRDefault="00F21645">
      <w:pPr>
        <w:pStyle w:val="22"/>
        <w:tabs>
          <w:tab w:val="right" w:leader="dot" w:pos="9629"/>
        </w:tabs>
        <w:ind w:left="210"/>
        <w:rPr>
          <w:rFonts w:asciiTheme="minorHAnsi" w:eastAsiaTheme="minorEastAsia" w:hAnsiTheme="minorHAnsi" w:cstheme="minorBidi" w:hint="default"/>
          <w:sz w:val="21"/>
          <w:szCs w:val="22"/>
        </w:rPr>
      </w:pPr>
      <w:hyperlink w:anchor="_Toc45889635" w:history="1">
        <w:r w:rsidR="00DF3D5B" w:rsidRPr="004667E6">
          <w:rPr>
            <w:rStyle w:val="ad"/>
            <w:rFonts w:ascii="Book Antiqua" w:hAnsi="Book Antiqua"/>
            <w:snapToGrid w:val="0"/>
          </w:rPr>
          <w:t>1.7</w:t>
        </w:r>
        <w:r w:rsidR="00DF3D5B" w:rsidRPr="004667E6">
          <w:rPr>
            <w:rStyle w:val="ad"/>
          </w:rPr>
          <w:t xml:space="preserve"> user </w:t>
        </w:r>
        <w:r w:rsidR="00DF3D5B" w:rsidRPr="004667E6">
          <w:rPr>
            <w:rStyle w:val="ad"/>
          </w:rPr>
          <w:t>打开版本打开</w:t>
        </w:r>
        <w:r w:rsidR="00DF3D5B" w:rsidRPr="004667E6">
          <w:rPr>
            <w:rStyle w:val="ad"/>
          </w:rPr>
          <w:t>sprdruntimeinfo</w:t>
        </w:r>
        <w:r w:rsidR="00DF3D5B">
          <w:rPr>
            <w:webHidden/>
          </w:rPr>
          <w:tab/>
        </w:r>
        <w:r w:rsidR="00DF3D5B">
          <w:rPr>
            <w:webHidden/>
          </w:rPr>
          <w:fldChar w:fldCharType="begin"/>
        </w:r>
        <w:r w:rsidR="00DF3D5B">
          <w:rPr>
            <w:webHidden/>
          </w:rPr>
          <w:instrText xml:space="preserve"> PAGEREF _Toc45889635 \h </w:instrText>
        </w:r>
        <w:r w:rsidR="00DF3D5B">
          <w:rPr>
            <w:webHidden/>
          </w:rPr>
        </w:r>
        <w:r w:rsidR="00DF3D5B">
          <w:rPr>
            <w:webHidden/>
          </w:rPr>
          <w:fldChar w:fldCharType="separate"/>
        </w:r>
        <w:r w:rsidR="00DF3D5B">
          <w:rPr>
            <w:rFonts w:hint="default"/>
            <w:webHidden/>
          </w:rPr>
          <w:t>20</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36" w:history="1">
        <w:r w:rsidR="00DF3D5B" w:rsidRPr="004667E6">
          <w:rPr>
            <w:rStyle w:val="ad"/>
            <w:rFonts w:ascii="Book Antiqua" w:hAnsi="Book Antiqua" w:cs="Book Antiqua"/>
            <w:bCs/>
            <w:snapToGrid w:val="0"/>
          </w:rPr>
          <w:t>1.7.1</w:t>
        </w:r>
        <w:r w:rsidR="00DF3D5B" w:rsidRPr="004667E6">
          <w:rPr>
            <w:rStyle w:val="ad"/>
          </w:rPr>
          <w:t xml:space="preserve"> android 9.0</w:t>
        </w:r>
        <w:r w:rsidR="00DF3D5B">
          <w:rPr>
            <w:webHidden/>
          </w:rPr>
          <w:tab/>
        </w:r>
        <w:r w:rsidR="00DF3D5B">
          <w:rPr>
            <w:webHidden/>
          </w:rPr>
          <w:fldChar w:fldCharType="begin"/>
        </w:r>
        <w:r w:rsidR="00DF3D5B">
          <w:rPr>
            <w:webHidden/>
          </w:rPr>
          <w:instrText xml:space="preserve"> PAGEREF _Toc45889636 \h </w:instrText>
        </w:r>
        <w:r w:rsidR="00DF3D5B">
          <w:rPr>
            <w:webHidden/>
          </w:rPr>
        </w:r>
        <w:r w:rsidR="00DF3D5B">
          <w:rPr>
            <w:webHidden/>
          </w:rPr>
          <w:fldChar w:fldCharType="separate"/>
        </w:r>
        <w:r w:rsidR="00DF3D5B">
          <w:rPr>
            <w:rFonts w:hint="default"/>
            <w:webHidden/>
          </w:rPr>
          <w:t>20</w:t>
        </w:r>
        <w:r w:rsidR="00DF3D5B">
          <w:rPr>
            <w:webHidden/>
          </w:rPr>
          <w:fldChar w:fldCharType="end"/>
        </w:r>
      </w:hyperlink>
    </w:p>
    <w:p w:rsidR="00DF3D5B" w:rsidRDefault="00F21645">
      <w:pPr>
        <w:pStyle w:val="22"/>
        <w:tabs>
          <w:tab w:val="right" w:leader="dot" w:pos="9629"/>
        </w:tabs>
        <w:ind w:left="210"/>
        <w:rPr>
          <w:rFonts w:asciiTheme="minorHAnsi" w:eastAsiaTheme="minorEastAsia" w:hAnsiTheme="minorHAnsi" w:cstheme="minorBidi" w:hint="default"/>
          <w:sz w:val="21"/>
          <w:szCs w:val="22"/>
        </w:rPr>
      </w:pPr>
      <w:hyperlink w:anchor="_Toc45889637" w:history="1">
        <w:r w:rsidR="00DF3D5B" w:rsidRPr="004667E6">
          <w:rPr>
            <w:rStyle w:val="ad"/>
            <w:rFonts w:ascii="Book Antiqua" w:hAnsi="Book Antiqua"/>
            <w:snapToGrid w:val="0"/>
          </w:rPr>
          <w:t>1.8</w:t>
        </w:r>
        <w:r w:rsidR="00DF3D5B" w:rsidRPr="004667E6">
          <w:rPr>
            <w:rStyle w:val="ad"/>
          </w:rPr>
          <w:t xml:space="preserve"> user</w:t>
        </w:r>
        <w:r w:rsidR="00DF3D5B" w:rsidRPr="004667E6">
          <w:rPr>
            <w:rStyle w:val="ad"/>
          </w:rPr>
          <w:t>版本下导出</w:t>
        </w:r>
        <w:r w:rsidR="00DF3D5B" w:rsidRPr="004667E6">
          <w:rPr>
            <w:rStyle w:val="ad"/>
          </w:rPr>
          <w:t>dropbox</w:t>
        </w:r>
        <w:r w:rsidR="00DF3D5B" w:rsidRPr="004667E6">
          <w:rPr>
            <w:rStyle w:val="ad"/>
          </w:rPr>
          <w:t>修改意见</w:t>
        </w:r>
        <w:r w:rsidR="00DF3D5B">
          <w:rPr>
            <w:webHidden/>
          </w:rPr>
          <w:tab/>
        </w:r>
        <w:r w:rsidR="00DF3D5B">
          <w:rPr>
            <w:webHidden/>
          </w:rPr>
          <w:fldChar w:fldCharType="begin"/>
        </w:r>
        <w:r w:rsidR="00DF3D5B">
          <w:rPr>
            <w:webHidden/>
          </w:rPr>
          <w:instrText xml:space="preserve"> PAGEREF _Toc45889637 \h </w:instrText>
        </w:r>
        <w:r w:rsidR="00DF3D5B">
          <w:rPr>
            <w:webHidden/>
          </w:rPr>
        </w:r>
        <w:r w:rsidR="00DF3D5B">
          <w:rPr>
            <w:webHidden/>
          </w:rPr>
          <w:fldChar w:fldCharType="separate"/>
        </w:r>
        <w:r w:rsidR="00DF3D5B">
          <w:rPr>
            <w:rFonts w:hint="default"/>
            <w:webHidden/>
          </w:rPr>
          <w:t>22</w:t>
        </w:r>
        <w:r w:rsidR="00DF3D5B">
          <w:rPr>
            <w:webHidden/>
          </w:rPr>
          <w:fldChar w:fldCharType="end"/>
        </w:r>
      </w:hyperlink>
    </w:p>
    <w:p w:rsidR="00DF3D5B" w:rsidRDefault="00F21645">
      <w:pPr>
        <w:pStyle w:val="32"/>
        <w:tabs>
          <w:tab w:val="right" w:leader="dot" w:pos="9629"/>
        </w:tabs>
        <w:ind w:left="420"/>
        <w:rPr>
          <w:rFonts w:asciiTheme="minorHAnsi" w:eastAsiaTheme="minorEastAsia" w:hAnsiTheme="minorHAnsi" w:cstheme="minorBidi" w:hint="default"/>
          <w:sz w:val="21"/>
          <w:szCs w:val="22"/>
        </w:rPr>
      </w:pPr>
      <w:hyperlink w:anchor="_Toc45889638" w:history="1">
        <w:r w:rsidR="00DF3D5B" w:rsidRPr="004667E6">
          <w:rPr>
            <w:rStyle w:val="ad"/>
            <w:rFonts w:ascii="Book Antiqua" w:hAnsi="Book Antiqua" w:cs="Book Antiqua"/>
            <w:bCs/>
            <w:snapToGrid w:val="0"/>
          </w:rPr>
          <w:t>1.8.1</w:t>
        </w:r>
        <w:r w:rsidR="00DF3D5B" w:rsidRPr="004667E6">
          <w:rPr>
            <w:rStyle w:val="ad"/>
          </w:rPr>
          <w:t xml:space="preserve"> android 9.0</w:t>
        </w:r>
        <w:r w:rsidR="00DF3D5B">
          <w:rPr>
            <w:webHidden/>
          </w:rPr>
          <w:tab/>
        </w:r>
        <w:r w:rsidR="00DF3D5B">
          <w:rPr>
            <w:webHidden/>
          </w:rPr>
          <w:fldChar w:fldCharType="begin"/>
        </w:r>
        <w:r w:rsidR="00DF3D5B">
          <w:rPr>
            <w:webHidden/>
          </w:rPr>
          <w:instrText xml:space="preserve"> PAGEREF _Toc45889638 \h </w:instrText>
        </w:r>
        <w:r w:rsidR="00DF3D5B">
          <w:rPr>
            <w:webHidden/>
          </w:rPr>
        </w:r>
        <w:r w:rsidR="00DF3D5B">
          <w:rPr>
            <w:webHidden/>
          </w:rPr>
          <w:fldChar w:fldCharType="separate"/>
        </w:r>
        <w:r w:rsidR="00DF3D5B">
          <w:rPr>
            <w:rFonts w:hint="default"/>
            <w:webHidden/>
          </w:rPr>
          <w:t>22</w:t>
        </w:r>
        <w:r w:rsidR="00DF3D5B">
          <w:rPr>
            <w:webHidden/>
          </w:rPr>
          <w:fldChar w:fldCharType="end"/>
        </w:r>
      </w:hyperlink>
    </w:p>
    <w:p w:rsidR="00EA1A9D" w:rsidRDefault="00EA1A9D" w:rsidP="00EA1A9D">
      <w:pPr>
        <w:rPr>
          <w:rFonts w:hint="default"/>
        </w:rPr>
      </w:pPr>
      <w:r>
        <w:rPr>
          <w:rFonts w:hint="default"/>
        </w:rPr>
        <w:fldChar w:fldCharType="end"/>
      </w:r>
    </w:p>
    <w:p w:rsidR="00EA1A9D" w:rsidRDefault="00EA1A9D" w:rsidP="00EA1A9D">
      <w:pPr>
        <w:rPr>
          <w:rFonts w:hint="default"/>
        </w:rPr>
        <w:sectPr w:rsidR="00EA1A9D">
          <w:headerReference w:type="even" r:id="rId21"/>
          <w:headerReference w:type="default" r:id="rId22"/>
          <w:footerReference w:type="even" r:id="rId23"/>
          <w:headerReference w:type="first" r:id="rId24"/>
          <w:footerReference w:type="first" r:id="rId25"/>
          <w:pgSz w:w="11907" w:h="16840" w:code="9"/>
          <w:pgMar w:top="1701" w:right="1134" w:bottom="1701" w:left="1134" w:header="567" w:footer="567" w:gutter="0"/>
          <w:pgNumType w:fmt="lowerRoman"/>
          <w:cols w:space="425"/>
          <w:docGrid w:linePitch="312"/>
        </w:sectPr>
      </w:pPr>
    </w:p>
    <w:p w:rsidR="00424DAE" w:rsidRPr="00424DAE" w:rsidRDefault="00807B0C" w:rsidP="00424DAE">
      <w:pPr>
        <w:pStyle w:val="1"/>
      </w:pPr>
      <w:bookmarkStart w:id="2" w:name="ZH-CN_TOPIC_0202889369"/>
      <w:bookmarkStart w:id="3" w:name="_Toc45889616"/>
      <w:bookmarkEnd w:id="2"/>
      <w:r>
        <w:rPr>
          <w:rFonts w:hint="eastAsia"/>
        </w:rPr>
        <w:lastRenderedPageBreak/>
        <w:t>us</w:t>
      </w:r>
      <w:r>
        <w:t>er</w:t>
      </w:r>
      <w:r>
        <w:rPr>
          <w:rFonts w:hint="eastAsia"/>
        </w:rPr>
        <w:t>版本</w:t>
      </w:r>
      <w:r>
        <w:t>获取更多调试信息修改</w:t>
      </w:r>
      <w:bookmarkEnd w:id="3"/>
    </w:p>
    <w:p w:rsidR="00424DAE" w:rsidRDefault="003C4B6C" w:rsidP="00424DAE">
      <w:pPr>
        <w:pStyle w:val="21"/>
        <w:rPr>
          <w:rFonts w:hint="default"/>
          <w:lang w:eastAsia="zh-CN"/>
        </w:rPr>
      </w:pPr>
      <w:bookmarkStart w:id="4" w:name="_Toc45889617"/>
      <w:r>
        <w:rPr>
          <w:lang w:eastAsia="zh-CN"/>
        </w:rPr>
        <w:t>a</w:t>
      </w:r>
      <w:r>
        <w:rPr>
          <w:rFonts w:hint="default"/>
          <w:lang w:eastAsia="zh-CN"/>
        </w:rPr>
        <w:t>db root</w:t>
      </w:r>
      <w:bookmarkEnd w:id="4"/>
    </w:p>
    <w:p w:rsidR="003C4B6C" w:rsidRPr="003C4B6C" w:rsidRDefault="003C4B6C" w:rsidP="003C4B6C">
      <w:pPr>
        <w:pStyle w:val="31"/>
        <w:rPr>
          <w:rFonts w:hint="default"/>
        </w:rPr>
      </w:pPr>
      <w:bookmarkStart w:id="5" w:name="_Toc45889618"/>
      <w:r>
        <w:t>android 8.1</w:t>
      </w:r>
      <w:bookmarkEnd w:id="5"/>
    </w:p>
    <w:p w:rsidR="003C4B6C" w:rsidRPr="003C4B6C" w:rsidRDefault="003C4B6C" w:rsidP="000A25EC">
      <w:pPr>
        <w:pStyle w:val="afff7"/>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3C4B6C">
        <w:t>build\make\core\main.mk</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r w:rsidRPr="003C4B6C">
        <w:t>修改代码</w:t>
      </w:r>
      <w:r w:rsidRPr="003C4B6C">
        <w:t>:</w:t>
      </w:r>
    </w:p>
    <w:p w:rsidR="003C4B6C" w:rsidRPr="003C4B6C" w:rsidRDefault="003C4B6C" w:rsidP="003C4B6C">
      <w:pPr>
        <w:pStyle w:val="codeDark"/>
        <w:spacing w:before="120" w:after="120"/>
        <w:ind w:left="105" w:right="105"/>
      </w:pPr>
      <w:r w:rsidRPr="003C4B6C">
        <w:t>ifneq (,$(user_variant))</w:t>
      </w:r>
    </w:p>
    <w:p w:rsidR="003C4B6C" w:rsidRPr="003C4B6C" w:rsidRDefault="003C4B6C" w:rsidP="003C4B6C">
      <w:pPr>
        <w:pStyle w:val="codeDark"/>
        <w:spacing w:before="120" w:after="120"/>
        <w:ind w:left="105" w:right="105"/>
      </w:pPr>
      <w:r w:rsidRPr="003C4B6C">
        <w:t xml:space="preserve">  # Target is secure in user builds.</w:t>
      </w:r>
    </w:p>
    <w:p w:rsidR="003C4B6C" w:rsidRPr="003C4B6C" w:rsidRDefault="003C4B6C" w:rsidP="003C4B6C">
      <w:pPr>
        <w:pStyle w:val="codeDark"/>
        <w:spacing w:before="120" w:after="120"/>
        <w:ind w:left="105" w:right="105"/>
      </w:pPr>
      <w:r w:rsidRPr="003C4B6C">
        <w:t>-  ADDITIONAL_DEFAULT_PROPERTIES += ro.secure=1</w:t>
      </w:r>
    </w:p>
    <w:p w:rsidR="003C4B6C" w:rsidRPr="003C4B6C" w:rsidRDefault="003C4B6C" w:rsidP="003C4B6C">
      <w:pPr>
        <w:pStyle w:val="codeDark"/>
        <w:spacing w:before="120" w:after="120"/>
        <w:ind w:left="105" w:right="105"/>
      </w:pPr>
      <w:r w:rsidRPr="003C4B6C">
        <w:t>+  ADDITIONAL_DEFAULT_PROPERTIES += ro.secure=0</w:t>
      </w:r>
    </w:p>
    <w:p w:rsidR="003C4B6C" w:rsidRPr="003C4B6C" w:rsidRDefault="003C4B6C" w:rsidP="003C4B6C">
      <w:pPr>
        <w:pStyle w:val="codeDark"/>
        <w:spacing w:before="120" w:after="120"/>
        <w:ind w:left="105" w:right="105"/>
      </w:pPr>
      <w:r w:rsidRPr="003C4B6C">
        <w:t xml:space="preserve">  ADDITIONAL_DEFAULT_PROPERTIES += security.perf_harden=1</w:t>
      </w:r>
    </w:p>
    <w:p w:rsidR="003C4B6C" w:rsidRPr="003C4B6C" w:rsidRDefault="003C4B6C" w:rsidP="003C4B6C">
      <w:pPr>
        <w:pStyle w:val="codeDark"/>
        <w:spacing w:before="120" w:after="120"/>
        <w:ind w:left="105" w:right="105"/>
      </w:pPr>
    </w:p>
    <w:p w:rsidR="003C4B6C" w:rsidRPr="003C4B6C" w:rsidRDefault="003C4B6C" w:rsidP="003C4B6C">
      <w:pPr>
        <w:pStyle w:val="codeDark"/>
        <w:spacing w:before="120" w:after="120"/>
        <w:ind w:left="105" w:right="105"/>
      </w:pPr>
      <w:r w:rsidRPr="003C4B6C">
        <w:t xml:space="preserve">  ifeq ($(user_variant),user)</w:t>
      </w:r>
    </w:p>
    <w:p w:rsidR="003C4B6C" w:rsidRPr="003C4B6C" w:rsidRDefault="003C4B6C" w:rsidP="003C4B6C">
      <w:pPr>
        <w:pStyle w:val="codeDark"/>
        <w:spacing w:before="120" w:after="120"/>
        <w:ind w:left="105" w:right="105"/>
      </w:pPr>
      <w:r w:rsidRPr="003C4B6C">
        <w:t>-    ADDITIONAL_DEFAULT_PROPERTIES += ro.adb.secure=1</w:t>
      </w:r>
    </w:p>
    <w:p w:rsidR="003C4B6C" w:rsidRPr="003C4B6C" w:rsidRDefault="003C4B6C" w:rsidP="003C4B6C">
      <w:pPr>
        <w:pStyle w:val="codeDark"/>
        <w:spacing w:before="120" w:after="120"/>
        <w:ind w:left="105" w:right="105"/>
      </w:pPr>
      <w:r w:rsidRPr="003C4B6C">
        <w:t>+    ADDITIONAL_DEFAULT_PROPERTIES += ro.adb.secure=0</w:t>
      </w:r>
    </w:p>
    <w:p w:rsidR="003C4B6C" w:rsidRPr="003C4B6C" w:rsidRDefault="003C4B6C" w:rsidP="003C4B6C">
      <w:pPr>
        <w:pStyle w:val="codeDark"/>
        <w:spacing w:before="120" w:after="120"/>
        <w:ind w:left="105" w:right="105"/>
      </w:pPr>
      <w:r w:rsidRPr="003C4B6C">
        <w:t xml:space="preserve">  endif</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t xml:space="preserve">  </w:t>
      </w:r>
    </w:p>
    <w:p w:rsid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t xml:space="preserve"> </w:t>
      </w:r>
      <w:r w:rsidRPr="003C4B6C">
        <w:t>对应</w:t>
      </w:r>
      <w:r w:rsidRPr="003C4B6C">
        <w:t>gerrit</w:t>
      </w:r>
      <w:r w:rsidRPr="003C4B6C">
        <w:t>提交</w:t>
      </w:r>
      <w:r w:rsidRPr="003C4B6C">
        <w:t xml:space="preserve">: </w:t>
      </w:r>
      <w:hyperlink r:id="rId26" w:anchor="/c/595825" w:history="1">
        <w:r w:rsidRPr="003C4B6C">
          <w:rPr>
            <w:color w:val="0070C0"/>
            <w:u w:val="single"/>
          </w:rPr>
          <w:t>http://review.source.unisoc.com/gerrit/#/c/595825</w:t>
        </w:r>
      </w:hyperlink>
    </w:p>
    <w:p w:rsidR="003C4B6C" w:rsidRPr="004D4F43" w:rsidRDefault="003C4B6C" w:rsidP="003C4B6C">
      <w:pPr>
        <w:pStyle w:val="NotesHeading"/>
        <w:rPr>
          <w:rFonts w:hint="default"/>
        </w:rPr>
      </w:pPr>
      <w:r w:rsidRPr="004D4F43">
        <w:rPr>
          <w:rFonts w:hint="default"/>
        </w:rPr>
        <w:drawing>
          <wp:inline distT="0" distB="0" distL="0" distR="0" wp14:anchorId="2D0029DD" wp14:editId="7A52D627">
            <wp:extent cx="638175" cy="238125"/>
            <wp:effectExtent l="0" t="0" r="0" b="0"/>
            <wp:docPr id="27" name="图片 27"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说明"/>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38175" cy="238125"/>
                    </a:xfrm>
                    <a:prstGeom prst="rect">
                      <a:avLst/>
                    </a:prstGeom>
                    <a:noFill/>
                    <a:ln>
                      <a:noFill/>
                    </a:ln>
                  </pic:spPr>
                </pic:pic>
              </a:graphicData>
            </a:graphic>
          </wp:inline>
        </w:drawing>
      </w:r>
    </w:p>
    <w:p w:rsidR="003C4B6C" w:rsidRPr="003C4B6C" w:rsidRDefault="003C4B6C" w:rsidP="003C4B6C">
      <w:pPr>
        <w:pStyle w:val="NotesTextList"/>
        <w:numPr>
          <w:ilvl w:val="0"/>
          <w:numId w:val="0"/>
        </w:numPr>
        <w:rPr>
          <w:rFonts w:hint="default"/>
        </w:rPr>
      </w:pPr>
      <w:r w:rsidRPr="003C4B6C">
        <w:rPr>
          <w:iCs w:val="0"/>
        </w:rPr>
        <w:t>注意</w:t>
      </w:r>
      <w:r w:rsidRPr="003C4B6C">
        <w:rPr>
          <w:iCs w:val="0"/>
        </w:rPr>
        <w:t>,</w:t>
      </w:r>
      <w:r w:rsidRPr="003C4B6C">
        <w:rPr>
          <w:iCs w:val="0"/>
        </w:rPr>
        <w:t>在</w:t>
      </w:r>
      <w:r w:rsidRPr="003C4B6C">
        <w:rPr>
          <w:iCs w:val="0"/>
        </w:rPr>
        <w:t>595825</w:t>
      </w:r>
      <w:r w:rsidRPr="003C4B6C">
        <w:rPr>
          <w:iCs w:val="0"/>
        </w:rPr>
        <w:t>的提交里还打开了</w:t>
      </w:r>
      <w:r w:rsidRPr="003C4B6C">
        <w:rPr>
          <w:iCs w:val="0"/>
        </w:rPr>
        <w:t>ro.debuggable</w:t>
      </w:r>
      <w:r w:rsidRPr="003C4B6C">
        <w:rPr>
          <w:iCs w:val="0"/>
        </w:rPr>
        <w:t>，这是给</w:t>
      </w:r>
      <w:r w:rsidRPr="003C4B6C">
        <w:rPr>
          <w:iCs w:val="0"/>
        </w:rPr>
        <w:t>user</w:t>
      </w:r>
      <w:r w:rsidRPr="003C4B6C">
        <w:rPr>
          <w:iCs w:val="0"/>
        </w:rPr>
        <w:t>版本缺省打开</w:t>
      </w:r>
      <w:r w:rsidRPr="003C4B6C">
        <w:rPr>
          <w:iCs w:val="0"/>
        </w:rPr>
        <w:t>ylog</w:t>
      </w:r>
      <w:r w:rsidRPr="003C4B6C">
        <w:rPr>
          <w:iCs w:val="0"/>
        </w:rPr>
        <w:t>使用的。这里的修改会体现在文件：</w:t>
      </w:r>
      <w:r w:rsidRPr="003C4B6C">
        <w:rPr>
          <w:iCs w:val="0"/>
        </w:rPr>
        <w:t>/system/etc/prop.default</w:t>
      </w:r>
      <w:r w:rsidRPr="003C4B6C">
        <w:rPr>
          <w:iCs w:val="0"/>
        </w:rPr>
        <w:t>，但</w:t>
      </w:r>
      <w:r w:rsidRPr="003C4B6C">
        <w:rPr>
          <w:iCs w:val="0"/>
        </w:rPr>
        <w:t>init</w:t>
      </w:r>
      <w:r w:rsidRPr="003C4B6C">
        <w:rPr>
          <w:iCs w:val="0"/>
        </w:rPr>
        <w:t>是通过</w:t>
      </w:r>
      <w:r w:rsidRPr="003C4B6C">
        <w:rPr>
          <w:iCs w:val="0"/>
        </w:rPr>
        <w:t>default.prop -&gt; system/etc/prop.default</w:t>
      </w:r>
      <w:r w:rsidRPr="003C4B6C">
        <w:rPr>
          <w:iCs w:val="0"/>
        </w:rPr>
        <w:t>使用的，</w:t>
      </w:r>
      <w:r w:rsidRPr="003C4B6C">
        <w:rPr>
          <w:iCs w:val="0"/>
        </w:rPr>
        <w:t>default.prop</w:t>
      </w:r>
      <w:r w:rsidRPr="003C4B6C">
        <w:rPr>
          <w:iCs w:val="0"/>
        </w:rPr>
        <w:t>是</w:t>
      </w:r>
      <w:r w:rsidRPr="003C4B6C">
        <w:rPr>
          <w:iCs w:val="0"/>
        </w:rPr>
        <w:t>boot.img</w:t>
      </w:r>
      <w:r w:rsidRPr="003C4B6C">
        <w:rPr>
          <w:iCs w:val="0"/>
        </w:rPr>
        <w:t>根目录下的</w:t>
      </w:r>
      <w:r w:rsidRPr="003C4B6C">
        <w:rPr>
          <w:iCs w:val="0"/>
        </w:rPr>
        <w:t>symlink</w:t>
      </w:r>
      <w:r w:rsidRPr="003C4B6C">
        <w:rPr>
          <w:iCs w:val="0"/>
        </w:rPr>
        <w:t>文件。所以这个修改需要下载</w:t>
      </w:r>
      <w:r w:rsidRPr="003C4B6C">
        <w:rPr>
          <w:iCs w:val="0"/>
        </w:rPr>
        <w:t>systemimage</w:t>
      </w:r>
      <w:r w:rsidRPr="003C4B6C">
        <w:rPr>
          <w:iCs w:val="0"/>
        </w:rPr>
        <w:t>，而如果是</w:t>
      </w:r>
      <w:r w:rsidRPr="003C4B6C">
        <w:rPr>
          <w:iCs w:val="0"/>
        </w:rPr>
        <w:t>boot</w:t>
      </w:r>
      <w:r w:rsidRPr="003C4B6C">
        <w:rPr>
          <w:iCs w:val="0"/>
        </w:rPr>
        <w:t>是签名的，</w:t>
      </w:r>
      <w:r w:rsidRPr="003C4B6C">
        <w:rPr>
          <w:iCs w:val="0"/>
        </w:rPr>
        <w:t>boot_sign.img</w:t>
      </w:r>
      <w:r w:rsidRPr="003C4B6C">
        <w:rPr>
          <w:iCs w:val="0"/>
        </w:rPr>
        <w:t>也需要下载。</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ab/>
      </w:r>
    </w:p>
    <w:p w:rsidR="003C4B6C" w:rsidRPr="003C4B6C" w:rsidRDefault="003C4B6C" w:rsidP="000A25EC">
      <w:pPr>
        <w:pStyle w:val="afff7"/>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3C4B6C">
        <w:t>system\core\adb\Android.mk</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r w:rsidRPr="003C4B6C">
        <w:t>修改代码</w:t>
      </w:r>
      <w:r w:rsidRPr="003C4B6C">
        <w:t>:</w:t>
      </w:r>
    </w:p>
    <w:p w:rsidR="003C4B6C" w:rsidRPr="003C4B6C" w:rsidRDefault="003C4B6C" w:rsidP="003C4B6C">
      <w:pPr>
        <w:pStyle w:val="codeDark"/>
        <w:spacing w:before="120" w:after="120"/>
        <w:ind w:left="105" w:right="105"/>
      </w:pPr>
      <w:r w:rsidRPr="003C4B6C">
        <w:t>- LOCAL_CFLAGS += -DALLOW_ADBD_NO_AUTH=$(if $(filter userdebug eng,$(TARGET_BUILD_VARIANT)),1,0)</w:t>
      </w:r>
    </w:p>
    <w:p w:rsidR="003C4B6C" w:rsidRPr="003C4B6C" w:rsidRDefault="003C4B6C" w:rsidP="003C4B6C">
      <w:pPr>
        <w:pStyle w:val="codeDark"/>
        <w:spacing w:before="120" w:after="120"/>
        <w:ind w:left="105" w:right="105"/>
      </w:pPr>
      <w:r w:rsidRPr="003C4B6C">
        <w:t>+ LOCAL_CFLAGS += -DALLOW_ADBD_NO_AUTH=$(if $(filter user userdebug eng,$(TARGET_BUILD_VARIANT)),1,0)</w:t>
      </w:r>
    </w:p>
    <w:p w:rsidR="003C4B6C" w:rsidRPr="003C4B6C" w:rsidRDefault="003C4B6C" w:rsidP="003C4B6C">
      <w:pPr>
        <w:pStyle w:val="codeDark"/>
        <w:spacing w:before="120" w:after="120"/>
        <w:ind w:left="105" w:right="105"/>
      </w:pPr>
    </w:p>
    <w:p w:rsidR="003C4B6C" w:rsidRPr="003C4B6C" w:rsidRDefault="003C4B6C" w:rsidP="003C4B6C">
      <w:pPr>
        <w:pStyle w:val="codeDark"/>
        <w:spacing w:before="120" w:after="120"/>
        <w:ind w:left="105" w:right="105"/>
      </w:pPr>
      <w:r w:rsidRPr="003C4B6C">
        <w:t>- ifneq (,$(filter user userdebug eng,$(TARGET_BUILD_VARIANT)))</w:t>
      </w:r>
    </w:p>
    <w:p w:rsidR="003C4B6C" w:rsidRPr="003C4B6C" w:rsidRDefault="003C4B6C" w:rsidP="003C4B6C">
      <w:pPr>
        <w:pStyle w:val="codeDark"/>
        <w:spacing w:before="120" w:after="120"/>
        <w:ind w:left="105" w:right="105"/>
      </w:pPr>
      <w:r w:rsidRPr="003C4B6C">
        <w:t>+ #ifneq (,$(filter user userdebug eng,$(TARGET_BUILD_VARIANT)))</w:t>
      </w:r>
    </w:p>
    <w:p w:rsidR="003C4B6C" w:rsidRPr="003C4B6C" w:rsidRDefault="003C4B6C" w:rsidP="003C4B6C">
      <w:pPr>
        <w:pStyle w:val="codeDark"/>
        <w:spacing w:before="120" w:after="120"/>
        <w:ind w:left="105" w:right="105"/>
      </w:pPr>
      <w:r w:rsidRPr="003C4B6C">
        <w:lastRenderedPageBreak/>
        <w:t>LOCAL_CFLAGS += -DALLOW_ADBD_DISABLE_VERITY=1</w:t>
      </w:r>
    </w:p>
    <w:p w:rsidR="003C4B6C" w:rsidRPr="003C4B6C" w:rsidRDefault="003C4B6C" w:rsidP="003C4B6C">
      <w:pPr>
        <w:pStyle w:val="codeDark"/>
        <w:spacing w:before="120" w:after="120"/>
        <w:ind w:left="105" w:right="105"/>
      </w:pPr>
      <w:r w:rsidRPr="003C4B6C">
        <w:t>LOCAL_CFLAGS += -DALLOW_ADBD_ROOT=1</w:t>
      </w:r>
    </w:p>
    <w:p w:rsidR="003C4B6C" w:rsidRPr="003C4B6C" w:rsidRDefault="003C4B6C" w:rsidP="003C4B6C">
      <w:pPr>
        <w:pStyle w:val="codeDark"/>
        <w:spacing w:before="120" w:after="120"/>
        <w:ind w:left="105" w:right="105"/>
      </w:pPr>
      <w:r w:rsidRPr="003C4B6C">
        <w:t>- endif</w:t>
      </w:r>
    </w:p>
    <w:p w:rsidR="003C4B6C" w:rsidRPr="003C4B6C" w:rsidRDefault="003C4B6C" w:rsidP="003C4B6C">
      <w:pPr>
        <w:pStyle w:val="codeDark"/>
        <w:spacing w:before="120" w:after="120"/>
        <w:ind w:left="105" w:right="105"/>
      </w:pPr>
      <w:r w:rsidRPr="003C4B6C">
        <w:t>+ #endif</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r w:rsidRPr="003C4B6C">
        <w:t>对应</w:t>
      </w:r>
      <w:r w:rsidRPr="003C4B6C">
        <w:t>gerrit</w:t>
      </w:r>
      <w:r w:rsidRPr="003C4B6C">
        <w:t>提交</w:t>
      </w:r>
      <w:r w:rsidRPr="003C4B6C">
        <w:t>:</w:t>
      </w:r>
      <w:hyperlink r:id="rId28" w:anchor="/c/595828" w:history="1">
        <w:r w:rsidRPr="003C4B6C">
          <w:rPr>
            <w:color w:val="0070C0"/>
            <w:u w:val="single"/>
          </w:rPr>
          <w:t>http://review.source.unisoc.com/gerrit/#/c/595828</w:t>
        </w:r>
      </w:hyperlink>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p>
    <w:p w:rsidR="003C4B6C" w:rsidRPr="003C4B6C" w:rsidRDefault="003C4B6C" w:rsidP="000A25EC">
      <w:pPr>
        <w:pStyle w:val="afff7"/>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3C4B6C">
        <w:t>system\core\adb\daemon\main.cpp</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r w:rsidRPr="003C4B6C">
        <w:t>修改代码</w:t>
      </w:r>
      <w:r w:rsidRPr="003C4B6C">
        <w:t>:</w:t>
      </w:r>
    </w:p>
    <w:p w:rsidR="003C4B6C" w:rsidRPr="003C4B6C" w:rsidRDefault="003C4B6C" w:rsidP="003C4B6C">
      <w:pPr>
        <w:pStyle w:val="codeDark"/>
        <w:spacing w:before="120" w:after="120"/>
        <w:ind w:left="105" w:right="105"/>
      </w:pPr>
      <w:r w:rsidRPr="003C4B6C">
        <w:t>static bool should_drop_privileges() {</w:t>
      </w:r>
    </w:p>
    <w:p w:rsidR="003C4B6C" w:rsidRPr="003C4B6C" w:rsidRDefault="003C4B6C" w:rsidP="003C4B6C">
      <w:pPr>
        <w:pStyle w:val="codeDark"/>
        <w:spacing w:before="120" w:after="120"/>
        <w:ind w:left="105" w:right="105"/>
      </w:pPr>
      <w:r w:rsidRPr="003C4B6C">
        <w:t>+ #if 0</w:t>
      </w:r>
    </w:p>
    <w:p w:rsidR="003C4B6C" w:rsidRPr="003C4B6C" w:rsidRDefault="003C4B6C" w:rsidP="003C4B6C">
      <w:pPr>
        <w:pStyle w:val="codeDark"/>
        <w:spacing w:before="120" w:after="120"/>
        <w:ind w:left="105" w:right="105"/>
      </w:pPr>
      <w:r w:rsidRPr="003C4B6C">
        <w:t>#if defined(ALLOW_ADBD_ROOT)</w:t>
      </w:r>
    </w:p>
    <w:p w:rsidR="003C4B6C" w:rsidRPr="003C4B6C" w:rsidRDefault="003C4B6C" w:rsidP="003C4B6C">
      <w:pPr>
        <w:pStyle w:val="codeDark"/>
        <w:spacing w:before="120" w:after="120"/>
        <w:ind w:left="105" w:right="105"/>
      </w:pPr>
      <w:r w:rsidRPr="003C4B6C">
        <w:t xml:space="preserve">    // The properties that affect `adb root` and `adb unroot` are ro.secure and</w:t>
      </w:r>
    </w:p>
    <w:p w:rsidR="003C4B6C" w:rsidRPr="003C4B6C" w:rsidRDefault="003C4B6C" w:rsidP="003C4B6C">
      <w:pPr>
        <w:pStyle w:val="codeDark"/>
        <w:spacing w:before="120" w:after="120"/>
        <w:ind w:left="105" w:right="105"/>
      </w:pPr>
      <w:r w:rsidRPr="003C4B6C">
        <w:t xml:space="preserve">    // ro.debuggable. In this context the names don't make the expected behavior</w:t>
      </w:r>
    </w:p>
    <w:p w:rsidR="003C4B6C" w:rsidRPr="003C4B6C" w:rsidRDefault="003C4B6C" w:rsidP="003C4B6C">
      <w:pPr>
        <w:pStyle w:val="codeDark"/>
        <w:spacing w:before="120" w:after="120"/>
        <w:ind w:left="105" w:right="105"/>
      </w:pPr>
      <w:r w:rsidRPr="003C4B6C">
        <w:t xml:space="preserve">    // particularly obvious.</w:t>
      </w:r>
    </w:p>
    <w:p w:rsidR="003C4B6C" w:rsidRPr="003C4B6C" w:rsidRDefault="003C4B6C" w:rsidP="003C4B6C">
      <w:pPr>
        <w:pStyle w:val="codeDark"/>
        <w:spacing w:before="120" w:after="120"/>
        <w:ind w:left="105" w:right="105"/>
      </w:pPr>
      <w:r w:rsidRPr="003C4B6C">
        <w:t xml:space="preserve">    //</w:t>
      </w:r>
    </w:p>
    <w:p w:rsidR="003C4B6C" w:rsidRPr="003C4B6C" w:rsidRDefault="003C4B6C" w:rsidP="003C4B6C">
      <w:pPr>
        <w:pStyle w:val="codeDark"/>
        <w:spacing w:before="120" w:after="120"/>
        <w:ind w:left="105" w:right="105"/>
      </w:pPr>
      <w:r w:rsidRPr="003C4B6C">
        <w:t xml:space="preserve">    // ro.debuggable:</w:t>
      </w:r>
    </w:p>
    <w:p w:rsidR="003C4B6C" w:rsidRPr="003C4B6C" w:rsidRDefault="003C4B6C" w:rsidP="003C4B6C">
      <w:pPr>
        <w:pStyle w:val="codeDark"/>
        <w:spacing w:before="120" w:after="120"/>
        <w:ind w:left="105" w:right="105"/>
      </w:pPr>
      <w:r w:rsidRPr="003C4B6C">
        <w:t xml:space="preserve">    //   Allowed to become root, but not necessarily the default. Set to 1 on</w:t>
      </w:r>
    </w:p>
    <w:p w:rsidR="003C4B6C" w:rsidRPr="003C4B6C" w:rsidRDefault="003C4B6C" w:rsidP="003C4B6C">
      <w:pPr>
        <w:pStyle w:val="codeDark"/>
        <w:spacing w:before="120" w:after="120"/>
        <w:ind w:left="105" w:right="105"/>
      </w:pPr>
      <w:r w:rsidRPr="003C4B6C">
        <w:t xml:space="preserve">    //   eng and userdebug builds.</w:t>
      </w:r>
    </w:p>
    <w:p w:rsidR="003C4B6C" w:rsidRPr="003C4B6C" w:rsidRDefault="003C4B6C" w:rsidP="003C4B6C">
      <w:pPr>
        <w:pStyle w:val="codeDark"/>
        <w:spacing w:before="120" w:after="120"/>
        <w:ind w:left="105" w:right="105"/>
      </w:pPr>
      <w:r w:rsidRPr="003C4B6C">
        <w:t xml:space="preserve">    //</w:t>
      </w:r>
    </w:p>
    <w:p w:rsidR="003C4B6C" w:rsidRPr="003C4B6C" w:rsidRDefault="003C4B6C" w:rsidP="003C4B6C">
      <w:pPr>
        <w:pStyle w:val="codeDark"/>
        <w:spacing w:before="120" w:after="120"/>
        <w:ind w:left="105" w:right="105"/>
      </w:pPr>
      <w:r w:rsidRPr="003C4B6C">
        <w:t xml:space="preserve">    // ro.secure:</w:t>
      </w:r>
    </w:p>
    <w:p w:rsidR="003C4B6C" w:rsidRPr="003C4B6C" w:rsidRDefault="003C4B6C" w:rsidP="003C4B6C">
      <w:pPr>
        <w:pStyle w:val="codeDark"/>
        <w:spacing w:before="120" w:after="120"/>
        <w:ind w:left="105" w:right="105"/>
      </w:pPr>
      <w:r w:rsidRPr="003C4B6C">
        <w:t xml:space="preserve">    //   Drop privileges by default. Set to 1 on userdebug and user builds.</w:t>
      </w:r>
    </w:p>
    <w:p w:rsidR="003C4B6C" w:rsidRPr="003C4B6C" w:rsidRDefault="003C4B6C" w:rsidP="003C4B6C">
      <w:pPr>
        <w:pStyle w:val="codeDark"/>
        <w:spacing w:before="120" w:after="120"/>
        <w:ind w:left="105" w:right="105"/>
      </w:pPr>
      <w:r w:rsidRPr="003C4B6C">
        <w:t xml:space="preserve">    bool ro_secure = android::base::GetBoolProperty("ro.secure", true);</w:t>
      </w:r>
    </w:p>
    <w:p w:rsidR="003C4B6C" w:rsidRPr="003C4B6C" w:rsidRDefault="003C4B6C" w:rsidP="003C4B6C">
      <w:pPr>
        <w:pStyle w:val="codeDark"/>
        <w:spacing w:before="120" w:after="120"/>
        <w:ind w:left="105" w:right="105"/>
      </w:pPr>
      <w:r w:rsidRPr="003C4B6C">
        <w:t xml:space="preserve">    bool ro_debuggable = __android_log_is_debuggable();</w:t>
      </w:r>
    </w:p>
    <w:p w:rsidR="003C4B6C" w:rsidRPr="003C4B6C" w:rsidRDefault="003C4B6C" w:rsidP="003C4B6C">
      <w:pPr>
        <w:pStyle w:val="codeDark"/>
        <w:spacing w:before="120" w:after="120"/>
        <w:ind w:left="105" w:right="105"/>
      </w:pPr>
    </w:p>
    <w:p w:rsidR="003C4B6C" w:rsidRPr="003C4B6C" w:rsidRDefault="003C4B6C" w:rsidP="003C4B6C">
      <w:pPr>
        <w:pStyle w:val="codeDark"/>
        <w:spacing w:before="120" w:after="120"/>
        <w:ind w:left="105" w:right="105"/>
      </w:pPr>
      <w:r w:rsidRPr="003C4B6C">
        <w:t xml:space="preserve">    // Drop privileges if ro.secure is set...</w:t>
      </w:r>
    </w:p>
    <w:p w:rsidR="003C4B6C" w:rsidRPr="003C4B6C" w:rsidRDefault="003C4B6C" w:rsidP="003C4B6C">
      <w:pPr>
        <w:pStyle w:val="codeDark"/>
        <w:spacing w:before="120" w:after="120"/>
        <w:ind w:left="105" w:right="105"/>
      </w:pPr>
      <w:r w:rsidRPr="003C4B6C">
        <w:t xml:space="preserve">    bool drop = ro_secure;</w:t>
      </w:r>
    </w:p>
    <w:p w:rsidR="003C4B6C" w:rsidRPr="003C4B6C" w:rsidRDefault="003C4B6C" w:rsidP="003C4B6C">
      <w:pPr>
        <w:pStyle w:val="codeDark"/>
        <w:spacing w:before="120" w:after="120"/>
        <w:ind w:left="105" w:right="105"/>
      </w:pPr>
    </w:p>
    <w:p w:rsidR="003C4B6C" w:rsidRPr="003C4B6C" w:rsidRDefault="003C4B6C" w:rsidP="003C4B6C">
      <w:pPr>
        <w:pStyle w:val="codeDark"/>
        <w:spacing w:before="120" w:after="120"/>
        <w:ind w:left="105" w:right="105"/>
      </w:pPr>
      <w:r w:rsidRPr="003C4B6C">
        <w:t xml:space="preserve">    // ... except "adb root" lets you keep privileges in a debuggable build.</w:t>
      </w:r>
    </w:p>
    <w:p w:rsidR="003C4B6C" w:rsidRPr="003C4B6C" w:rsidRDefault="003C4B6C" w:rsidP="003C4B6C">
      <w:pPr>
        <w:pStyle w:val="codeDark"/>
        <w:spacing w:before="120" w:after="120"/>
        <w:ind w:left="105" w:right="105"/>
      </w:pPr>
      <w:r w:rsidRPr="003C4B6C">
        <w:t xml:space="preserve">    std::string prop = android::base::GetProperty("service.adb.root", "");</w:t>
      </w:r>
    </w:p>
    <w:p w:rsidR="003C4B6C" w:rsidRPr="003C4B6C" w:rsidRDefault="003C4B6C" w:rsidP="003C4B6C">
      <w:pPr>
        <w:pStyle w:val="codeDark"/>
        <w:spacing w:before="120" w:after="120"/>
        <w:ind w:left="105" w:right="105"/>
      </w:pPr>
      <w:r w:rsidRPr="003C4B6C">
        <w:t xml:space="preserve">    bool adb_root = (prop == "1");</w:t>
      </w:r>
    </w:p>
    <w:p w:rsidR="003C4B6C" w:rsidRPr="003C4B6C" w:rsidRDefault="003C4B6C" w:rsidP="003C4B6C">
      <w:pPr>
        <w:pStyle w:val="codeDark"/>
        <w:spacing w:before="120" w:after="120"/>
        <w:ind w:left="105" w:right="105"/>
      </w:pPr>
      <w:r w:rsidRPr="003C4B6C">
        <w:t xml:space="preserve">    bool adb_unroot = (prop == "0");</w:t>
      </w:r>
    </w:p>
    <w:p w:rsidR="003C4B6C" w:rsidRPr="003C4B6C" w:rsidRDefault="003C4B6C" w:rsidP="003C4B6C">
      <w:pPr>
        <w:pStyle w:val="codeDark"/>
        <w:spacing w:before="120" w:after="120"/>
        <w:ind w:left="105" w:right="105"/>
      </w:pPr>
      <w:r w:rsidRPr="003C4B6C">
        <w:t xml:space="preserve">    if (ro_debuggable &amp;&amp; adb_root) {</w:t>
      </w:r>
    </w:p>
    <w:p w:rsidR="003C4B6C" w:rsidRPr="003C4B6C" w:rsidRDefault="003C4B6C" w:rsidP="003C4B6C">
      <w:pPr>
        <w:pStyle w:val="codeDark"/>
        <w:spacing w:before="120" w:after="120"/>
        <w:ind w:left="105" w:right="105"/>
      </w:pPr>
      <w:r w:rsidRPr="003C4B6C">
        <w:t xml:space="preserve">        drop = false;</w:t>
      </w:r>
    </w:p>
    <w:p w:rsidR="003C4B6C" w:rsidRPr="003C4B6C" w:rsidRDefault="003C4B6C" w:rsidP="003C4B6C">
      <w:pPr>
        <w:pStyle w:val="codeDark"/>
        <w:spacing w:before="120" w:after="120"/>
        <w:ind w:left="105" w:right="105"/>
      </w:pPr>
      <w:r w:rsidRPr="003C4B6C">
        <w:lastRenderedPageBreak/>
        <w:t xml:space="preserve">    }</w:t>
      </w:r>
    </w:p>
    <w:p w:rsidR="003C4B6C" w:rsidRPr="003C4B6C" w:rsidRDefault="003C4B6C" w:rsidP="003C4B6C">
      <w:pPr>
        <w:pStyle w:val="codeDark"/>
        <w:spacing w:before="120" w:after="120"/>
        <w:ind w:left="105" w:right="105"/>
      </w:pPr>
      <w:r w:rsidRPr="003C4B6C">
        <w:t xml:space="preserve">    // ... and "adb unroot" lets you explicitly drop privileges.</w:t>
      </w:r>
    </w:p>
    <w:p w:rsidR="003C4B6C" w:rsidRPr="003C4B6C" w:rsidRDefault="003C4B6C" w:rsidP="003C4B6C">
      <w:pPr>
        <w:pStyle w:val="codeDark"/>
        <w:spacing w:before="120" w:after="120"/>
        <w:ind w:left="105" w:right="105"/>
      </w:pPr>
      <w:r w:rsidRPr="003C4B6C">
        <w:t xml:space="preserve">    if (adb_unroot) {</w:t>
      </w:r>
    </w:p>
    <w:p w:rsidR="003C4B6C" w:rsidRPr="003C4B6C" w:rsidRDefault="003C4B6C" w:rsidP="003C4B6C">
      <w:pPr>
        <w:pStyle w:val="codeDark"/>
        <w:spacing w:before="120" w:after="120"/>
        <w:ind w:left="105" w:right="105"/>
      </w:pPr>
      <w:r w:rsidRPr="003C4B6C">
        <w:t xml:space="preserve">        drop = true;</w:t>
      </w:r>
    </w:p>
    <w:p w:rsidR="003C4B6C" w:rsidRPr="003C4B6C" w:rsidRDefault="003C4B6C" w:rsidP="003C4B6C">
      <w:pPr>
        <w:pStyle w:val="codeDark"/>
        <w:spacing w:before="120" w:after="120"/>
        <w:ind w:left="105" w:right="105"/>
      </w:pPr>
      <w:r w:rsidRPr="003C4B6C">
        <w:t xml:space="preserve">    }</w:t>
      </w:r>
    </w:p>
    <w:p w:rsidR="003C4B6C" w:rsidRPr="003C4B6C" w:rsidRDefault="003C4B6C" w:rsidP="003C4B6C">
      <w:pPr>
        <w:pStyle w:val="codeDark"/>
        <w:spacing w:before="120" w:after="120"/>
        <w:ind w:left="105" w:right="105"/>
      </w:pPr>
    </w:p>
    <w:p w:rsidR="003C4B6C" w:rsidRPr="003C4B6C" w:rsidRDefault="003C4B6C" w:rsidP="003C4B6C">
      <w:pPr>
        <w:pStyle w:val="codeDark"/>
        <w:spacing w:before="120" w:after="120"/>
        <w:ind w:left="105" w:right="105"/>
      </w:pPr>
      <w:r w:rsidRPr="003C4B6C">
        <w:t xml:space="preserve">    return drop;</w:t>
      </w:r>
    </w:p>
    <w:p w:rsidR="003C4B6C" w:rsidRPr="003C4B6C" w:rsidRDefault="003C4B6C" w:rsidP="003C4B6C">
      <w:pPr>
        <w:pStyle w:val="codeDark"/>
        <w:spacing w:before="120" w:after="120"/>
        <w:ind w:left="105" w:right="105"/>
      </w:pPr>
      <w:r w:rsidRPr="003C4B6C">
        <w:t>#else</w:t>
      </w:r>
    </w:p>
    <w:p w:rsidR="003C4B6C" w:rsidRPr="003C4B6C" w:rsidRDefault="003C4B6C" w:rsidP="003C4B6C">
      <w:pPr>
        <w:pStyle w:val="codeDark"/>
        <w:spacing w:before="120" w:after="120"/>
        <w:ind w:left="105" w:right="105"/>
      </w:pPr>
      <w:r w:rsidRPr="003C4B6C">
        <w:t xml:space="preserve">    return true; // "adb root" not allowed, always drop privileges.</w:t>
      </w:r>
    </w:p>
    <w:p w:rsidR="003C4B6C" w:rsidRPr="003C4B6C" w:rsidRDefault="003C4B6C" w:rsidP="003C4B6C">
      <w:pPr>
        <w:pStyle w:val="codeDark"/>
        <w:spacing w:before="120" w:after="120"/>
        <w:ind w:left="105" w:right="105"/>
      </w:pPr>
      <w:r w:rsidRPr="003C4B6C">
        <w:t>#endif // ALLOW_ADBD_ROOT</w:t>
      </w:r>
    </w:p>
    <w:p w:rsidR="003C4B6C" w:rsidRPr="003C4B6C" w:rsidRDefault="003C4B6C" w:rsidP="003C4B6C">
      <w:pPr>
        <w:pStyle w:val="codeDark"/>
        <w:spacing w:before="120" w:after="120"/>
        <w:ind w:left="105" w:right="105"/>
      </w:pPr>
      <w:r w:rsidRPr="003C4B6C">
        <w:t>+ #endif</w:t>
      </w:r>
    </w:p>
    <w:p w:rsidR="003C4B6C" w:rsidRPr="003C4B6C" w:rsidRDefault="003C4B6C" w:rsidP="003C4B6C">
      <w:pPr>
        <w:pStyle w:val="codeDark"/>
        <w:spacing w:before="120" w:after="120"/>
        <w:ind w:left="105" w:right="105"/>
      </w:pPr>
      <w:r w:rsidRPr="003C4B6C">
        <w:t>+    return false;</w:t>
      </w:r>
    </w:p>
    <w:p w:rsidR="003C4B6C" w:rsidRPr="003C4B6C" w:rsidRDefault="003C4B6C" w:rsidP="003C4B6C">
      <w:pPr>
        <w:pStyle w:val="codeDark"/>
        <w:spacing w:before="120" w:after="120"/>
        <w:ind w:left="105" w:right="105"/>
      </w:pPr>
      <w:r w:rsidRPr="003C4B6C">
        <w:t>}</w:t>
      </w:r>
    </w:p>
    <w:p w:rsidR="003C4B6C" w:rsidRPr="003C4B6C" w:rsidRDefault="00564942" w:rsidP="0056494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Pr>
          <w:rFonts w:hint="default"/>
        </w:rPr>
        <w:tab/>
      </w:r>
      <w:r w:rsidR="003C4B6C" w:rsidRPr="003C4B6C">
        <w:t>注意；</w:t>
      </w:r>
      <w:r w:rsidR="003C4B6C" w:rsidRPr="003C4B6C">
        <w:t xml:space="preserve">3 </w:t>
      </w:r>
      <w:r w:rsidR="003C4B6C" w:rsidRPr="003C4B6C">
        <w:t>这段代码其实也可以不修改，因为</w:t>
      </w:r>
      <w:r w:rsidR="003C4B6C" w:rsidRPr="003C4B6C">
        <w:t>service.adb.root</w:t>
      </w:r>
      <w:r w:rsidR="003C4B6C" w:rsidRPr="003C4B6C">
        <w:t>这个</w:t>
      </w:r>
      <w:r w:rsidR="003C4B6C" w:rsidRPr="003C4B6C">
        <w:t>property</w:t>
      </w:r>
      <w:r w:rsidR="003C4B6C" w:rsidRPr="003C4B6C">
        <w:t>缺省是空的，当</w:t>
      </w:r>
      <w:r w:rsidR="003C4B6C" w:rsidRPr="003C4B6C">
        <w:t>adb root;adb remount</w:t>
      </w:r>
      <w:r w:rsidR="003C4B6C" w:rsidRPr="003C4B6C">
        <w:t>后，这个</w:t>
      </w:r>
      <w:r w:rsidR="003C4B6C" w:rsidRPr="003C4B6C">
        <w:t>property</w:t>
      </w:r>
      <w:r w:rsidR="003C4B6C" w:rsidRPr="003C4B6C">
        <w:t>会被置为</w:t>
      </w:r>
      <w:r w:rsidR="003C4B6C" w:rsidRPr="003C4B6C">
        <w:t>1</w:t>
      </w:r>
      <w:r w:rsidR="003C4B6C" w:rsidRPr="003C4B6C">
        <w:t>，直到重启。</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r w:rsidR="00564942">
        <w:t xml:space="preserve">    </w:t>
      </w:r>
      <w:r w:rsidRPr="003C4B6C">
        <w:t>所以这里</w:t>
      </w:r>
      <w:r w:rsidRPr="003C4B6C">
        <w:t>prop = android::base::GetProperty("service.adb.root", "")</w:t>
      </w:r>
      <w:r w:rsidRPr="003C4B6C">
        <w:t>执行后</w:t>
      </w:r>
      <w:r w:rsidRPr="003C4B6C">
        <w:t>prop</w:t>
      </w:r>
      <w:r w:rsidRPr="003C4B6C">
        <w:t>在</w:t>
      </w:r>
      <w:r w:rsidRPr="003C4B6C">
        <w:t>user</w:t>
      </w:r>
      <w:r w:rsidRPr="003C4B6C">
        <w:t>版本下，一直都是</w:t>
      </w:r>
      <w:r w:rsidRPr="003C4B6C">
        <w:t>"",</w:t>
      </w:r>
      <w:r w:rsidRPr="003C4B6C">
        <w:t>这样的话，这个函数</w:t>
      </w:r>
      <w:r w:rsidRPr="003C4B6C">
        <w:t>should_drop_privileges</w:t>
      </w:r>
      <w:r w:rsidRPr="003C4B6C">
        <w:t>其实一直都返回</w:t>
      </w:r>
      <w:r w:rsidRPr="003C4B6C">
        <w:t>false;</w:t>
      </w:r>
    </w:p>
    <w:p w:rsidR="003C4B6C" w:rsidRPr="003C4B6C" w:rsidRDefault="00564942" w:rsidP="00564942">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Pr>
          <w:rFonts w:hint="default"/>
        </w:rPr>
        <w:tab/>
      </w:r>
      <w:r w:rsidR="003C4B6C" w:rsidRPr="003C4B6C">
        <w:t>这个函数其实只有一个地方使用，也可以在调用的地方直接使用</w:t>
      </w:r>
      <w:r w:rsidR="003C4B6C" w:rsidRPr="003C4B6C">
        <w:t>false;</w:t>
      </w:r>
    </w:p>
    <w:p w:rsidR="003C4B6C" w:rsidRPr="003C4B6C" w:rsidRDefault="003C4B6C" w:rsidP="00564942">
      <w:pPr>
        <w:pStyle w:val="codeDark"/>
        <w:spacing w:before="120" w:after="120"/>
        <w:ind w:left="105" w:right="105"/>
      </w:pPr>
      <w:r w:rsidRPr="003C4B6C">
        <w:t xml:space="preserve">    // Don't run as root if running in secure mode.</w:t>
      </w:r>
    </w:p>
    <w:p w:rsidR="003C4B6C" w:rsidRPr="003C4B6C" w:rsidRDefault="003C4B6C" w:rsidP="00564942">
      <w:pPr>
        <w:pStyle w:val="codeDark"/>
        <w:spacing w:before="120" w:after="120"/>
        <w:ind w:left="105" w:right="105"/>
      </w:pPr>
      <w:r w:rsidRPr="003C4B6C">
        <w:t>+    //if (should_drop_privileges()) {</w:t>
      </w:r>
    </w:p>
    <w:p w:rsidR="003C4B6C" w:rsidRPr="003C4B6C" w:rsidRDefault="003C4B6C" w:rsidP="00564942">
      <w:pPr>
        <w:pStyle w:val="codeDark"/>
        <w:spacing w:before="120" w:after="120"/>
        <w:ind w:left="105" w:right="105"/>
      </w:pPr>
      <w:r w:rsidRPr="003C4B6C">
        <w:t>+    if (should_drop_privileges()&amp;&amp;false) {</w:t>
      </w:r>
    </w:p>
    <w:p w:rsidR="003C4B6C" w:rsidRPr="003C4B6C" w:rsidRDefault="003C4B6C" w:rsidP="00564942">
      <w:pPr>
        <w:pStyle w:val="codeDark"/>
        <w:spacing w:before="120" w:after="120"/>
        <w:ind w:left="105" w:right="105"/>
      </w:pPr>
      <w:r w:rsidRPr="003C4B6C">
        <w:t xml:space="preserve">        drop_capabilities_bounding_set_if_needed(jail.get());</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p>
    <w:p w:rsidR="003C4B6C" w:rsidRPr="003C4B6C" w:rsidRDefault="003C4B6C" w:rsidP="000A25EC">
      <w:pPr>
        <w:pStyle w:val="afff7"/>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3C4B6C">
        <w:t>system\core\init\init.cpp</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r w:rsidRPr="003C4B6C">
        <w:t>修改代码：</w:t>
      </w:r>
    </w:p>
    <w:p w:rsidR="003C4B6C" w:rsidRPr="003C4B6C" w:rsidRDefault="003C4B6C" w:rsidP="00564942">
      <w:pPr>
        <w:pStyle w:val="codeDark"/>
        <w:spacing w:before="120" w:after="120"/>
        <w:ind w:left="105" w:right="105"/>
      </w:pPr>
      <w:r w:rsidRPr="003C4B6C">
        <w:t xml:space="preserve"> static bool selinux_is_enforcing(void)</w:t>
      </w:r>
    </w:p>
    <w:p w:rsidR="003C4B6C" w:rsidRPr="003C4B6C" w:rsidRDefault="003C4B6C" w:rsidP="00564942">
      <w:pPr>
        <w:pStyle w:val="codeDark"/>
        <w:spacing w:before="120" w:after="120"/>
        <w:ind w:left="105" w:right="105"/>
      </w:pPr>
      <w:r w:rsidRPr="003C4B6C">
        <w:t>{</w:t>
      </w:r>
    </w:p>
    <w:p w:rsidR="003C4B6C" w:rsidRPr="003C4B6C" w:rsidRDefault="003C4B6C" w:rsidP="00564942">
      <w:pPr>
        <w:pStyle w:val="codeDark"/>
        <w:spacing w:before="120" w:after="120"/>
        <w:ind w:left="105" w:right="105"/>
      </w:pPr>
      <w:r w:rsidRPr="003C4B6C">
        <w:t>+</w:t>
      </w:r>
      <w:r w:rsidRPr="003C4B6C">
        <w:tab/>
        <w:t>return false;</w:t>
      </w:r>
    </w:p>
    <w:p w:rsidR="003C4B6C" w:rsidRPr="003C4B6C" w:rsidRDefault="003C4B6C" w:rsidP="00564942">
      <w:pPr>
        <w:pStyle w:val="codeDark"/>
        <w:spacing w:before="120" w:after="120"/>
        <w:ind w:left="105" w:right="105"/>
      </w:pPr>
      <w:r w:rsidRPr="003C4B6C">
        <w:t xml:space="preserve">    if (ALLOW_PERMISSIVE_SELINUX) {</w:t>
      </w:r>
    </w:p>
    <w:p w:rsidR="003C4B6C" w:rsidRPr="003C4B6C" w:rsidRDefault="003C4B6C" w:rsidP="00564942">
      <w:pPr>
        <w:pStyle w:val="codeDark"/>
        <w:spacing w:before="120" w:after="120"/>
        <w:ind w:left="105" w:right="105"/>
      </w:pPr>
      <w:r w:rsidRPr="003C4B6C">
        <w:t xml:space="preserve">        return selinux_status_from_cmdline() == SELINUX_ENFORCING;</w:t>
      </w:r>
    </w:p>
    <w:p w:rsidR="003C4B6C" w:rsidRPr="003C4B6C" w:rsidRDefault="003C4B6C" w:rsidP="00564942">
      <w:pPr>
        <w:pStyle w:val="codeDark"/>
        <w:spacing w:before="120" w:after="120"/>
        <w:ind w:left="105" w:right="105"/>
      </w:pPr>
      <w:r w:rsidRPr="003C4B6C">
        <w:t xml:space="preserve">    }</w:t>
      </w:r>
    </w:p>
    <w:p w:rsidR="003C4B6C" w:rsidRPr="003C4B6C" w:rsidRDefault="003C4B6C" w:rsidP="00564942">
      <w:pPr>
        <w:pStyle w:val="codeDark"/>
        <w:spacing w:before="120" w:after="120"/>
        <w:ind w:left="105" w:right="105"/>
      </w:pPr>
      <w:r w:rsidRPr="003C4B6C">
        <w:t xml:space="preserve">    return true;</w:t>
      </w:r>
    </w:p>
    <w:p w:rsidR="003C4B6C" w:rsidRPr="003C4B6C" w:rsidRDefault="003C4B6C" w:rsidP="00564942">
      <w:pPr>
        <w:pStyle w:val="codeDark"/>
        <w:spacing w:before="120" w:after="120"/>
        <w:ind w:left="105" w:right="105"/>
      </w:pPr>
      <w:r w:rsidRPr="003C4B6C">
        <w:t>}</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p>
    <w:p w:rsidR="003C4B6C" w:rsidRPr="003C4B6C" w:rsidRDefault="003C4B6C" w:rsidP="000A25EC">
      <w:pPr>
        <w:pStyle w:val="afff7"/>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3C4B6C">
        <w:t>system\core\init\property_service.cpp</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r w:rsidRPr="003C4B6C">
        <w:t>修改代码：</w:t>
      </w:r>
    </w:p>
    <w:p w:rsidR="003C4B6C" w:rsidRPr="003C4B6C" w:rsidRDefault="003C4B6C" w:rsidP="00564942">
      <w:pPr>
        <w:pStyle w:val="codeDark"/>
        <w:spacing w:before="120" w:after="120"/>
        <w:ind w:left="105" w:right="105"/>
      </w:pPr>
      <w:r w:rsidRPr="003C4B6C">
        <w:lastRenderedPageBreak/>
        <w:t xml:space="preserve"> static void update_sys_usb_config() {</w:t>
      </w:r>
    </w:p>
    <w:p w:rsidR="003C4B6C" w:rsidRPr="003C4B6C" w:rsidRDefault="003C4B6C" w:rsidP="00564942">
      <w:pPr>
        <w:pStyle w:val="codeDark"/>
        <w:spacing w:before="120" w:after="120"/>
        <w:ind w:left="105" w:right="105"/>
      </w:pPr>
      <w:r w:rsidRPr="003C4B6C">
        <w:t>-    bool is_debuggable = android::base::GetBoolProperty("ro.debuggable", false);</w:t>
      </w:r>
    </w:p>
    <w:p w:rsidR="003C4B6C" w:rsidRPr="003C4B6C" w:rsidRDefault="003C4B6C" w:rsidP="00564942">
      <w:pPr>
        <w:pStyle w:val="codeDark"/>
        <w:spacing w:before="120" w:after="120"/>
        <w:ind w:left="105" w:right="105"/>
      </w:pPr>
      <w:r w:rsidRPr="003C4B6C">
        <w:t>+    bool is_debuggable = true;//android::base::GetBoolProperty("ro.debuggable", false);</w:t>
      </w:r>
    </w:p>
    <w:p w:rsidR="003C4B6C" w:rsidRPr="003C4B6C" w:rsidRDefault="003C4B6C" w:rsidP="00564942">
      <w:pPr>
        <w:pStyle w:val="codeDark"/>
        <w:spacing w:before="120" w:after="120"/>
        <w:ind w:left="105" w:right="105"/>
      </w:pPr>
      <w:r w:rsidRPr="003C4B6C">
        <w:t xml:space="preserve">    std::string config = android::base::GetProperty</w:t>
      </w:r>
      <w:r w:rsidR="00564942">
        <w:t>("persist.sys.usb.config", "");</w:t>
      </w:r>
    </w:p>
    <w:p w:rsidR="003C4B6C"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r w:rsidR="00807B0C">
        <w:t>2/3/4/</w:t>
      </w:r>
      <w:r w:rsidRPr="003C4B6C">
        <w:t>5-&gt;</w:t>
      </w:r>
      <w:r w:rsidRPr="003C4B6C">
        <w:t>对应</w:t>
      </w:r>
      <w:r w:rsidRPr="003C4B6C">
        <w:t>gerrit</w:t>
      </w:r>
      <w:r w:rsidRPr="003C4B6C">
        <w:t>提交</w:t>
      </w:r>
      <w:r w:rsidRPr="003C4B6C">
        <w:t>http://review.source.unisoc.com/gerrit/#/c/595828</w:t>
      </w:r>
    </w:p>
    <w:p w:rsidR="00424DAE" w:rsidRPr="003C4B6C" w:rsidRDefault="003C4B6C" w:rsidP="003C4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3C4B6C">
        <w:t xml:space="preserve">   </w:t>
      </w:r>
      <w:r w:rsidRPr="003C4B6C">
        <w:t>代码修改，体现在</w:t>
      </w:r>
      <w:r w:rsidRPr="003C4B6C">
        <w:t xml:space="preserve"> system.img</w:t>
      </w:r>
      <w:r w:rsidRPr="003C4B6C">
        <w:t>中。</w:t>
      </w:r>
    </w:p>
    <w:p w:rsidR="00564942" w:rsidRDefault="00564942">
      <w:pPr>
        <w:pStyle w:val="31"/>
        <w:rPr>
          <w:rFonts w:hint="default"/>
        </w:rPr>
      </w:pPr>
      <w:bookmarkStart w:id="6" w:name="_Toc45889619"/>
      <w:r>
        <w:t>android 9.0</w:t>
      </w:r>
      <w:bookmarkEnd w:id="6"/>
    </w:p>
    <w:p w:rsidR="00564942" w:rsidRPr="00564942" w:rsidRDefault="00564942" w:rsidP="000A25EC">
      <w:pPr>
        <w:pStyle w:val="afff7"/>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564942">
        <w:t>\build\make\core\main.mk</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修改代码</w:t>
      </w:r>
      <w:r w:rsidRPr="00564942">
        <w:rPr>
          <w:rFonts w:ascii="Arial" w:hAnsi="Arial" w:cs="Arial"/>
          <w:sz w:val="21"/>
          <w:szCs w:val="21"/>
        </w:rPr>
        <w:t xml:space="preserve">: </w:t>
      </w:r>
    </w:p>
    <w:p w:rsidR="00564942" w:rsidRPr="00564942" w:rsidRDefault="00564942" w:rsidP="00F333DA">
      <w:pPr>
        <w:pStyle w:val="codeDark"/>
        <w:spacing w:before="120" w:after="120"/>
        <w:ind w:left="105" w:right="105"/>
      </w:pPr>
      <w:r w:rsidRPr="00564942">
        <w:t>ifneq (,$(user_variant))</w:t>
      </w:r>
    </w:p>
    <w:p w:rsidR="00564942" w:rsidRPr="00564942" w:rsidRDefault="00564942" w:rsidP="00F333DA">
      <w:pPr>
        <w:pStyle w:val="codeDark"/>
        <w:spacing w:before="120" w:after="120"/>
        <w:ind w:left="105" w:right="105"/>
      </w:pPr>
      <w:r w:rsidRPr="00564942">
        <w:t xml:space="preserve">  # Target is secure in user builds.</w:t>
      </w:r>
    </w:p>
    <w:p w:rsidR="00564942" w:rsidRPr="00564942" w:rsidRDefault="00564942" w:rsidP="00F333DA">
      <w:pPr>
        <w:pStyle w:val="codeDark"/>
        <w:spacing w:before="120" w:after="120"/>
        <w:ind w:left="105" w:right="105"/>
      </w:pPr>
      <w:r w:rsidRPr="00564942">
        <w:t>-  ADDITIONAL_DEFAULT_PROPERTIES += ro.secure=1</w:t>
      </w:r>
    </w:p>
    <w:p w:rsidR="00564942" w:rsidRPr="00564942" w:rsidRDefault="00564942" w:rsidP="00F333DA">
      <w:pPr>
        <w:pStyle w:val="codeDark"/>
        <w:spacing w:before="120" w:after="120"/>
        <w:ind w:left="105" w:right="105"/>
      </w:pPr>
      <w:r w:rsidRPr="00564942">
        <w:t>+  ADDITIONAL_DEFAULT_PROPERTIES += ro.secure=0</w:t>
      </w:r>
    </w:p>
    <w:p w:rsidR="00564942" w:rsidRPr="00564942" w:rsidRDefault="00564942" w:rsidP="00F333DA">
      <w:pPr>
        <w:pStyle w:val="codeDark"/>
        <w:spacing w:before="120" w:after="120"/>
        <w:ind w:left="105" w:right="105"/>
      </w:pPr>
      <w:r w:rsidRPr="00564942">
        <w:t xml:space="preserve">  ADDITIONAL_DEFAULT_PROPERTIES += security.perf_harden=1</w:t>
      </w:r>
    </w:p>
    <w:p w:rsidR="00564942" w:rsidRPr="00564942" w:rsidRDefault="00564942" w:rsidP="00F333DA">
      <w:pPr>
        <w:pStyle w:val="codeDark"/>
        <w:spacing w:before="120" w:after="120"/>
        <w:ind w:left="105" w:right="105"/>
      </w:pPr>
    </w:p>
    <w:p w:rsidR="00564942" w:rsidRPr="00564942" w:rsidRDefault="00564942" w:rsidP="00F333DA">
      <w:pPr>
        <w:pStyle w:val="codeDark"/>
        <w:spacing w:before="120" w:after="120"/>
        <w:ind w:left="105" w:right="105"/>
      </w:pPr>
      <w:r w:rsidRPr="00564942">
        <w:t xml:space="preserve">  ifeq ($(user_variant),user)</w:t>
      </w:r>
    </w:p>
    <w:p w:rsidR="00564942" w:rsidRPr="00564942" w:rsidRDefault="00564942" w:rsidP="00F333DA">
      <w:pPr>
        <w:pStyle w:val="codeDark"/>
        <w:spacing w:before="120" w:after="120"/>
        <w:ind w:left="105" w:right="105"/>
      </w:pPr>
      <w:r w:rsidRPr="00564942">
        <w:t>-    ADDITIONAL_DEFAULT_PROPERTIES += ro.adb.secure=1</w:t>
      </w:r>
    </w:p>
    <w:p w:rsidR="00564942" w:rsidRPr="00564942" w:rsidRDefault="00564942" w:rsidP="00F333DA">
      <w:pPr>
        <w:pStyle w:val="codeDark"/>
        <w:spacing w:before="120" w:after="120"/>
        <w:ind w:left="105" w:right="105"/>
      </w:pPr>
      <w:r w:rsidRPr="00564942">
        <w:t>+    ADDITIONAL_DEFAULT_PROPERTIES += ro.adb.secure=0</w:t>
      </w:r>
    </w:p>
    <w:p w:rsidR="00564942" w:rsidRPr="00F333DA" w:rsidRDefault="00F333DA" w:rsidP="00F333DA">
      <w:pPr>
        <w:pStyle w:val="codeDark"/>
        <w:spacing w:before="120" w:after="120"/>
        <w:ind w:left="105" w:right="105"/>
      </w:pPr>
      <w:r>
        <w:t xml:space="preserve">  endif</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对应</w:t>
      </w:r>
      <w:r w:rsidRPr="00564942">
        <w:rPr>
          <w:rFonts w:ascii="Arial" w:hAnsi="Arial" w:cs="Arial"/>
          <w:sz w:val="21"/>
          <w:szCs w:val="21"/>
        </w:rPr>
        <w:t>gerrit</w:t>
      </w:r>
      <w:r w:rsidRPr="00564942">
        <w:rPr>
          <w:rFonts w:ascii="Arial" w:hAnsi="Arial" w:cs="Arial"/>
          <w:sz w:val="21"/>
          <w:szCs w:val="21"/>
        </w:rPr>
        <w:t>提交</w:t>
      </w:r>
      <w:r w:rsidRPr="00564942">
        <w:rPr>
          <w:rFonts w:ascii="Arial" w:hAnsi="Arial" w:cs="Arial"/>
          <w:sz w:val="21"/>
          <w:szCs w:val="21"/>
        </w:rPr>
        <w:t>:</w:t>
      </w:r>
      <w:hyperlink r:id="rId29" w:anchor="/c/594255" w:history="1">
        <w:r w:rsidRPr="00F333DA">
          <w:rPr>
            <w:rFonts w:ascii="Arial" w:hAnsi="Arial" w:cs="Arial"/>
            <w:color w:val="0070C0"/>
            <w:sz w:val="21"/>
            <w:szCs w:val="21"/>
            <w:u w:val="single"/>
          </w:rPr>
          <w:t>http://review.source.unisoc.com/gerrit/#/c/594255</w:t>
        </w:r>
      </w:hyperlink>
    </w:p>
    <w:p w:rsidR="00564942" w:rsidRPr="00564942" w:rsidRDefault="00564942" w:rsidP="000A25EC">
      <w:pPr>
        <w:pStyle w:val="afff7"/>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564942">
        <w:t xml:space="preserve"> system\core\adb\Android.mk</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修改代码</w:t>
      </w:r>
      <w:r w:rsidRPr="00564942">
        <w:rPr>
          <w:rFonts w:ascii="Arial" w:hAnsi="Arial" w:cs="Arial"/>
          <w:sz w:val="21"/>
          <w:szCs w:val="21"/>
        </w:rPr>
        <w:t xml:space="preserve">: </w:t>
      </w:r>
    </w:p>
    <w:p w:rsidR="00564942" w:rsidRPr="00564942" w:rsidRDefault="00564942" w:rsidP="00F333DA">
      <w:pPr>
        <w:pStyle w:val="codeDark"/>
        <w:spacing w:before="120" w:after="120"/>
        <w:ind w:left="105" w:right="105"/>
      </w:pPr>
      <w:r w:rsidRPr="00564942">
        <w:t>- LOCAL_CFLAGS += -DALLOW_ADBD_NO_AUTH=$(if $(filter userdebug eng,$(TARGET_BUILD_VARIANT)),1,0)</w:t>
      </w:r>
    </w:p>
    <w:p w:rsidR="00564942" w:rsidRPr="00564942" w:rsidRDefault="00564942" w:rsidP="00F333DA">
      <w:pPr>
        <w:pStyle w:val="codeDark"/>
        <w:spacing w:before="120" w:after="120"/>
        <w:ind w:left="105" w:right="105"/>
      </w:pPr>
      <w:r w:rsidRPr="00564942">
        <w:t>+ LOCAL_CFLAGS += -DALLOW_ADBD_NO_AUTH=$(if $(filter user userdebug eng,$(TARGET_BUILD_VARIANT)),1,0)</w:t>
      </w:r>
    </w:p>
    <w:p w:rsidR="00564942" w:rsidRPr="00564942" w:rsidRDefault="00564942" w:rsidP="00F333DA">
      <w:pPr>
        <w:pStyle w:val="codeDark"/>
        <w:spacing w:before="120" w:after="120"/>
        <w:ind w:left="105" w:right="105"/>
      </w:pPr>
    </w:p>
    <w:p w:rsidR="00564942" w:rsidRPr="00564942" w:rsidRDefault="00564942" w:rsidP="00F333DA">
      <w:pPr>
        <w:pStyle w:val="codeDark"/>
        <w:spacing w:before="120" w:after="120"/>
        <w:ind w:left="105" w:right="105"/>
      </w:pPr>
      <w:r w:rsidRPr="00564942">
        <w:t>- ifneq (,$(filter userdebug eng,$(TARGET_BUILD_VARIANT)))</w:t>
      </w:r>
    </w:p>
    <w:p w:rsidR="00564942" w:rsidRPr="00564942" w:rsidRDefault="00564942" w:rsidP="00F333DA">
      <w:pPr>
        <w:pStyle w:val="codeDark"/>
        <w:spacing w:before="120" w:after="120"/>
        <w:ind w:left="105" w:right="105"/>
      </w:pPr>
      <w:r w:rsidRPr="00564942">
        <w:t>+ #ifneq (,$(filter userdebug eng,$(TARGET_BUILD_VARIANT)))</w:t>
      </w:r>
    </w:p>
    <w:p w:rsidR="00564942" w:rsidRPr="00564942" w:rsidRDefault="00564942" w:rsidP="00F333DA">
      <w:pPr>
        <w:pStyle w:val="codeDark"/>
        <w:spacing w:before="120" w:after="120"/>
        <w:ind w:left="105" w:right="105"/>
      </w:pPr>
      <w:r w:rsidRPr="00564942">
        <w:t>LOCAL_CFLAGS += -DALLOW_ADBD_DISABLE_VERITY=1</w:t>
      </w:r>
    </w:p>
    <w:p w:rsidR="00564942" w:rsidRPr="00564942" w:rsidRDefault="00564942" w:rsidP="00F333DA">
      <w:pPr>
        <w:pStyle w:val="codeDark"/>
        <w:spacing w:before="120" w:after="120"/>
        <w:ind w:left="105" w:right="105"/>
      </w:pPr>
      <w:r w:rsidRPr="00564942">
        <w:t>LOCAL_CFLAGS += -DALLOW_ADBD_ROOT=1</w:t>
      </w:r>
    </w:p>
    <w:p w:rsidR="00564942" w:rsidRPr="00564942" w:rsidRDefault="00564942" w:rsidP="00F333DA">
      <w:pPr>
        <w:pStyle w:val="codeDark"/>
        <w:spacing w:before="120" w:after="120"/>
        <w:ind w:left="105" w:right="105"/>
      </w:pPr>
      <w:r w:rsidRPr="00564942">
        <w:t>- endif</w:t>
      </w:r>
    </w:p>
    <w:p w:rsidR="00564942" w:rsidRPr="00F333DA" w:rsidRDefault="00F333DA" w:rsidP="00F333DA">
      <w:pPr>
        <w:pStyle w:val="codeDark"/>
        <w:spacing w:before="120" w:after="120"/>
        <w:ind w:left="105" w:right="105"/>
      </w:pPr>
      <w:r>
        <w:t>+ #endif</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lastRenderedPageBreak/>
        <w:t xml:space="preserve">  </w:t>
      </w:r>
      <w:r w:rsidRPr="00564942">
        <w:rPr>
          <w:rFonts w:ascii="Arial" w:hAnsi="Arial" w:cs="Arial"/>
          <w:sz w:val="21"/>
          <w:szCs w:val="21"/>
        </w:rPr>
        <w:t>对应</w:t>
      </w:r>
      <w:r w:rsidRPr="00564942">
        <w:rPr>
          <w:rFonts w:ascii="Arial" w:hAnsi="Arial" w:cs="Arial"/>
          <w:sz w:val="21"/>
          <w:szCs w:val="21"/>
        </w:rPr>
        <w:t>gerrit</w:t>
      </w:r>
      <w:r w:rsidRPr="00564942">
        <w:rPr>
          <w:rFonts w:ascii="Arial" w:hAnsi="Arial" w:cs="Arial"/>
          <w:sz w:val="21"/>
          <w:szCs w:val="21"/>
        </w:rPr>
        <w:t>提交</w:t>
      </w:r>
      <w:r w:rsidRPr="00564942">
        <w:rPr>
          <w:rFonts w:ascii="Arial" w:hAnsi="Arial" w:cs="Arial"/>
          <w:sz w:val="21"/>
          <w:szCs w:val="21"/>
        </w:rPr>
        <w:t>:</w:t>
      </w:r>
      <w:hyperlink r:id="rId30" w:anchor="/c/594232/" w:history="1">
        <w:r w:rsidRPr="00F333DA">
          <w:rPr>
            <w:rFonts w:ascii="Arial" w:hAnsi="Arial" w:cs="Arial"/>
            <w:color w:val="0070C0"/>
            <w:sz w:val="21"/>
            <w:szCs w:val="21"/>
            <w:u w:val="single"/>
          </w:rPr>
          <w:t>http://review.source.unisoc.com/gerrit/#/c/594232/</w:t>
        </w:r>
      </w:hyperlink>
    </w:p>
    <w:p w:rsidR="00564942" w:rsidRPr="00564942" w:rsidRDefault="00564942" w:rsidP="00564942">
      <w:pPr>
        <w:pStyle w:val="HTML8"/>
        <w:rPr>
          <w:rFonts w:ascii="Arial" w:hAnsi="Arial" w:cs="Arial" w:hint="default"/>
          <w:sz w:val="21"/>
          <w:szCs w:val="21"/>
        </w:rPr>
      </w:pPr>
    </w:p>
    <w:p w:rsidR="00564942" w:rsidRPr="00564942" w:rsidRDefault="00564942" w:rsidP="000A25EC">
      <w:pPr>
        <w:pStyle w:val="afff7"/>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Arial" w:hAnsi="Arial" w:cs="Arial"/>
          <w:szCs w:val="21"/>
        </w:rPr>
      </w:pPr>
      <w:r w:rsidRPr="00564942">
        <w:t>\system\core\adb\daemon\main.cpp</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修改代码</w:t>
      </w:r>
      <w:r w:rsidRPr="00564942">
        <w:rPr>
          <w:rFonts w:ascii="Arial" w:hAnsi="Arial" w:cs="Arial"/>
          <w:sz w:val="21"/>
          <w:szCs w:val="21"/>
        </w:rPr>
        <w:t xml:space="preserve">: </w:t>
      </w:r>
    </w:p>
    <w:p w:rsidR="00564942" w:rsidRPr="00564942" w:rsidRDefault="00564942" w:rsidP="00F333DA">
      <w:pPr>
        <w:pStyle w:val="codeDark"/>
        <w:spacing w:before="120" w:after="120"/>
        <w:ind w:left="105" w:right="105"/>
      </w:pPr>
      <w:r w:rsidRPr="00564942">
        <w:t>static bool should_drop_privileges() {</w:t>
      </w:r>
    </w:p>
    <w:p w:rsidR="00564942" w:rsidRPr="00564942" w:rsidRDefault="00564942" w:rsidP="00F333DA">
      <w:pPr>
        <w:pStyle w:val="codeDark"/>
        <w:spacing w:before="120" w:after="120"/>
        <w:ind w:left="105" w:right="105"/>
      </w:pPr>
      <w:r w:rsidRPr="00564942">
        <w:t>+ #if 0</w:t>
      </w:r>
    </w:p>
    <w:p w:rsidR="00564942" w:rsidRPr="00564942" w:rsidRDefault="00564942" w:rsidP="00F333DA">
      <w:pPr>
        <w:pStyle w:val="codeDark"/>
        <w:spacing w:before="120" w:after="120"/>
        <w:ind w:left="105" w:right="105"/>
      </w:pPr>
      <w:r w:rsidRPr="00564942">
        <w:t>#if defined(ALLOW_ADBD_ROOT)</w:t>
      </w:r>
    </w:p>
    <w:p w:rsidR="00564942" w:rsidRPr="00564942" w:rsidRDefault="00564942" w:rsidP="00F333DA">
      <w:pPr>
        <w:pStyle w:val="codeDark"/>
        <w:spacing w:before="120" w:after="120"/>
        <w:ind w:left="105" w:right="105"/>
      </w:pPr>
      <w:r w:rsidRPr="00564942">
        <w:t xml:space="preserve">    // The properties that affect `adb root` and `adb unroot` are ro.secure and</w:t>
      </w:r>
    </w:p>
    <w:p w:rsidR="00564942" w:rsidRPr="00564942" w:rsidRDefault="00564942" w:rsidP="00F333DA">
      <w:pPr>
        <w:pStyle w:val="codeDark"/>
        <w:spacing w:before="120" w:after="120"/>
        <w:ind w:left="105" w:right="105"/>
      </w:pPr>
      <w:r w:rsidRPr="00564942">
        <w:t xml:space="preserve">    // ro.debuggable. In this context the names don't make the expected behavior</w:t>
      </w:r>
    </w:p>
    <w:p w:rsidR="00564942" w:rsidRPr="00564942" w:rsidRDefault="00564942" w:rsidP="00F333DA">
      <w:pPr>
        <w:pStyle w:val="codeDark"/>
        <w:spacing w:before="120" w:after="120"/>
        <w:ind w:left="105" w:right="105"/>
      </w:pPr>
      <w:r w:rsidRPr="00564942">
        <w:t xml:space="preserve">    // particularly obvious.</w:t>
      </w:r>
    </w:p>
    <w:p w:rsidR="00564942" w:rsidRPr="00564942" w:rsidRDefault="00564942" w:rsidP="00F333DA">
      <w:pPr>
        <w:pStyle w:val="codeDark"/>
        <w:spacing w:before="120" w:after="120"/>
        <w:ind w:left="105" w:right="105"/>
      </w:pPr>
      <w:r w:rsidRPr="00564942">
        <w:t xml:space="preserve">    //</w:t>
      </w:r>
    </w:p>
    <w:p w:rsidR="00564942" w:rsidRPr="00564942" w:rsidRDefault="00564942" w:rsidP="00F333DA">
      <w:pPr>
        <w:pStyle w:val="codeDark"/>
        <w:spacing w:before="120" w:after="120"/>
        <w:ind w:left="105" w:right="105"/>
      </w:pPr>
      <w:r w:rsidRPr="00564942">
        <w:t xml:space="preserve">    // ro.debuggable:</w:t>
      </w:r>
    </w:p>
    <w:p w:rsidR="00564942" w:rsidRPr="00564942" w:rsidRDefault="00564942" w:rsidP="00F333DA">
      <w:pPr>
        <w:pStyle w:val="codeDark"/>
        <w:spacing w:before="120" w:after="120"/>
        <w:ind w:left="105" w:right="105"/>
      </w:pPr>
      <w:r w:rsidRPr="00564942">
        <w:t xml:space="preserve">    //   Allowed to become root, but not necessarily the default. Set to 1 on</w:t>
      </w:r>
    </w:p>
    <w:p w:rsidR="00564942" w:rsidRPr="00564942" w:rsidRDefault="00564942" w:rsidP="00F333DA">
      <w:pPr>
        <w:pStyle w:val="codeDark"/>
        <w:spacing w:before="120" w:after="120"/>
        <w:ind w:left="105" w:right="105"/>
      </w:pPr>
      <w:r w:rsidRPr="00564942">
        <w:t xml:space="preserve">    //   eng and userdebug builds.</w:t>
      </w:r>
    </w:p>
    <w:p w:rsidR="00564942" w:rsidRPr="00564942" w:rsidRDefault="00564942" w:rsidP="00F333DA">
      <w:pPr>
        <w:pStyle w:val="codeDark"/>
        <w:spacing w:before="120" w:after="120"/>
        <w:ind w:left="105" w:right="105"/>
      </w:pPr>
      <w:r w:rsidRPr="00564942">
        <w:t xml:space="preserve">    //</w:t>
      </w:r>
    </w:p>
    <w:p w:rsidR="00564942" w:rsidRPr="00564942" w:rsidRDefault="00564942" w:rsidP="00F333DA">
      <w:pPr>
        <w:pStyle w:val="codeDark"/>
        <w:spacing w:before="120" w:after="120"/>
        <w:ind w:left="105" w:right="105"/>
      </w:pPr>
      <w:r w:rsidRPr="00564942">
        <w:t xml:space="preserve">    // ro.secure:</w:t>
      </w:r>
    </w:p>
    <w:p w:rsidR="00564942" w:rsidRPr="00564942" w:rsidRDefault="00564942" w:rsidP="00F333DA">
      <w:pPr>
        <w:pStyle w:val="codeDark"/>
        <w:spacing w:before="120" w:after="120"/>
        <w:ind w:left="105" w:right="105"/>
      </w:pPr>
      <w:r w:rsidRPr="00564942">
        <w:t xml:space="preserve">    //   Drop privileges by default. Set to 1 on userdebug and user builds.</w:t>
      </w:r>
    </w:p>
    <w:p w:rsidR="00564942" w:rsidRPr="00564942" w:rsidRDefault="00564942" w:rsidP="00F333DA">
      <w:pPr>
        <w:pStyle w:val="codeDark"/>
        <w:spacing w:before="120" w:after="120"/>
        <w:ind w:left="105" w:right="105"/>
      </w:pPr>
      <w:r w:rsidRPr="00564942">
        <w:t xml:space="preserve">    bool ro_secure = android::base::GetBoolProperty("ro.secure", true);</w:t>
      </w:r>
    </w:p>
    <w:p w:rsidR="00564942" w:rsidRPr="00564942" w:rsidRDefault="00564942" w:rsidP="00F333DA">
      <w:pPr>
        <w:pStyle w:val="codeDark"/>
        <w:spacing w:before="120" w:after="120"/>
        <w:ind w:left="105" w:right="105"/>
      </w:pPr>
      <w:r w:rsidRPr="00564942">
        <w:t xml:space="preserve">    bool ro_debuggable = __android_log_is_debuggable();</w:t>
      </w:r>
    </w:p>
    <w:p w:rsidR="00564942" w:rsidRPr="00564942" w:rsidRDefault="00564942" w:rsidP="00F333DA">
      <w:pPr>
        <w:pStyle w:val="codeDark"/>
        <w:spacing w:before="120" w:after="120"/>
        <w:ind w:left="105" w:right="105"/>
      </w:pPr>
    </w:p>
    <w:p w:rsidR="00564942" w:rsidRPr="00564942" w:rsidRDefault="00564942" w:rsidP="00F333DA">
      <w:pPr>
        <w:pStyle w:val="codeDark"/>
        <w:spacing w:before="120" w:after="120"/>
        <w:ind w:left="105" w:right="105"/>
      </w:pPr>
      <w:r w:rsidRPr="00564942">
        <w:t xml:space="preserve">    // Drop privileges if ro.secure is set...</w:t>
      </w:r>
    </w:p>
    <w:p w:rsidR="00564942" w:rsidRPr="00564942" w:rsidRDefault="00564942" w:rsidP="00F333DA">
      <w:pPr>
        <w:pStyle w:val="codeDark"/>
        <w:spacing w:before="120" w:after="120"/>
        <w:ind w:left="105" w:right="105"/>
      </w:pPr>
      <w:r w:rsidRPr="00564942">
        <w:t xml:space="preserve">    bool drop = ro_secure;</w:t>
      </w:r>
    </w:p>
    <w:p w:rsidR="00564942" w:rsidRPr="00564942" w:rsidRDefault="00564942" w:rsidP="00F333DA">
      <w:pPr>
        <w:pStyle w:val="codeDark"/>
        <w:spacing w:before="120" w:after="120"/>
        <w:ind w:left="105" w:right="105"/>
      </w:pPr>
    </w:p>
    <w:p w:rsidR="00564942" w:rsidRPr="00564942" w:rsidRDefault="00564942" w:rsidP="00F333DA">
      <w:pPr>
        <w:pStyle w:val="codeDark"/>
        <w:spacing w:before="120" w:after="120"/>
        <w:ind w:left="105" w:right="105"/>
      </w:pPr>
      <w:r w:rsidRPr="00564942">
        <w:t xml:space="preserve">    // ... except "adb root" lets you keep privileges in a debuggable build.</w:t>
      </w:r>
    </w:p>
    <w:p w:rsidR="00564942" w:rsidRPr="00564942" w:rsidRDefault="00564942" w:rsidP="00F333DA">
      <w:pPr>
        <w:pStyle w:val="codeDark"/>
        <w:spacing w:before="120" w:after="120"/>
        <w:ind w:left="105" w:right="105"/>
      </w:pPr>
      <w:r w:rsidRPr="00564942">
        <w:t xml:space="preserve">    std::string prop = android::base::GetProperty("service.adb.root", "");</w:t>
      </w:r>
    </w:p>
    <w:p w:rsidR="00564942" w:rsidRPr="00564942" w:rsidRDefault="00564942" w:rsidP="00F333DA">
      <w:pPr>
        <w:pStyle w:val="codeDark"/>
        <w:spacing w:before="120" w:after="120"/>
        <w:ind w:left="105" w:right="105"/>
      </w:pPr>
      <w:r w:rsidRPr="00564942">
        <w:t xml:space="preserve">    bool adb_root = (prop == "1");</w:t>
      </w:r>
    </w:p>
    <w:p w:rsidR="00564942" w:rsidRPr="00564942" w:rsidRDefault="00564942" w:rsidP="00F333DA">
      <w:pPr>
        <w:pStyle w:val="codeDark"/>
        <w:spacing w:before="120" w:after="120"/>
        <w:ind w:left="105" w:right="105"/>
      </w:pPr>
      <w:r w:rsidRPr="00564942">
        <w:t xml:space="preserve">    bool adb_unroot = (prop == "0");</w:t>
      </w:r>
    </w:p>
    <w:p w:rsidR="00564942" w:rsidRPr="00564942" w:rsidRDefault="00564942" w:rsidP="00F333DA">
      <w:pPr>
        <w:pStyle w:val="codeDark"/>
        <w:spacing w:before="120" w:after="120"/>
        <w:ind w:left="105" w:right="105"/>
      </w:pPr>
      <w:r w:rsidRPr="00564942">
        <w:t xml:space="preserve">    if (ro_debuggable &amp;&amp; adb_root) {</w:t>
      </w:r>
    </w:p>
    <w:p w:rsidR="00564942" w:rsidRPr="00564942" w:rsidRDefault="00564942" w:rsidP="00F333DA">
      <w:pPr>
        <w:pStyle w:val="codeDark"/>
        <w:spacing w:before="120" w:after="120"/>
        <w:ind w:left="105" w:right="105"/>
      </w:pPr>
      <w:r w:rsidRPr="00564942">
        <w:t xml:space="preserve">        drop = false;</w:t>
      </w:r>
    </w:p>
    <w:p w:rsidR="00564942" w:rsidRPr="00564942" w:rsidRDefault="00564942" w:rsidP="00F333DA">
      <w:pPr>
        <w:pStyle w:val="codeDark"/>
        <w:spacing w:before="120" w:after="120"/>
        <w:ind w:left="105" w:right="105"/>
      </w:pPr>
      <w:r w:rsidRPr="00564942">
        <w:t xml:space="preserve">    }</w:t>
      </w:r>
    </w:p>
    <w:p w:rsidR="00564942" w:rsidRPr="00564942" w:rsidRDefault="00564942" w:rsidP="00F333DA">
      <w:pPr>
        <w:pStyle w:val="codeDark"/>
        <w:spacing w:before="120" w:after="120"/>
        <w:ind w:left="105" w:right="105"/>
      </w:pPr>
      <w:r w:rsidRPr="00564942">
        <w:t xml:space="preserve">    // ... and "adb unroot" lets you explicitly drop privileges.</w:t>
      </w:r>
    </w:p>
    <w:p w:rsidR="00564942" w:rsidRPr="00564942" w:rsidRDefault="00564942" w:rsidP="00F333DA">
      <w:pPr>
        <w:pStyle w:val="codeDark"/>
        <w:spacing w:before="120" w:after="120"/>
        <w:ind w:left="105" w:right="105"/>
      </w:pPr>
      <w:r w:rsidRPr="00564942">
        <w:t xml:space="preserve">    if (adb_unroot) {</w:t>
      </w:r>
    </w:p>
    <w:p w:rsidR="00564942" w:rsidRPr="00564942" w:rsidRDefault="00564942" w:rsidP="00F333DA">
      <w:pPr>
        <w:pStyle w:val="codeDark"/>
        <w:spacing w:before="120" w:after="120"/>
        <w:ind w:left="105" w:right="105"/>
      </w:pPr>
      <w:r w:rsidRPr="00564942">
        <w:t xml:space="preserve">        drop = true;</w:t>
      </w:r>
    </w:p>
    <w:p w:rsidR="00564942" w:rsidRPr="00564942" w:rsidRDefault="00564942" w:rsidP="00F333DA">
      <w:pPr>
        <w:pStyle w:val="codeDark"/>
        <w:spacing w:before="120" w:after="120"/>
        <w:ind w:left="105" w:right="105"/>
      </w:pPr>
      <w:r w:rsidRPr="00564942">
        <w:lastRenderedPageBreak/>
        <w:t xml:space="preserve">    }</w:t>
      </w:r>
    </w:p>
    <w:p w:rsidR="00564942" w:rsidRPr="00564942" w:rsidRDefault="00564942" w:rsidP="00F333DA">
      <w:pPr>
        <w:pStyle w:val="codeDark"/>
        <w:spacing w:before="120" w:after="120"/>
        <w:ind w:left="105" w:right="105"/>
      </w:pPr>
    </w:p>
    <w:p w:rsidR="00564942" w:rsidRPr="00564942" w:rsidRDefault="00564942" w:rsidP="00F333DA">
      <w:pPr>
        <w:pStyle w:val="codeDark"/>
        <w:spacing w:before="120" w:after="120"/>
        <w:ind w:left="105" w:right="105"/>
      </w:pPr>
      <w:r w:rsidRPr="00564942">
        <w:t xml:space="preserve">    return drop;</w:t>
      </w:r>
    </w:p>
    <w:p w:rsidR="00564942" w:rsidRPr="00564942" w:rsidRDefault="00564942" w:rsidP="00F333DA">
      <w:pPr>
        <w:pStyle w:val="codeDark"/>
        <w:spacing w:before="120" w:after="120"/>
        <w:ind w:left="105" w:right="105"/>
      </w:pPr>
      <w:r w:rsidRPr="00564942">
        <w:t>#else</w:t>
      </w:r>
    </w:p>
    <w:p w:rsidR="00564942" w:rsidRPr="00564942" w:rsidRDefault="00564942" w:rsidP="00F333DA">
      <w:pPr>
        <w:pStyle w:val="codeDark"/>
        <w:spacing w:before="120" w:after="120"/>
        <w:ind w:left="105" w:right="105"/>
      </w:pPr>
      <w:r w:rsidRPr="00564942">
        <w:t xml:space="preserve">    return true; // "adb root" not allowed, always drop privileges.</w:t>
      </w:r>
    </w:p>
    <w:p w:rsidR="00564942" w:rsidRPr="00564942" w:rsidRDefault="00564942" w:rsidP="00F333DA">
      <w:pPr>
        <w:pStyle w:val="codeDark"/>
        <w:spacing w:before="120" w:after="120"/>
        <w:ind w:left="105" w:right="105"/>
      </w:pPr>
      <w:r w:rsidRPr="00564942">
        <w:t>#endif // ALLOW_ADBD_ROOT</w:t>
      </w:r>
    </w:p>
    <w:p w:rsidR="00564942" w:rsidRPr="00564942" w:rsidRDefault="00564942" w:rsidP="00F333DA">
      <w:pPr>
        <w:pStyle w:val="codeDark"/>
        <w:spacing w:before="120" w:after="120"/>
        <w:ind w:left="105" w:right="105"/>
      </w:pPr>
      <w:r w:rsidRPr="00564942">
        <w:t>+ #endif</w:t>
      </w:r>
    </w:p>
    <w:p w:rsidR="00564942" w:rsidRPr="00564942" w:rsidRDefault="00564942" w:rsidP="00F333DA">
      <w:pPr>
        <w:pStyle w:val="codeDark"/>
        <w:spacing w:before="120" w:after="120"/>
        <w:ind w:left="105" w:right="105"/>
      </w:pPr>
      <w:r w:rsidRPr="00564942">
        <w:t>+    return false;</w:t>
      </w:r>
    </w:p>
    <w:p w:rsidR="00564942" w:rsidRPr="00F333DA" w:rsidRDefault="00F333DA" w:rsidP="00F333DA">
      <w:pPr>
        <w:pStyle w:val="codeDark"/>
        <w:spacing w:before="120" w:after="120"/>
        <w:ind w:left="105" w:right="105"/>
      </w:pPr>
      <w:r>
        <w:t>}</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对应</w:t>
      </w:r>
      <w:r w:rsidRPr="00564942">
        <w:rPr>
          <w:rFonts w:ascii="Arial" w:hAnsi="Arial" w:cs="Arial"/>
          <w:sz w:val="21"/>
          <w:szCs w:val="21"/>
        </w:rPr>
        <w:t>gerrit</w:t>
      </w:r>
      <w:r w:rsidRPr="00564942">
        <w:rPr>
          <w:rFonts w:ascii="Arial" w:hAnsi="Arial" w:cs="Arial"/>
          <w:sz w:val="21"/>
          <w:szCs w:val="21"/>
        </w:rPr>
        <w:t>提交</w:t>
      </w:r>
      <w:r w:rsidRPr="00564942">
        <w:rPr>
          <w:rFonts w:ascii="Arial" w:hAnsi="Arial" w:cs="Arial"/>
          <w:sz w:val="21"/>
          <w:szCs w:val="21"/>
        </w:rPr>
        <w:t>:</w:t>
      </w:r>
      <w:hyperlink r:id="rId31" w:anchor="/c/594232/" w:history="1">
        <w:r w:rsidRPr="00F333DA">
          <w:rPr>
            <w:rFonts w:ascii="Arial" w:hAnsi="Arial" w:cs="Arial"/>
            <w:color w:val="0070C0"/>
            <w:sz w:val="21"/>
            <w:szCs w:val="21"/>
            <w:u w:val="single"/>
          </w:rPr>
          <w:t>http://review.source.unisoc.com/gerrit/#/c/594232/</w:t>
        </w:r>
      </w:hyperlink>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p>
    <w:p w:rsidR="00564942" w:rsidRPr="00564942" w:rsidRDefault="00564942" w:rsidP="000A25EC">
      <w:pPr>
        <w:pStyle w:val="afff7"/>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Arial" w:hAnsi="Arial" w:cs="Arial"/>
          <w:szCs w:val="21"/>
        </w:rPr>
      </w:pPr>
      <w:r w:rsidRPr="00564942">
        <w:t>\system\core\init\selinux.cpp</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关闭</w:t>
      </w:r>
      <w:r w:rsidRPr="00564942">
        <w:rPr>
          <w:rFonts w:ascii="Arial" w:hAnsi="Arial" w:cs="Arial"/>
          <w:sz w:val="21"/>
          <w:szCs w:val="21"/>
        </w:rPr>
        <w:t>selinux</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修改代码</w:t>
      </w:r>
      <w:r w:rsidRPr="00564942">
        <w:rPr>
          <w:rFonts w:ascii="Arial" w:hAnsi="Arial" w:cs="Arial"/>
          <w:sz w:val="21"/>
          <w:szCs w:val="21"/>
        </w:rPr>
        <w:t xml:space="preserve">: </w:t>
      </w:r>
    </w:p>
    <w:p w:rsidR="00564942" w:rsidRPr="00564942" w:rsidRDefault="00564942" w:rsidP="00F333DA">
      <w:pPr>
        <w:pStyle w:val="codeDark"/>
        <w:spacing w:before="120" w:after="120"/>
        <w:ind w:left="105" w:right="105"/>
      </w:pPr>
      <w:r w:rsidRPr="00564942">
        <w:t>bool IsEnforcing() {</w:t>
      </w:r>
    </w:p>
    <w:p w:rsidR="00564942" w:rsidRPr="00564942" w:rsidRDefault="00564942" w:rsidP="00F333DA">
      <w:pPr>
        <w:pStyle w:val="codeDark"/>
        <w:spacing w:before="120" w:after="120"/>
        <w:ind w:left="105" w:right="105"/>
      </w:pPr>
      <w:r w:rsidRPr="00564942">
        <w:t>+</w:t>
      </w:r>
      <w:r w:rsidRPr="00564942">
        <w:tab/>
        <w:t>return false;</w:t>
      </w:r>
    </w:p>
    <w:p w:rsidR="00564942" w:rsidRPr="00564942" w:rsidRDefault="00564942" w:rsidP="00F333DA">
      <w:pPr>
        <w:pStyle w:val="codeDark"/>
        <w:spacing w:before="120" w:after="120"/>
        <w:ind w:left="105" w:right="105"/>
      </w:pPr>
      <w:r w:rsidRPr="00564942">
        <w:t xml:space="preserve">    if (ALLOW_PERMISSIVE_SELINUX) {</w:t>
      </w:r>
    </w:p>
    <w:p w:rsidR="00564942" w:rsidRPr="00564942" w:rsidRDefault="00564942" w:rsidP="00F333DA">
      <w:pPr>
        <w:pStyle w:val="codeDark"/>
        <w:spacing w:before="120" w:after="120"/>
        <w:ind w:left="105" w:right="105"/>
      </w:pPr>
      <w:r w:rsidRPr="00564942">
        <w:t xml:space="preserve">        return StatusFromCmdline() == SELINUX_ENFORCING;</w:t>
      </w:r>
    </w:p>
    <w:p w:rsidR="00564942" w:rsidRPr="00564942" w:rsidRDefault="00564942" w:rsidP="00F333DA">
      <w:pPr>
        <w:pStyle w:val="codeDark"/>
        <w:spacing w:before="120" w:after="120"/>
        <w:ind w:left="105" w:right="105"/>
      </w:pPr>
      <w:r w:rsidRPr="00564942">
        <w:t xml:space="preserve">    }</w:t>
      </w:r>
    </w:p>
    <w:p w:rsidR="00564942" w:rsidRPr="00564942" w:rsidRDefault="00564942" w:rsidP="00F333DA">
      <w:pPr>
        <w:pStyle w:val="codeDark"/>
        <w:spacing w:before="120" w:after="120"/>
        <w:ind w:left="105" w:right="105"/>
      </w:pPr>
      <w:r w:rsidRPr="00564942">
        <w:t xml:space="preserve">    return true;</w:t>
      </w:r>
    </w:p>
    <w:p w:rsidR="00564942" w:rsidRPr="00564942" w:rsidRDefault="00564942" w:rsidP="00F333DA">
      <w:pPr>
        <w:pStyle w:val="codeDark"/>
        <w:spacing w:before="120" w:after="120"/>
        <w:ind w:left="105" w:right="105"/>
      </w:pPr>
      <w:r w:rsidRPr="00564942">
        <w:t>}</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对应</w:t>
      </w:r>
      <w:r w:rsidRPr="00564942">
        <w:rPr>
          <w:rFonts w:ascii="Arial" w:hAnsi="Arial" w:cs="Arial"/>
          <w:sz w:val="21"/>
          <w:szCs w:val="21"/>
        </w:rPr>
        <w:t>gerrit</w:t>
      </w:r>
      <w:r w:rsidRPr="00564942">
        <w:rPr>
          <w:rFonts w:ascii="Arial" w:hAnsi="Arial" w:cs="Arial"/>
          <w:sz w:val="21"/>
          <w:szCs w:val="21"/>
        </w:rPr>
        <w:t>提交</w:t>
      </w:r>
      <w:r w:rsidRPr="00564942">
        <w:rPr>
          <w:rFonts w:ascii="Arial" w:hAnsi="Arial" w:cs="Arial"/>
          <w:sz w:val="21"/>
          <w:szCs w:val="21"/>
        </w:rPr>
        <w:t xml:space="preserve">: </w:t>
      </w:r>
      <w:hyperlink r:id="rId32" w:anchor="/c/594232" w:history="1">
        <w:r w:rsidRPr="00F333DA">
          <w:rPr>
            <w:rFonts w:ascii="Arial" w:hAnsi="Arial" w:cs="Arial"/>
            <w:color w:val="0070C0"/>
            <w:sz w:val="21"/>
            <w:szCs w:val="21"/>
            <w:u w:val="single"/>
          </w:rPr>
          <w:t>http://review.source.unisoc.com/gerrit/#/c/594232</w:t>
        </w:r>
      </w:hyperlink>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ab/>
      </w:r>
    </w:p>
    <w:p w:rsidR="00564942" w:rsidRPr="00564942" w:rsidRDefault="00564942" w:rsidP="000A25EC">
      <w:pPr>
        <w:pStyle w:val="afff7"/>
        <w:numPr>
          <w:ilvl w:val="1"/>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564942">
        <w:t>\system\core\init\property_service.cpp</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打开开发者模式里的</w:t>
      </w:r>
      <w:r w:rsidRPr="00564942">
        <w:rPr>
          <w:rFonts w:ascii="Arial" w:hAnsi="Arial" w:cs="Arial"/>
          <w:sz w:val="21"/>
          <w:szCs w:val="21"/>
        </w:rPr>
        <w:t xml:space="preserve">adb </w:t>
      </w:r>
      <w:r w:rsidRPr="00564942">
        <w:rPr>
          <w:rFonts w:ascii="Arial" w:hAnsi="Arial" w:cs="Arial"/>
          <w:sz w:val="21"/>
          <w:szCs w:val="21"/>
        </w:rPr>
        <w:t>调试</w:t>
      </w:r>
    </w:p>
    <w:p w:rsidR="00564942" w:rsidRPr="00564942" w:rsidRDefault="00564942" w:rsidP="00564942">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修改代码</w:t>
      </w:r>
      <w:r w:rsidRPr="00564942">
        <w:rPr>
          <w:rFonts w:ascii="Arial" w:hAnsi="Arial" w:cs="Arial"/>
          <w:sz w:val="21"/>
          <w:szCs w:val="21"/>
        </w:rPr>
        <w:t xml:space="preserve">: </w:t>
      </w:r>
    </w:p>
    <w:p w:rsidR="00564942" w:rsidRPr="00564942" w:rsidRDefault="00564942" w:rsidP="00F333DA">
      <w:pPr>
        <w:pStyle w:val="codeDark"/>
        <w:spacing w:before="120" w:after="120"/>
        <w:ind w:left="105" w:right="105"/>
      </w:pPr>
      <w:r w:rsidRPr="00564942">
        <w:t>static void update_sys_usb_config() {</w:t>
      </w:r>
    </w:p>
    <w:p w:rsidR="00564942" w:rsidRPr="00564942" w:rsidRDefault="00564942" w:rsidP="00F333DA">
      <w:pPr>
        <w:pStyle w:val="codeDark"/>
        <w:spacing w:before="120" w:after="120"/>
        <w:ind w:left="105" w:right="105"/>
      </w:pPr>
      <w:r w:rsidRPr="00564942">
        <w:t>-    bool is_debuggable = android::base::GetBoolProperty("ro.debuggable", false);</w:t>
      </w:r>
    </w:p>
    <w:p w:rsidR="00564942" w:rsidRPr="00564942" w:rsidRDefault="00564942" w:rsidP="00F333DA">
      <w:pPr>
        <w:pStyle w:val="codeDark"/>
        <w:spacing w:before="120" w:after="120"/>
        <w:ind w:left="105" w:right="105"/>
      </w:pPr>
      <w:r w:rsidRPr="00564942">
        <w:t>+    bool is_debuggable = true;//android::base::GetBoolProperty("ro.debuggable", false);</w:t>
      </w:r>
    </w:p>
    <w:p w:rsidR="00564942" w:rsidRPr="00564942" w:rsidRDefault="00564942" w:rsidP="00F333DA">
      <w:pPr>
        <w:pStyle w:val="codeDark"/>
        <w:spacing w:before="120" w:after="120"/>
        <w:ind w:left="105" w:right="105"/>
      </w:pPr>
      <w:r w:rsidRPr="00564942">
        <w:t xml:space="preserve">    std::string config = android::base::GetProperty("persist.sys.usb.config", "");</w:t>
      </w:r>
    </w:p>
    <w:p w:rsidR="00564942" w:rsidRPr="00564942" w:rsidRDefault="00564942" w:rsidP="00F333DA">
      <w:pPr>
        <w:pStyle w:val="codeDark"/>
        <w:spacing w:before="120" w:after="120"/>
        <w:ind w:left="105" w:right="105"/>
      </w:pPr>
      <w:r w:rsidRPr="00564942">
        <w:t xml:space="preserve">    if (config.empty()) {</w:t>
      </w:r>
    </w:p>
    <w:p w:rsidR="00564942" w:rsidRPr="00564942" w:rsidRDefault="00564942" w:rsidP="00F333DA">
      <w:pPr>
        <w:pStyle w:val="codeDark"/>
        <w:spacing w:before="120" w:after="120"/>
        <w:ind w:left="105" w:right="105"/>
      </w:pPr>
      <w:r w:rsidRPr="00564942">
        <w:t xml:space="preserve">        property_set("persist.sys.usb.config", is_debuggable ? "adb" : "none");</w:t>
      </w:r>
    </w:p>
    <w:p w:rsidR="00564942" w:rsidRPr="00564942" w:rsidRDefault="00564942" w:rsidP="00F333DA">
      <w:pPr>
        <w:pStyle w:val="codeDark"/>
        <w:spacing w:before="120" w:after="120"/>
        <w:ind w:left="105" w:right="105"/>
      </w:pPr>
      <w:r w:rsidRPr="00564942">
        <w:lastRenderedPageBreak/>
        <w:t xml:space="preserve">    } else if (is_debuggable &amp;&amp; config.find("adb") == std::string::npos &amp;&amp;</w:t>
      </w:r>
    </w:p>
    <w:p w:rsidR="00564942" w:rsidRPr="00564942" w:rsidRDefault="00564942" w:rsidP="00F333DA">
      <w:pPr>
        <w:pStyle w:val="codeDark"/>
        <w:spacing w:before="120" w:after="120"/>
        <w:ind w:left="105" w:right="105"/>
      </w:pPr>
      <w:r w:rsidRPr="00564942">
        <w:t xml:space="preserve">               config.length() + 4 &lt; PROP_VALUE_MAX) {</w:t>
      </w:r>
    </w:p>
    <w:p w:rsidR="00564942" w:rsidRPr="00564942" w:rsidRDefault="00564942" w:rsidP="00F333DA">
      <w:pPr>
        <w:pStyle w:val="codeDark"/>
        <w:spacing w:before="120" w:after="120"/>
        <w:ind w:left="105" w:right="105"/>
      </w:pPr>
      <w:r w:rsidRPr="00564942">
        <w:t xml:space="preserve">        config.append(",adb");</w:t>
      </w:r>
    </w:p>
    <w:p w:rsidR="00564942" w:rsidRPr="00564942" w:rsidRDefault="00564942" w:rsidP="00F333DA">
      <w:pPr>
        <w:pStyle w:val="codeDark"/>
        <w:spacing w:before="120" w:after="120"/>
        <w:ind w:left="105" w:right="105"/>
      </w:pPr>
      <w:r w:rsidRPr="00564942">
        <w:t xml:space="preserve">        property_set("persist.sys.usb.config", config);</w:t>
      </w:r>
    </w:p>
    <w:p w:rsidR="00564942" w:rsidRPr="00564942" w:rsidRDefault="00564942" w:rsidP="00F333DA">
      <w:pPr>
        <w:pStyle w:val="codeDark"/>
        <w:spacing w:before="120" w:after="120"/>
        <w:ind w:left="105" w:right="105"/>
      </w:pPr>
      <w:r w:rsidRPr="00564942">
        <w:t xml:space="preserve">    }</w:t>
      </w:r>
    </w:p>
    <w:p w:rsidR="00564942" w:rsidRPr="00F333DA" w:rsidRDefault="00F333DA" w:rsidP="00F333DA">
      <w:pPr>
        <w:pStyle w:val="codeDark"/>
        <w:spacing w:before="120" w:after="120"/>
        <w:ind w:left="105" w:right="105"/>
      </w:pPr>
      <w:r>
        <w:t>}</w:t>
      </w:r>
    </w:p>
    <w:p w:rsidR="00564942" w:rsidRPr="00F333DA" w:rsidRDefault="00564942" w:rsidP="00F333DA">
      <w:pPr>
        <w:pStyle w:val="HTML8"/>
        <w:rPr>
          <w:rFonts w:ascii="Arial" w:hAnsi="Arial" w:cs="Arial" w:hint="default"/>
          <w:sz w:val="21"/>
          <w:szCs w:val="21"/>
        </w:rPr>
      </w:pPr>
      <w:r w:rsidRPr="00564942">
        <w:rPr>
          <w:rFonts w:ascii="Arial" w:hAnsi="Arial" w:cs="Arial"/>
          <w:sz w:val="21"/>
          <w:szCs w:val="21"/>
        </w:rPr>
        <w:t xml:space="preserve">    </w:t>
      </w:r>
      <w:r w:rsidRPr="00564942">
        <w:rPr>
          <w:rFonts w:ascii="Arial" w:hAnsi="Arial" w:cs="Arial"/>
          <w:sz w:val="21"/>
          <w:szCs w:val="21"/>
        </w:rPr>
        <w:t>修改体现在</w:t>
      </w:r>
      <w:r w:rsidRPr="00564942">
        <w:rPr>
          <w:rFonts w:ascii="Arial" w:hAnsi="Arial" w:cs="Arial"/>
          <w:sz w:val="21"/>
          <w:szCs w:val="21"/>
        </w:rPr>
        <w:t>system.img</w:t>
      </w:r>
      <w:r w:rsidRPr="00564942">
        <w:rPr>
          <w:rFonts w:ascii="Arial" w:hAnsi="Arial" w:cs="Arial"/>
          <w:sz w:val="21"/>
          <w:szCs w:val="21"/>
        </w:rPr>
        <w:t>里</w:t>
      </w:r>
    </w:p>
    <w:p w:rsidR="00424DAE" w:rsidRDefault="009438A6" w:rsidP="00424DAE">
      <w:pPr>
        <w:pStyle w:val="21"/>
        <w:rPr>
          <w:rFonts w:hint="default"/>
        </w:rPr>
      </w:pPr>
      <w:bookmarkStart w:id="7" w:name="_Toc45889620"/>
      <w:r w:rsidRPr="003C4B6C">
        <w:t>打开</w:t>
      </w:r>
      <w:r w:rsidRPr="003C4B6C">
        <w:t>user</w:t>
      </w:r>
      <w:r w:rsidRPr="003C4B6C">
        <w:t>下的</w:t>
      </w:r>
      <w:r w:rsidRPr="003C4B6C">
        <w:t>corefile</w:t>
      </w:r>
      <w:bookmarkEnd w:id="7"/>
    </w:p>
    <w:p w:rsidR="000D2F4E" w:rsidRPr="000D2F4E" w:rsidRDefault="000D2F4E" w:rsidP="000D2F4E">
      <w:pPr>
        <w:pStyle w:val="31"/>
        <w:rPr>
          <w:rFonts w:hint="default"/>
          <w:lang w:eastAsia="en-US"/>
        </w:rPr>
      </w:pPr>
      <w:bookmarkStart w:id="8" w:name="_Toc45889621"/>
      <w:r>
        <w:rPr>
          <w:rFonts w:hint="default"/>
        </w:rPr>
        <w:t>android</w:t>
      </w:r>
      <w:r w:rsidR="002413B8">
        <w:rPr>
          <w:rFonts w:hint="default"/>
        </w:rPr>
        <w:t xml:space="preserve"> </w:t>
      </w:r>
      <w:r>
        <w:t>8</w:t>
      </w:r>
      <w:r>
        <w:rPr>
          <w:rFonts w:hint="default"/>
        </w:rPr>
        <w:t>.1</w:t>
      </w:r>
      <w:bookmarkEnd w:id="8"/>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 xml:space="preserve">修改代码：　</w:t>
      </w:r>
    </w:p>
    <w:p w:rsidR="000D2F4E" w:rsidRPr="00AE5669" w:rsidRDefault="000D2F4E" w:rsidP="000A25EC">
      <w:pPr>
        <w:pStyle w:val="afff7"/>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AE5669">
        <w:t>device\sprd\sharkle\common\DeviceCommon.mk</w:t>
      </w:r>
    </w:p>
    <w:p w:rsidR="000D2F4E" w:rsidRPr="000D2F4E" w:rsidRDefault="000D2F4E" w:rsidP="00AE5669">
      <w:pPr>
        <w:pStyle w:val="codeDark"/>
        <w:spacing w:before="120" w:after="120"/>
        <w:ind w:left="105" w:right="105"/>
      </w:pPr>
      <w:r w:rsidRPr="000D2F4E">
        <w:t xml:space="preserve"> ifeq ($(TARGET_BUILD_VARIANT),user)</w:t>
      </w:r>
    </w:p>
    <w:p w:rsidR="000D2F4E" w:rsidRPr="000D2F4E" w:rsidRDefault="000D2F4E" w:rsidP="00AE5669">
      <w:pPr>
        <w:pStyle w:val="codeDark"/>
        <w:spacing w:before="120" w:after="120"/>
        <w:ind w:left="105" w:right="105"/>
      </w:pPr>
      <w:r w:rsidRPr="000D2F4E">
        <w:t>PRODUCT_PROPERTY_OVERRIDES += \</w:t>
      </w:r>
    </w:p>
    <w:p w:rsidR="000D2F4E" w:rsidRPr="000D2F4E" w:rsidRDefault="000D2F4E" w:rsidP="00AE5669">
      <w:pPr>
        <w:pStyle w:val="codeDark"/>
        <w:spacing w:before="120" w:after="120"/>
        <w:ind w:left="105" w:right="105"/>
      </w:pPr>
      <w:r w:rsidRPr="000D2F4E">
        <w:t xml:space="preserve">    persist.sys.sprd.wcnreset=1 \</w:t>
      </w:r>
    </w:p>
    <w:p w:rsidR="000D2F4E" w:rsidRPr="000D2F4E" w:rsidRDefault="000D2F4E" w:rsidP="00AE5669">
      <w:pPr>
        <w:pStyle w:val="codeDark"/>
        <w:spacing w:before="120" w:after="120"/>
        <w:ind w:left="105" w:right="105"/>
      </w:pPr>
      <w:r w:rsidRPr="000D2F4E">
        <w:t xml:space="preserve">    persist.sys.apr.enabled=0 \</w:t>
      </w:r>
    </w:p>
    <w:p w:rsidR="000D2F4E" w:rsidRPr="000D2F4E" w:rsidRDefault="000D2F4E" w:rsidP="00AE5669">
      <w:pPr>
        <w:pStyle w:val="codeDark"/>
        <w:spacing w:before="120" w:after="120"/>
        <w:ind w:left="105" w:right="105"/>
      </w:pPr>
      <w:r w:rsidRPr="000D2F4E">
        <w:t xml:space="preserve">    persist.sys.apr.timechanged=180 \</w:t>
      </w:r>
    </w:p>
    <w:p w:rsidR="000D2F4E" w:rsidRPr="000D2F4E" w:rsidRDefault="000D2F4E" w:rsidP="00AE5669">
      <w:pPr>
        <w:pStyle w:val="codeDark"/>
        <w:spacing w:before="120" w:after="120"/>
        <w:ind w:left="105" w:right="105"/>
      </w:pPr>
      <w:r w:rsidRPr="000D2F4E">
        <w:t xml:space="preserve">    persist.sys.apr.rlchanged=800 \</w:t>
      </w:r>
    </w:p>
    <w:p w:rsidR="000D2F4E" w:rsidRPr="000D2F4E" w:rsidRDefault="000D2F4E" w:rsidP="00AE5669">
      <w:pPr>
        <w:pStyle w:val="codeDark"/>
        <w:spacing w:before="120" w:after="120"/>
        <w:ind w:left="105" w:right="105"/>
      </w:pPr>
      <w:r w:rsidRPr="000D2F4E">
        <w:t xml:space="preserve">    persist.sys.apr.lifetime=0 \</w:t>
      </w:r>
    </w:p>
    <w:p w:rsidR="000D2F4E" w:rsidRPr="000D2F4E" w:rsidRDefault="000D2F4E" w:rsidP="00AE5669">
      <w:pPr>
        <w:pStyle w:val="codeDark"/>
        <w:spacing w:before="120" w:after="120"/>
        <w:ind w:left="105" w:right="105"/>
      </w:pPr>
      <w:r w:rsidRPr="000D2F4E">
        <w:t xml:space="preserve">    persist.sys.apr.reload=0  \</w:t>
      </w:r>
    </w:p>
    <w:p w:rsidR="000D2F4E" w:rsidRPr="000D2F4E" w:rsidRDefault="000D2F4E" w:rsidP="00AE5669">
      <w:pPr>
        <w:pStyle w:val="codeDark"/>
        <w:spacing w:before="120" w:after="120"/>
        <w:ind w:left="105" w:right="105"/>
      </w:pPr>
      <w:r w:rsidRPr="000D2F4E">
        <w:t xml:space="preserve">    persist.sys.apr.reportlevel=2  \</w:t>
      </w:r>
    </w:p>
    <w:p w:rsidR="000D2F4E" w:rsidRPr="000D2F4E" w:rsidRDefault="000D2F4E" w:rsidP="00AE5669">
      <w:pPr>
        <w:pStyle w:val="codeDark"/>
        <w:spacing w:before="120" w:after="120"/>
        <w:ind w:left="105" w:right="105"/>
      </w:pPr>
      <w:r w:rsidRPr="000D2F4E">
        <w:t xml:space="preserve">    persist.sys.apr.exceptionnode=0  \</w:t>
      </w:r>
    </w:p>
    <w:p w:rsidR="000D2F4E" w:rsidRPr="000D2F4E" w:rsidRDefault="000D2F4E" w:rsidP="00AE5669">
      <w:pPr>
        <w:pStyle w:val="codeDark"/>
        <w:spacing w:before="120" w:after="120"/>
        <w:ind w:left="105" w:right="105"/>
      </w:pPr>
      <w:r w:rsidRPr="000D2F4E">
        <w:t>-    persist.sys.start_udpdatastall=0</w:t>
      </w:r>
    </w:p>
    <w:p w:rsidR="000D2F4E" w:rsidRPr="000D2F4E" w:rsidRDefault="000D2F4E" w:rsidP="00AE5669">
      <w:pPr>
        <w:pStyle w:val="codeDark"/>
        <w:spacing w:before="120" w:after="120"/>
        <w:ind w:left="105" w:right="105"/>
      </w:pPr>
      <w:r w:rsidRPr="000D2F4E">
        <w:t>+    persist.sys.start_udpdatastall=0 \</w:t>
      </w:r>
    </w:p>
    <w:p w:rsidR="000D2F4E" w:rsidRPr="000D2F4E" w:rsidRDefault="000D2F4E" w:rsidP="00AE5669">
      <w:pPr>
        <w:pStyle w:val="codeDark"/>
        <w:spacing w:before="120" w:after="120"/>
        <w:ind w:left="105" w:right="105"/>
      </w:pPr>
      <w:r w:rsidRPr="000D2F4E">
        <w:t>+    persist.vendor.sys.core.enabled = 1 \</w:t>
      </w:r>
    </w:p>
    <w:p w:rsidR="000D2F4E" w:rsidRPr="000D2F4E" w:rsidRDefault="000D2F4E" w:rsidP="00AE5669">
      <w:pPr>
        <w:pStyle w:val="codeDark"/>
        <w:spacing w:before="120" w:after="120"/>
        <w:ind w:left="105" w:right="105"/>
      </w:pPr>
      <w:r w:rsidRPr="000D2F4E">
        <w:t>+    vendor.debug.sysdump.enabled = true \</w:t>
      </w:r>
    </w:p>
    <w:p w:rsidR="000D2F4E" w:rsidRPr="00AE5669" w:rsidRDefault="000D2F4E" w:rsidP="00AE5669">
      <w:pPr>
        <w:pStyle w:val="codeDark"/>
        <w:spacing w:before="120" w:after="120"/>
        <w:ind w:left="105" w:right="105"/>
      </w:pPr>
      <w:r w:rsidRPr="000D2F4E">
        <w:t xml:space="preserve">+ </w:t>
      </w:r>
      <w:r w:rsidR="00AE5669">
        <w:t xml:space="preserve">   persist.vendor.eng.reset = 0</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对应</w:t>
      </w:r>
      <w:r w:rsidRPr="000D2F4E">
        <w:rPr>
          <w:rFonts w:ascii="Arial" w:hAnsi="Arial" w:cs="Arial"/>
          <w:sz w:val="21"/>
          <w:szCs w:val="21"/>
        </w:rPr>
        <w:t>gerrit</w:t>
      </w:r>
      <w:r w:rsidRPr="000D2F4E">
        <w:rPr>
          <w:rFonts w:ascii="Arial" w:hAnsi="Arial" w:cs="Arial"/>
          <w:sz w:val="21"/>
          <w:szCs w:val="21"/>
        </w:rPr>
        <w:t>提交：</w:t>
      </w:r>
      <w:hyperlink r:id="rId33" w:anchor="/c/595832" w:history="1">
        <w:r w:rsidRPr="00AE5669">
          <w:rPr>
            <w:rFonts w:ascii="Arial" w:hAnsi="Arial" w:cs="Arial"/>
            <w:color w:val="0070C0"/>
            <w:sz w:val="21"/>
            <w:szCs w:val="21"/>
            <w:u w:val="single"/>
          </w:rPr>
          <w:t>http://review.source.unisoc.com/gerrit/#/c/595832</w:t>
        </w:r>
      </w:hyperlink>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 xml:space="preserve">　这里同时将</w:t>
      </w:r>
      <w:r w:rsidRPr="000D2F4E">
        <w:rPr>
          <w:rFonts w:ascii="Arial" w:hAnsi="Arial" w:cs="Arial"/>
          <w:sz w:val="21"/>
          <w:szCs w:val="21"/>
        </w:rPr>
        <w:t>sysdump</w:t>
      </w:r>
      <w:r w:rsidRPr="000D2F4E">
        <w:rPr>
          <w:rFonts w:ascii="Arial" w:hAnsi="Arial" w:cs="Arial"/>
          <w:sz w:val="21"/>
          <w:szCs w:val="21"/>
        </w:rPr>
        <w:t>也打开了。</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修改会体现在：</w:t>
      </w:r>
      <w:r w:rsidRPr="000D2F4E">
        <w:rPr>
          <w:rFonts w:ascii="Arial" w:hAnsi="Arial" w:cs="Arial"/>
          <w:sz w:val="21"/>
          <w:szCs w:val="21"/>
        </w:rPr>
        <w:t>vendor/build.prop</w:t>
      </w:r>
      <w:r w:rsidRPr="000D2F4E">
        <w:rPr>
          <w:rFonts w:ascii="Arial" w:hAnsi="Arial" w:cs="Arial"/>
          <w:sz w:val="21"/>
          <w:szCs w:val="21"/>
        </w:rPr>
        <w:t>中，所以需要下载</w:t>
      </w:r>
      <w:r w:rsidRPr="000D2F4E">
        <w:rPr>
          <w:rFonts w:ascii="Arial" w:hAnsi="Arial" w:cs="Arial"/>
          <w:sz w:val="21"/>
          <w:szCs w:val="21"/>
        </w:rPr>
        <w:t>vendor.img</w:t>
      </w:r>
    </w:p>
    <w:p w:rsidR="000D2F4E" w:rsidRPr="00AE5669" w:rsidRDefault="000D2F4E" w:rsidP="000A25EC">
      <w:pPr>
        <w:pStyle w:val="afff7"/>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AE5669">
        <w:t>system\core\init\init.cpp</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lastRenderedPageBreak/>
        <w:t xml:space="preserve">    </w:t>
      </w:r>
      <w:r w:rsidRPr="000D2F4E">
        <w:rPr>
          <w:rFonts w:ascii="Arial" w:hAnsi="Arial" w:cs="Arial"/>
          <w:sz w:val="21"/>
          <w:szCs w:val="21"/>
        </w:rPr>
        <w:t>关闭</w:t>
      </w:r>
      <w:r w:rsidRPr="000D2F4E">
        <w:rPr>
          <w:rFonts w:ascii="Arial" w:hAnsi="Arial" w:cs="Arial"/>
          <w:sz w:val="21"/>
          <w:szCs w:val="21"/>
        </w:rPr>
        <w:t>selinux</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ab/>
      </w:r>
      <w:r w:rsidRPr="000D2F4E">
        <w:rPr>
          <w:rFonts w:ascii="Arial" w:hAnsi="Arial" w:cs="Arial"/>
          <w:sz w:val="21"/>
          <w:szCs w:val="21"/>
        </w:rPr>
        <w:t>修改代码：</w:t>
      </w:r>
    </w:p>
    <w:p w:rsidR="000D2F4E" w:rsidRPr="000D2F4E" w:rsidRDefault="000D2F4E" w:rsidP="00AE5669">
      <w:pPr>
        <w:pStyle w:val="codeDark"/>
        <w:spacing w:before="120" w:after="120"/>
        <w:ind w:left="105" w:right="105"/>
      </w:pPr>
      <w:r w:rsidRPr="000D2F4E">
        <w:t xml:space="preserve"> static bool selinux_is_enforcing(void)</w:t>
      </w:r>
    </w:p>
    <w:p w:rsidR="000D2F4E" w:rsidRPr="000D2F4E" w:rsidRDefault="000D2F4E" w:rsidP="00AE5669">
      <w:pPr>
        <w:pStyle w:val="codeDark"/>
        <w:spacing w:before="120" w:after="120"/>
        <w:ind w:left="105" w:right="105"/>
      </w:pPr>
      <w:r w:rsidRPr="000D2F4E">
        <w:t>{</w:t>
      </w:r>
    </w:p>
    <w:p w:rsidR="000D2F4E" w:rsidRPr="000D2F4E" w:rsidRDefault="000D2F4E" w:rsidP="00AE5669">
      <w:pPr>
        <w:pStyle w:val="codeDark"/>
        <w:spacing w:before="120" w:after="120"/>
        <w:ind w:left="105" w:right="105"/>
      </w:pPr>
      <w:r w:rsidRPr="000D2F4E">
        <w:t>+</w:t>
      </w:r>
      <w:r w:rsidRPr="000D2F4E">
        <w:tab/>
        <w:t>return false;</w:t>
      </w:r>
    </w:p>
    <w:p w:rsidR="000D2F4E" w:rsidRPr="000D2F4E" w:rsidRDefault="000D2F4E" w:rsidP="00AE5669">
      <w:pPr>
        <w:pStyle w:val="codeDark"/>
        <w:spacing w:before="120" w:after="120"/>
        <w:ind w:left="105" w:right="105"/>
      </w:pPr>
      <w:r w:rsidRPr="000D2F4E">
        <w:t xml:space="preserve">    if (ALLOW_PERMISSIVE_SELINUX) {</w:t>
      </w:r>
    </w:p>
    <w:p w:rsidR="000D2F4E" w:rsidRPr="000D2F4E" w:rsidRDefault="000D2F4E" w:rsidP="00AE5669">
      <w:pPr>
        <w:pStyle w:val="codeDark"/>
        <w:spacing w:before="120" w:after="120"/>
        <w:ind w:left="105" w:right="105"/>
      </w:pPr>
      <w:r w:rsidRPr="000D2F4E">
        <w:t xml:space="preserve">        return selinux_status_from_cmdline() == SELINUX_ENFORCING;</w:t>
      </w:r>
    </w:p>
    <w:p w:rsidR="000D2F4E" w:rsidRPr="000D2F4E" w:rsidRDefault="000D2F4E" w:rsidP="00AE5669">
      <w:pPr>
        <w:pStyle w:val="codeDark"/>
        <w:spacing w:before="120" w:after="120"/>
        <w:ind w:left="105" w:right="105"/>
      </w:pPr>
      <w:r w:rsidRPr="000D2F4E">
        <w:t xml:space="preserve">    }</w:t>
      </w:r>
    </w:p>
    <w:p w:rsidR="000D2F4E" w:rsidRPr="000D2F4E" w:rsidRDefault="000D2F4E" w:rsidP="00AE5669">
      <w:pPr>
        <w:pStyle w:val="codeDark"/>
        <w:spacing w:before="120" w:after="120"/>
        <w:ind w:left="105" w:right="105"/>
      </w:pPr>
      <w:r w:rsidRPr="000D2F4E">
        <w:t xml:space="preserve">    return true;</w:t>
      </w:r>
    </w:p>
    <w:p w:rsidR="000D2F4E" w:rsidRPr="000D2F4E" w:rsidRDefault="000D2F4E" w:rsidP="00AE5669">
      <w:pPr>
        <w:pStyle w:val="codeDark"/>
        <w:spacing w:before="120" w:after="120"/>
        <w:ind w:left="105" w:right="105"/>
      </w:pPr>
      <w:r w:rsidRPr="000D2F4E">
        <w:t>}</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对应</w:t>
      </w:r>
      <w:r w:rsidRPr="000D2F4E">
        <w:rPr>
          <w:rFonts w:ascii="Arial" w:hAnsi="Arial" w:cs="Arial"/>
          <w:sz w:val="21"/>
          <w:szCs w:val="21"/>
        </w:rPr>
        <w:t>gerrit</w:t>
      </w:r>
      <w:r w:rsidRPr="000D2F4E">
        <w:rPr>
          <w:rFonts w:ascii="Arial" w:hAnsi="Arial" w:cs="Arial"/>
          <w:sz w:val="21"/>
          <w:szCs w:val="21"/>
        </w:rPr>
        <w:t>提交：</w:t>
      </w:r>
      <w:hyperlink r:id="rId34" w:anchor="/c/595828/" w:history="1">
        <w:r w:rsidRPr="00AE5669">
          <w:rPr>
            <w:rFonts w:ascii="Arial" w:hAnsi="Arial" w:cs="Arial"/>
            <w:color w:val="0070C0"/>
            <w:sz w:val="21"/>
            <w:szCs w:val="21"/>
            <w:u w:val="single"/>
          </w:rPr>
          <w:t>http://review.source.unisoc.com/gerrit/#/c/595828/</w:t>
        </w:r>
      </w:hyperlink>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需要下载</w:t>
      </w:r>
      <w:r w:rsidRPr="000D2F4E">
        <w:rPr>
          <w:rFonts w:ascii="Arial" w:hAnsi="Arial" w:cs="Arial"/>
          <w:sz w:val="21"/>
          <w:szCs w:val="21"/>
        </w:rPr>
        <w:t>system.img</w:t>
      </w:r>
    </w:p>
    <w:p w:rsidR="000D2F4E" w:rsidRPr="00AE5669" w:rsidRDefault="000D2F4E" w:rsidP="00AE5669">
      <w:pPr>
        <w:pStyle w:val="31"/>
        <w:rPr>
          <w:rFonts w:hint="default"/>
        </w:rPr>
      </w:pPr>
      <w:bookmarkStart w:id="9" w:name="_Toc45889622"/>
      <w:r w:rsidRPr="00AE5669">
        <w:t>android</w:t>
      </w:r>
      <w:r w:rsidR="002413B8">
        <w:rPr>
          <w:rFonts w:hint="default"/>
        </w:rPr>
        <w:t xml:space="preserve"> </w:t>
      </w:r>
      <w:r w:rsidRPr="00AE5669">
        <w:t>9.0</w:t>
      </w:r>
      <w:bookmarkEnd w:id="9"/>
    </w:p>
    <w:p w:rsidR="000D2F4E" w:rsidRPr="00AE5669" w:rsidRDefault="000D2F4E" w:rsidP="000A25EC">
      <w:pPr>
        <w:pStyle w:val="afff7"/>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AE5669">
        <w:t>\device\sprd\sharkle\common\DeviceCommon.mk</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增加</w:t>
      </w:r>
      <w:r w:rsidRPr="000D2F4E">
        <w:rPr>
          <w:rFonts w:ascii="Arial" w:hAnsi="Arial" w:cs="Arial"/>
          <w:sz w:val="21"/>
          <w:szCs w:val="21"/>
        </w:rPr>
        <w:t>corefile</w:t>
      </w:r>
      <w:r w:rsidRPr="000D2F4E">
        <w:rPr>
          <w:rFonts w:ascii="Arial" w:hAnsi="Arial" w:cs="Arial"/>
          <w:sz w:val="21"/>
          <w:szCs w:val="21"/>
        </w:rPr>
        <w:t>开关</w:t>
      </w:r>
      <w:r w:rsidRPr="000D2F4E">
        <w:rPr>
          <w:rFonts w:ascii="Arial" w:hAnsi="Arial" w:cs="Arial"/>
          <w:sz w:val="21"/>
          <w:szCs w:val="21"/>
        </w:rPr>
        <w:t>:vendor.debug.sysdump.enabled</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修改代码</w:t>
      </w:r>
      <w:r w:rsidRPr="000D2F4E">
        <w:rPr>
          <w:rFonts w:ascii="Arial" w:hAnsi="Arial" w:cs="Arial"/>
          <w:sz w:val="21"/>
          <w:szCs w:val="21"/>
        </w:rPr>
        <w:t xml:space="preserve">: </w:t>
      </w:r>
    </w:p>
    <w:p w:rsidR="000D2F4E" w:rsidRPr="000D2F4E" w:rsidRDefault="000D2F4E" w:rsidP="00AE5669">
      <w:pPr>
        <w:pStyle w:val="codeDark"/>
        <w:spacing w:before="120" w:after="120"/>
        <w:ind w:left="105" w:right="105"/>
      </w:pPr>
      <w:r w:rsidRPr="000D2F4E">
        <w:t xml:space="preserve">  ifeq ($(TARGET_BUILD_VARIANT),user)</w:t>
      </w:r>
    </w:p>
    <w:p w:rsidR="000D2F4E" w:rsidRPr="000D2F4E" w:rsidRDefault="000D2F4E" w:rsidP="00AE5669">
      <w:pPr>
        <w:pStyle w:val="codeDark"/>
        <w:spacing w:before="120" w:after="120"/>
        <w:ind w:left="105" w:right="105"/>
      </w:pPr>
      <w:r w:rsidRPr="000D2F4E">
        <w:t>PRODUCT_PROPERTY_OVERRIDES += \</w:t>
      </w:r>
    </w:p>
    <w:p w:rsidR="000D2F4E" w:rsidRPr="000D2F4E" w:rsidRDefault="000D2F4E" w:rsidP="00AE5669">
      <w:pPr>
        <w:pStyle w:val="codeDark"/>
        <w:spacing w:before="120" w:after="120"/>
        <w:ind w:left="105" w:right="105"/>
      </w:pPr>
      <w:r w:rsidRPr="000D2F4E">
        <w:t xml:space="preserve">    persist.vendor.sys.wcnreset=1 \</w:t>
      </w:r>
    </w:p>
    <w:p w:rsidR="000D2F4E" w:rsidRPr="000D2F4E" w:rsidRDefault="000D2F4E" w:rsidP="00AE5669">
      <w:pPr>
        <w:pStyle w:val="codeDark"/>
        <w:spacing w:before="120" w:after="120"/>
        <w:ind w:left="105" w:right="105"/>
      </w:pPr>
      <w:r w:rsidRPr="000D2F4E">
        <w:t xml:space="preserve">    persist.vendor.aprservice.enabled=0 \</w:t>
      </w:r>
    </w:p>
    <w:p w:rsidR="000D2F4E" w:rsidRPr="000D2F4E" w:rsidRDefault="000D2F4E" w:rsidP="00AE5669">
      <w:pPr>
        <w:pStyle w:val="codeDark"/>
        <w:spacing w:before="120" w:after="120"/>
        <w:ind w:left="105" w:right="105"/>
      </w:pPr>
      <w:r w:rsidRPr="000D2F4E">
        <w:t xml:space="preserve">    persist.sys.apr.enabled=0 \</w:t>
      </w:r>
    </w:p>
    <w:p w:rsidR="000D2F4E" w:rsidRPr="000D2F4E" w:rsidRDefault="000D2F4E" w:rsidP="00AE5669">
      <w:pPr>
        <w:pStyle w:val="codeDark"/>
        <w:spacing w:before="120" w:after="120"/>
        <w:ind w:left="105" w:right="105"/>
      </w:pPr>
      <w:r w:rsidRPr="000D2F4E">
        <w:t xml:space="preserve">    persist.sys.apr.timechanged=180 \</w:t>
      </w:r>
    </w:p>
    <w:p w:rsidR="000D2F4E" w:rsidRPr="000D2F4E" w:rsidRDefault="000D2F4E" w:rsidP="00AE5669">
      <w:pPr>
        <w:pStyle w:val="codeDark"/>
        <w:spacing w:before="120" w:after="120"/>
        <w:ind w:left="105" w:right="105"/>
      </w:pPr>
      <w:r w:rsidRPr="000D2F4E">
        <w:t xml:space="preserve">    persist.sys.apr.rlchanged=800 \</w:t>
      </w:r>
    </w:p>
    <w:p w:rsidR="000D2F4E" w:rsidRPr="000D2F4E" w:rsidRDefault="000D2F4E" w:rsidP="00AE5669">
      <w:pPr>
        <w:pStyle w:val="codeDark"/>
        <w:spacing w:before="120" w:after="120"/>
        <w:ind w:left="105" w:right="105"/>
      </w:pPr>
      <w:r w:rsidRPr="000D2F4E">
        <w:t xml:space="preserve">    persist.sys.apr.lifetime=0 \</w:t>
      </w:r>
    </w:p>
    <w:p w:rsidR="000D2F4E" w:rsidRPr="000D2F4E" w:rsidRDefault="000D2F4E" w:rsidP="00AE5669">
      <w:pPr>
        <w:pStyle w:val="codeDark"/>
        <w:spacing w:before="120" w:after="120"/>
        <w:ind w:left="105" w:right="105"/>
      </w:pPr>
      <w:r w:rsidRPr="000D2F4E">
        <w:t xml:space="preserve">    persist.sys.apr.reload=0  \</w:t>
      </w:r>
    </w:p>
    <w:p w:rsidR="000D2F4E" w:rsidRPr="000D2F4E" w:rsidRDefault="000D2F4E" w:rsidP="00AE5669">
      <w:pPr>
        <w:pStyle w:val="codeDark"/>
        <w:spacing w:before="120" w:after="120"/>
        <w:ind w:left="105" w:right="105"/>
      </w:pPr>
      <w:r w:rsidRPr="000D2F4E">
        <w:t xml:space="preserve">    persist.sys.apr.reportlevel=2  \</w:t>
      </w:r>
    </w:p>
    <w:p w:rsidR="000D2F4E" w:rsidRPr="000D2F4E" w:rsidRDefault="000D2F4E" w:rsidP="00AE5669">
      <w:pPr>
        <w:pStyle w:val="codeDark"/>
        <w:spacing w:before="120" w:after="120"/>
        <w:ind w:left="105" w:right="105"/>
      </w:pPr>
      <w:r w:rsidRPr="000D2F4E">
        <w:t>-    persist.sys.apr.exceptionnode=0</w:t>
      </w:r>
    </w:p>
    <w:p w:rsidR="000D2F4E" w:rsidRPr="000D2F4E" w:rsidRDefault="000D2F4E" w:rsidP="00AE5669">
      <w:pPr>
        <w:pStyle w:val="codeDark"/>
        <w:spacing w:before="120" w:after="120"/>
        <w:ind w:left="105" w:right="105"/>
      </w:pPr>
      <w:r w:rsidRPr="000D2F4E">
        <w:t>+    persist.sys.apr.exceptionnode=0  \</w:t>
      </w:r>
    </w:p>
    <w:p w:rsidR="000D2F4E" w:rsidRPr="00AE5669" w:rsidRDefault="000D2F4E" w:rsidP="00AE5669">
      <w:pPr>
        <w:pStyle w:val="codeDark"/>
        <w:spacing w:before="120" w:after="120"/>
        <w:ind w:left="105" w:right="105"/>
      </w:pPr>
      <w:r w:rsidRPr="000D2F4E">
        <w:t>+    pers</w:t>
      </w:r>
      <w:r w:rsidR="00AE5669">
        <w:t>ist.vendor.sys.core.enabled = 1</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对应</w:t>
      </w:r>
      <w:r w:rsidRPr="000D2F4E">
        <w:rPr>
          <w:rFonts w:ascii="Arial" w:hAnsi="Arial" w:cs="Arial"/>
          <w:sz w:val="21"/>
          <w:szCs w:val="21"/>
        </w:rPr>
        <w:t>gerrit</w:t>
      </w:r>
      <w:r w:rsidRPr="000D2F4E">
        <w:rPr>
          <w:rFonts w:ascii="Arial" w:hAnsi="Arial" w:cs="Arial"/>
          <w:sz w:val="21"/>
          <w:szCs w:val="21"/>
        </w:rPr>
        <w:t>提交</w:t>
      </w:r>
      <w:r w:rsidRPr="000D2F4E">
        <w:rPr>
          <w:rFonts w:ascii="Arial" w:hAnsi="Arial" w:cs="Arial"/>
          <w:sz w:val="21"/>
          <w:szCs w:val="21"/>
        </w:rPr>
        <w:t xml:space="preserve">: </w:t>
      </w:r>
      <w:hyperlink r:id="rId35" w:anchor="/c/594236" w:history="1">
        <w:r w:rsidRPr="00AE5669">
          <w:rPr>
            <w:rFonts w:ascii="Arial" w:hAnsi="Arial" w:cs="Arial"/>
            <w:color w:val="0070C0"/>
            <w:sz w:val="21"/>
            <w:szCs w:val="21"/>
            <w:u w:val="single"/>
          </w:rPr>
          <w:t>http://review.source.unisoc.com/gerrit/#/c/594236</w:t>
        </w:r>
      </w:hyperlink>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注意</w:t>
      </w:r>
      <w:r w:rsidRPr="000D2F4E">
        <w:rPr>
          <w:rFonts w:ascii="Arial" w:hAnsi="Arial" w:cs="Arial"/>
          <w:sz w:val="21"/>
          <w:szCs w:val="21"/>
        </w:rPr>
        <w:t>,</w:t>
      </w:r>
      <w:r w:rsidRPr="000D2F4E">
        <w:rPr>
          <w:rFonts w:ascii="Arial" w:hAnsi="Arial" w:cs="Arial"/>
          <w:sz w:val="21"/>
          <w:szCs w:val="21"/>
        </w:rPr>
        <w:t>在这里的这个文件提交还同时打开了</w:t>
      </w:r>
      <w:r w:rsidRPr="000D2F4E">
        <w:rPr>
          <w:rFonts w:ascii="Arial" w:hAnsi="Arial" w:cs="Arial"/>
          <w:sz w:val="21"/>
          <w:szCs w:val="21"/>
        </w:rPr>
        <w:t>sysdump,</w:t>
      </w:r>
      <w:r w:rsidRPr="000D2F4E">
        <w:rPr>
          <w:rFonts w:ascii="Arial" w:hAnsi="Arial" w:cs="Arial"/>
          <w:sz w:val="21"/>
          <w:szCs w:val="21"/>
        </w:rPr>
        <w:t>如果不需要</w:t>
      </w:r>
      <w:r w:rsidRPr="000D2F4E">
        <w:rPr>
          <w:rFonts w:ascii="Arial" w:hAnsi="Arial" w:cs="Arial"/>
          <w:sz w:val="21"/>
          <w:szCs w:val="21"/>
        </w:rPr>
        <w:t>,</w:t>
      </w:r>
      <w:r w:rsidRPr="000D2F4E">
        <w:rPr>
          <w:rFonts w:ascii="Arial" w:hAnsi="Arial" w:cs="Arial"/>
          <w:sz w:val="21"/>
          <w:szCs w:val="21"/>
        </w:rPr>
        <w:t>可以忽略</w:t>
      </w:r>
      <w:r w:rsidRPr="000D2F4E">
        <w:rPr>
          <w:rFonts w:ascii="Arial" w:hAnsi="Arial" w:cs="Arial"/>
          <w:sz w:val="21"/>
          <w:szCs w:val="21"/>
        </w:rPr>
        <w:t>.</w:t>
      </w:r>
    </w:p>
    <w:p w:rsidR="000D2F4E" w:rsidRPr="00AE5669" w:rsidRDefault="000D2F4E" w:rsidP="000A25EC">
      <w:pPr>
        <w:pStyle w:val="afff7"/>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AE5669">
        <w:t xml:space="preserve"> \system\core\init\selinux.cpp</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lastRenderedPageBreak/>
        <w:t xml:space="preserve">    </w:t>
      </w:r>
      <w:r w:rsidRPr="000D2F4E">
        <w:rPr>
          <w:rFonts w:ascii="Arial" w:hAnsi="Arial" w:cs="Arial"/>
          <w:sz w:val="21"/>
          <w:szCs w:val="21"/>
        </w:rPr>
        <w:t>关闭</w:t>
      </w:r>
      <w:r w:rsidRPr="000D2F4E">
        <w:rPr>
          <w:rFonts w:ascii="Arial" w:hAnsi="Arial" w:cs="Arial"/>
          <w:sz w:val="21"/>
          <w:szCs w:val="21"/>
        </w:rPr>
        <w:t>selinux</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ab/>
      </w:r>
      <w:r w:rsidRPr="000D2F4E">
        <w:rPr>
          <w:rFonts w:ascii="Arial" w:hAnsi="Arial" w:cs="Arial"/>
          <w:sz w:val="21"/>
          <w:szCs w:val="21"/>
        </w:rPr>
        <w:t>修改代码</w:t>
      </w:r>
      <w:r w:rsidRPr="000D2F4E">
        <w:rPr>
          <w:rFonts w:ascii="Arial" w:hAnsi="Arial" w:cs="Arial"/>
          <w:sz w:val="21"/>
          <w:szCs w:val="21"/>
        </w:rPr>
        <w:t xml:space="preserve">: </w:t>
      </w:r>
    </w:p>
    <w:p w:rsidR="000D2F4E" w:rsidRPr="000D2F4E" w:rsidRDefault="000D2F4E" w:rsidP="00AE5669">
      <w:pPr>
        <w:pStyle w:val="codeDark"/>
        <w:spacing w:before="120" w:after="120"/>
        <w:ind w:left="105" w:right="105"/>
      </w:pPr>
      <w:r w:rsidRPr="000D2F4E">
        <w:t>bool IsEnforcing() {</w:t>
      </w:r>
    </w:p>
    <w:p w:rsidR="000D2F4E" w:rsidRPr="000D2F4E" w:rsidRDefault="000D2F4E" w:rsidP="00AE5669">
      <w:pPr>
        <w:pStyle w:val="codeDark"/>
        <w:spacing w:before="120" w:after="120"/>
        <w:ind w:left="105" w:right="105"/>
      </w:pPr>
      <w:r w:rsidRPr="000D2F4E">
        <w:t>+</w:t>
      </w:r>
      <w:r w:rsidRPr="000D2F4E">
        <w:tab/>
        <w:t>return false;</w:t>
      </w:r>
    </w:p>
    <w:p w:rsidR="000D2F4E" w:rsidRPr="000D2F4E" w:rsidRDefault="000D2F4E" w:rsidP="00AE5669">
      <w:pPr>
        <w:pStyle w:val="codeDark"/>
        <w:spacing w:before="120" w:after="120"/>
        <w:ind w:left="105" w:right="105"/>
      </w:pPr>
      <w:r w:rsidRPr="000D2F4E">
        <w:t xml:space="preserve">    if (ALLOW_PERMISSIVE_SELINUX) {</w:t>
      </w:r>
    </w:p>
    <w:p w:rsidR="000D2F4E" w:rsidRPr="000D2F4E" w:rsidRDefault="000D2F4E" w:rsidP="00AE5669">
      <w:pPr>
        <w:pStyle w:val="codeDark"/>
        <w:spacing w:before="120" w:after="120"/>
        <w:ind w:left="105" w:right="105"/>
      </w:pPr>
      <w:r w:rsidRPr="000D2F4E">
        <w:t xml:space="preserve">        return StatusFromCmdline() == SELINUX_ENFORCING;</w:t>
      </w:r>
    </w:p>
    <w:p w:rsidR="000D2F4E" w:rsidRPr="000D2F4E" w:rsidRDefault="000D2F4E" w:rsidP="00AE5669">
      <w:pPr>
        <w:pStyle w:val="codeDark"/>
        <w:spacing w:before="120" w:after="120"/>
        <w:ind w:left="105" w:right="105"/>
      </w:pPr>
      <w:r w:rsidRPr="000D2F4E">
        <w:t xml:space="preserve">    }</w:t>
      </w:r>
    </w:p>
    <w:p w:rsidR="000D2F4E" w:rsidRPr="000D2F4E" w:rsidRDefault="000D2F4E" w:rsidP="00AE5669">
      <w:pPr>
        <w:pStyle w:val="codeDark"/>
        <w:spacing w:before="120" w:after="120"/>
        <w:ind w:left="105" w:right="105"/>
      </w:pPr>
      <w:r w:rsidRPr="000D2F4E">
        <w:t xml:space="preserve">    return true;</w:t>
      </w:r>
    </w:p>
    <w:p w:rsidR="000D2F4E" w:rsidRPr="000D2F4E" w:rsidRDefault="000D2F4E" w:rsidP="00AE5669">
      <w:pPr>
        <w:pStyle w:val="codeDark"/>
        <w:spacing w:before="120" w:after="120"/>
        <w:ind w:left="105" w:right="105"/>
      </w:pPr>
      <w:r w:rsidRPr="000D2F4E">
        <w:t>}</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对应</w:t>
      </w:r>
      <w:r w:rsidRPr="000D2F4E">
        <w:rPr>
          <w:rFonts w:ascii="Arial" w:hAnsi="Arial" w:cs="Arial"/>
          <w:sz w:val="21"/>
          <w:szCs w:val="21"/>
        </w:rPr>
        <w:t>gerrit</w:t>
      </w:r>
      <w:r w:rsidRPr="000D2F4E">
        <w:rPr>
          <w:rFonts w:ascii="Arial" w:hAnsi="Arial" w:cs="Arial"/>
          <w:sz w:val="21"/>
          <w:szCs w:val="21"/>
        </w:rPr>
        <w:t>提交</w:t>
      </w:r>
      <w:r w:rsidRPr="000D2F4E">
        <w:rPr>
          <w:rFonts w:ascii="Arial" w:hAnsi="Arial" w:cs="Arial"/>
          <w:sz w:val="21"/>
          <w:szCs w:val="21"/>
        </w:rPr>
        <w:t>:</w:t>
      </w:r>
      <w:r w:rsidRPr="00AE5669">
        <w:rPr>
          <w:rFonts w:ascii="Arial" w:hAnsi="Arial" w:cs="Arial"/>
          <w:color w:val="0070C0"/>
          <w:sz w:val="21"/>
          <w:szCs w:val="21"/>
          <w:u w:val="single"/>
        </w:rPr>
        <w:t xml:space="preserve"> </w:t>
      </w:r>
      <w:hyperlink r:id="rId36" w:anchor="/c/594232" w:history="1">
        <w:r w:rsidRPr="00AE5669">
          <w:rPr>
            <w:rFonts w:ascii="Arial" w:hAnsi="Arial" w:cs="Arial"/>
            <w:color w:val="0070C0"/>
            <w:sz w:val="21"/>
            <w:szCs w:val="21"/>
            <w:u w:val="single"/>
          </w:rPr>
          <w:t>http://review.source.unisoc.com/gerrit/#/c/594232</w:t>
        </w:r>
      </w:hyperlink>
    </w:p>
    <w:p w:rsidR="000D2F4E" w:rsidRPr="00807B0C" w:rsidRDefault="000D2F4E" w:rsidP="000A25EC">
      <w:pPr>
        <w:pStyle w:val="afff7"/>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807B0C">
        <w:t>\kernel4.4\fs\coredump.c</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允许</w:t>
      </w:r>
      <w:r w:rsidRPr="000D2F4E">
        <w:rPr>
          <w:rFonts w:ascii="Arial" w:hAnsi="Arial" w:cs="Arial"/>
          <w:sz w:val="21"/>
          <w:szCs w:val="21"/>
        </w:rPr>
        <w:t>system</w:t>
      </w:r>
      <w:r w:rsidRPr="000D2F4E">
        <w:rPr>
          <w:rFonts w:ascii="Arial" w:hAnsi="Arial" w:cs="Arial"/>
          <w:sz w:val="21"/>
          <w:szCs w:val="21"/>
        </w:rPr>
        <w:t>进程</w:t>
      </w:r>
      <w:r w:rsidRPr="000D2F4E">
        <w:rPr>
          <w:rFonts w:ascii="Arial" w:hAnsi="Arial" w:cs="Arial"/>
          <w:sz w:val="21"/>
          <w:szCs w:val="21"/>
        </w:rPr>
        <w:t>coredump</w:t>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ab/>
      </w:r>
      <w:r w:rsidRPr="000D2F4E">
        <w:rPr>
          <w:rFonts w:ascii="Arial" w:hAnsi="Arial" w:cs="Arial"/>
          <w:sz w:val="21"/>
          <w:szCs w:val="21"/>
        </w:rPr>
        <w:t>修改代码</w:t>
      </w:r>
      <w:r w:rsidRPr="000D2F4E">
        <w:rPr>
          <w:rFonts w:ascii="Arial" w:hAnsi="Arial" w:cs="Arial"/>
          <w:sz w:val="21"/>
          <w:szCs w:val="21"/>
        </w:rPr>
        <w:t xml:space="preserve">: </w:t>
      </w:r>
    </w:p>
    <w:p w:rsidR="000D2F4E" w:rsidRPr="000D2F4E" w:rsidRDefault="000D2F4E" w:rsidP="00AE5669">
      <w:pPr>
        <w:pStyle w:val="codeDark"/>
        <w:spacing w:before="120" w:after="120"/>
        <w:ind w:left="105" w:right="105"/>
      </w:pPr>
      <w:r w:rsidRPr="000D2F4E">
        <w:tab/>
        <w:t>audit_core_dumps(siginfo-&gt;si_signo);</w:t>
      </w:r>
    </w:p>
    <w:p w:rsidR="000D2F4E" w:rsidRPr="000D2F4E" w:rsidRDefault="000D2F4E" w:rsidP="00AE5669">
      <w:pPr>
        <w:pStyle w:val="codeDark"/>
        <w:spacing w:before="120" w:after="120"/>
        <w:ind w:left="105" w:right="105"/>
      </w:pPr>
    </w:p>
    <w:p w:rsidR="000D2F4E" w:rsidRPr="000D2F4E" w:rsidRDefault="000D2F4E" w:rsidP="00AE5669">
      <w:pPr>
        <w:pStyle w:val="codeDark"/>
        <w:spacing w:before="120" w:after="120"/>
        <w:ind w:left="105" w:right="105"/>
      </w:pPr>
      <w:r w:rsidRPr="000D2F4E">
        <w:tab/>
        <w:t>binfmt = mm-&gt;binfmt;</w:t>
      </w:r>
    </w:p>
    <w:p w:rsidR="000D2F4E" w:rsidRPr="000D2F4E" w:rsidRDefault="000D2F4E" w:rsidP="00AE5669">
      <w:pPr>
        <w:pStyle w:val="codeDark"/>
        <w:spacing w:before="120" w:after="120"/>
        <w:ind w:left="105" w:right="105"/>
      </w:pPr>
      <w:r w:rsidRPr="000D2F4E">
        <w:tab/>
        <w:t>if (!binfmt || !binfmt-&gt;core_dump)</w:t>
      </w:r>
    </w:p>
    <w:p w:rsidR="000D2F4E" w:rsidRPr="000D2F4E" w:rsidRDefault="000D2F4E" w:rsidP="00AE5669">
      <w:pPr>
        <w:pStyle w:val="codeDark"/>
        <w:spacing w:before="120" w:after="120"/>
        <w:ind w:left="105" w:right="105"/>
      </w:pPr>
      <w:r w:rsidRPr="000D2F4E">
        <w:tab/>
      </w:r>
      <w:r w:rsidRPr="000D2F4E">
        <w:tab/>
        <w:t>goto fail;</w:t>
      </w:r>
    </w:p>
    <w:p w:rsidR="000D2F4E" w:rsidRPr="000D2F4E" w:rsidRDefault="000D2F4E" w:rsidP="00AE5669">
      <w:pPr>
        <w:pStyle w:val="codeDark"/>
        <w:spacing w:before="120" w:after="120"/>
        <w:ind w:left="105" w:right="105"/>
      </w:pPr>
      <w:r w:rsidRPr="000D2F4E">
        <w:t>+//</w:t>
      </w:r>
      <w:r w:rsidRPr="000D2F4E">
        <w:tab/>
        <w:t>if (!__get_dumpable(cprm.mm_flags))</w:t>
      </w:r>
    </w:p>
    <w:p w:rsidR="000D2F4E" w:rsidRPr="000D2F4E" w:rsidRDefault="000D2F4E" w:rsidP="00AE5669">
      <w:pPr>
        <w:pStyle w:val="codeDark"/>
        <w:spacing w:before="120" w:after="120"/>
        <w:ind w:left="105" w:right="105"/>
      </w:pPr>
      <w:r w:rsidRPr="000D2F4E">
        <w:t>+//</w:t>
      </w:r>
      <w:r w:rsidRPr="000D2F4E">
        <w:tab/>
      </w:r>
      <w:r w:rsidRPr="000D2F4E">
        <w:tab/>
        <w:t>goto fail;</w:t>
      </w:r>
    </w:p>
    <w:p w:rsidR="000D2F4E" w:rsidRPr="000D2F4E" w:rsidRDefault="000D2F4E" w:rsidP="00AE5669">
      <w:pPr>
        <w:pStyle w:val="codeDark"/>
        <w:spacing w:before="120" w:after="120"/>
        <w:ind w:left="105" w:right="105"/>
      </w:pPr>
    </w:p>
    <w:p w:rsidR="000D2F4E" w:rsidRPr="000D2F4E" w:rsidRDefault="000D2F4E" w:rsidP="00AE5669">
      <w:pPr>
        <w:pStyle w:val="codeDark"/>
        <w:spacing w:before="120" w:after="120"/>
        <w:ind w:left="105" w:right="105"/>
      </w:pPr>
      <w:r w:rsidRPr="000D2F4E">
        <w:tab/>
        <w:t>cred = prepare_creds();</w:t>
      </w:r>
    </w:p>
    <w:p w:rsidR="000D2F4E" w:rsidRPr="00AE5669" w:rsidRDefault="00AE5669" w:rsidP="00AE5669">
      <w:pPr>
        <w:pStyle w:val="codeDark"/>
        <w:spacing w:before="120" w:after="120"/>
        <w:ind w:left="105" w:right="105"/>
      </w:pPr>
      <w:r>
        <w:tab/>
        <w:t>if (!cred)</w:t>
      </w:r>
    </w:p>
    <w:p w:rsidR="000D2F4E" w:rsidRPr="00AE5669" w:rsidRDefault="000D2F4E" w:rsidP="000D2F4E">
      <w:pPr>
        <w:pStyle w:val="HTML8"/>
        <w:rPr>
          <w:rFonts w:ascii="Arial" w:hAnsi="Arial" w:cs="Arial" w:hint="default"/>
          <w:color w:val="0070C0"/>
          <w:sz w:val="21"/>
          <w:szCs w:val="21"/>
          <w:u w:val="single"/>
        </w:rPr>
      </w:pPr>
      <w:r w:rsidRPr="000D2F4E">
        <w:rPr>
          <w:rFonts w:ascii="Arial" w:hAnsi="Arial" w:cs="Arial"/>
          <w:sz w:val="21"/>
          <w:szCs w:val="21"/>
        </w:rPr>
        <w:tab/>
      </w:r>
      <w:r w:rsidRPr="000D2F4E">
        <w:rPr>
          <w:rFonts w:ascii="Arial" w:hAnsi="Arial" w:cs="Arial"/>
          <w:sz w:val="21"/>
          <w:szCs w:val="21"/>
        </w:rPr>
        <w:t>对应</w:t>
      </w:r>
      <w:r w:rsidRPr="000D2F4E">
        <w:rPr>
          <w:rFonts w:ascii="Arial" w:hAnsi="Arial" w:cs="Arial"/>
          <w:sz w:val="21"/>
          <w:szCs w:val="21"/>
        </w:rPr>
        <w:t>gerrit</w:t>
      </w:r>
      <w:r w:rsidRPr="000D2F4E">
        <w:rPr>
          <w:rFonts w:ascii="Arial" w:hAnsi="Arial" w:cs="Arial"/>
          <w:sz w:val="21"/>
          <w:szCs w:val="21"/>
        </w:rPr>
        <w:t>提交</w:t>
      </w:r>
      <w:r w:rsidRPr="000D2F4E">
        <w:rPr>
          <w:rFonts w:ascii="Arial" w:hAnsi="Arial" w:cs="Arial"/>
          <w:sz w:val="21"/>
          <w:szCs w:val="21"/>
        </w:rPr>
        <w:t xml:space="preserve">: </w:t>
      </w:r>
      <w:hyperlink r:id="rId37" w:anchor="/c/594247" w:history="1">
        <w:r w:rsidRPr="00AE5669">
          <w:rPr>
            <w:rFonts w:ascii="Arial" w:hAnsi="Arial" w:cs="Arial"/>
            <w:color w:val="0070C0"/>
            <w:sz w:val="21"/>
            <w:szCs w:val="21"/>
            <w:u w:val="single"/>
          </w:rPr>
          <w:t>http://review.source.unisoc.com/gerrit/#/c/594247</w:t>
        </w:r>
      </w:hyperlink>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ab/>
      </w:r>
    </w:p>
    <w:p w:rsidR="000D2F4E" w:rsidRPr="000D2F4E" w:rsidRDefault="000D2F4E" w:rsidP="000D2F4E">
      <w:pPr>
        <w:pStyle w:val="HTML8"/>
        <w:rPr>
          <w:rFonts w:ascii="Arial" w:hAnsi="Arial" w:cs="Arial" w:hint="default"/>
          <w:sz w:val="21"/>
          <w:szCs w:val="21"/>
        </w:rPr>
      </w:pPr>
      <w:r w:rsidRPr="000D2F4E">
        <w:rPr>
          <w:rFonts w:ascii="Arial" w:hAnsi="Arial" w:cs="Arial"/>
          <w:sz w:val="21"/>
          <w:szCs w:val="21"/>
        </w:rPr>
        <w:t xml:space="preserve">  </w:t>
      </w:r>
      <w:r w:rsidRPr="000D2F4E">
        <w:rPr>
          <w:rFonts w:ascii="Arial" w:hAnsi="Arial" w:cs="Arial"/>
          <w:sz w:val="21"/>
          <w:szCs w:val="21"/>
        </w:rPr>
        <w:t>这个修改的文件比较杂</w:t>
      </w:r>
      <w:r w:rsidRPr="000D2F4E">
        <w:rPr>
          <w:rFonts w:ascii="Arial" w:hAnsi="Arial" w:cs="Arial"/>
          <w:sz w:val="21"/>
          <w:szCs w:val="21"/>
        </w:rPr>
        <w:t>,</w:t>
      </w:r>
      <w:r w:rsidRPr="000D2F4E">
        <w:rPr>
          <w:rFonts w:ascii="Arial" w:hAnsi="Arial" w:cs="Arial"/>
          <w:sz w:val="21"/>
          <w:szCs w:val="21"/>
        </w:rPr>
        <w:t>涉及的</w:t>
      </w:r>
      <w:r w:rsidRPr="000D2F4E">
        <w:rPr>
          <w:rFonts w:ascii="Arial" w:hAnsi="Arial" w:cs="Arial"/>
          <w:sz w:val="21"/>
          <w:szCs w:val="21"/>
        </w:rPr>
        <w:t>img</w:t>
      </w:r>
      <w:r w:rsidRPr="000D2F4E">
        <w:rPr>
          <w:rFonts w:ascii="Arial" w:hAnsi="Arial" w:cs="Arial"/>
          <w:sz w:val="21"/>
          <w:szCs w:val="21"/>
        </w:rPr>
        <w:t>比较多</w:t>
      </w:r>
      <w:r w:rsidRPr="000D2F4E">
        <w:rPr>
          <w:rFonts w:ascii="Arial" w:hAnsi="Arial" w:cs="Arial"/>
          <w:sz w:val="21"/>
          <w:szCs w:val="21"/>
        </w:rPr>
        <w:t>:</w:t>
      </w:r>
    </w:p>
    <w:p w:rsidR="000D2F4E" w:rsidRPr="000D2F4E" w:rsidRDefault="00807B0C" w:rsidP="000D2F4E">
      <w:pPr>
        <w:pStyle w:val="HTML8"/>
        <w:rPr>
          <w:rFonts w:ascii="Arial" w:hAnsi="Arial" w:cs="Arial" w:hint="default"/>
          <w:sz w:val="21"/>
          <w:szCs w:val="21"/>
        </w:rPr>
      </w:pPr>
      <w:r>
        <w:rPr>
          <w:rFonts w:ascii="Arial" w:hAnsi="Arial" w:cs="Arial"/>
          <w:sz w:val="21"/>
          <w:szCs w:val="21"/>
        </w:rPr>
        <w:t xml:space="preserve">  1</w:t>
      </w:r>
      <w:r w:rsidR="000D2F4E" w:rsidRPr="000D2F4E">
        <w:rPr>
          <w:rFonts w:ascii="Arial" w:hAnsi="Arial" w:cs="Arial"/>
          <w:sz w:val="21"/>
          <w:szCs w:val="21"/>
        </w:rPr>
        <w:t>的修改对应</w:t>
      </w:r>
      <w:r w:rsidR="000D2F4E" w:rsidRPr="000D2F4E">
        <w:rPr>
          <w:rFonts w:ascii="Arial" w:hAnsi="Arial" w:cs="Arial"/>
          <w:sz w:val="21"/>
          <w:szCs w:val="21"/>
        </w:rPr>
        <w:t>vendor.img</w:t>
      </w:r>
    </w:p>
    <w:p w:rsidR="000D2F4E" w:rsidRPr="000D2F4E" w:rsidRDefault="00807B0C" w:rsidP="000D2F4E">
      <w:pPr>
        <w:pStyle w:val="HTML8"/>
        <w:rPr>
          <w:rFonts w:ascii="Arial" w:hAnsi="Arial" w:cs="Arial" w:hint="default"/>
          <w:sz w:val="21"/>
          <w:szCs w:val="21"/>
        </w:rPr>
      </w:pPr>
      <w:r>
        <w:rPr>
          <w:rFonts w:ascii="Arial" w:hAnsi="Arial" w:cs="Arial"/>
          <w:sz w:val="21"/>
          <w:szCs w:val="21"/>
        </w:rPr>
        <w:t xml:space="preserve">  </w:t>
      </w:r>
      <w:r>
        <w:rPr>
          <w:rFonts w:ascii="Arial" w:hAnsi="Arial" w:cs="Arial" w:hint="default"/>
          <w:sz w:val="21"/>
          <w:szCs w:val="21"/>
        </w:rPr>
        <w:t>2</w:t>
      </w:r>
      <w:r w:rsidR="000D2F4E" w:rsidRPr="000D2F4E">
        <w:rPr>
          <w:rFonts w:ascii="Arial" w:hAnsi="Arial" w:cs="Arial"/>
          <w:sz w:val="21"/>
          <w:szCs w:val="21"/>
        </w:rPr>
        <w:t>的修改对应</w:t>
      </w:r>
      <w:r w:rsidR="000D2F4E" w:rsidRPr="000D2F4E">
        <w:rPr>
          <w:rFonts w:ascii="Arial" w:hAnsi="Arial" w:cs="Arial"/>
          <w:sz w:val="21"/>
          <w:szCs w:val="21"/>
        </w:rPr>
        <w:t>system.img</w:t>
      </w:r>
    </w:p>
    <w:p w:rsidR="000D2F4E" w:rsidRPr="000D2F4E" w:rsidRDefault="00807B0C" w:rsidP="000D2F4E">
      <w:pPr>
        <w:pStyle w:val="HTML8"/>
        <w:rPr>
          <w:rFonts w:ascii="Arial" w:hAnsi="Arial" w:cs="Arial" w:hint="default"/>
          <w:sz w:val="21"/>
          <w:szCs w:val="21"/>
        </w:rPr>
      </w:pPr>
      <w:r>
        <w:rPr>
          <w:rFonts w:ascii="Arial" w:hAnsi="Arial" w:cs="Arial"/>
          <w:sz w:val="21"/>
          <w:szCs w:val="21"/>
        </w:rPr>
        <w:t xml:space="preserve">  </w:t>
      </w:r>
      <w:r>
        <w:rPr>
          <w:rFonts w:ascii="Arial" w:hAnsi="Arial" w:cs="Arial" w:hint="default"/>
          <w:sz w:val="21"/>
          <w:szCs w:val="21"/>
        </w:rPr>
        <w:t>3</w:t>
      </w:r>
      <w:r w:rsidR="000D2F4E" w:rsidRPr="000D2F4E">
        <w:rPr>
          <w:rFonts w:ascii="Arial" w:hAnsi="Arial" w:cs="Arial"/>
          <w:sz w:val="21"/>
          <w:szCs w:val="21"/>
        </w:rPr>
        <w:t>的修改对应</w:t>
      </w:r>
      <w:r w:rsidR="000D2F4E" w:rsidRPr="000D2F4E">
        <w:rPr>
          <w:rFonts w:ascii="Arial" w:hAnsi="Arial" w:cs="Arial"/>
          <w:sz w:val="21"/>
          <w:szCs w:val="21"/>
        </w:rPr>
        <w:t>boot.img</w:t>
      </w:r>
    </w:p>
    <w:p w:rsidR="006C36AC" w:rsidRDefault="00AE5669" w:rsidP="00AE5669">
      <w:pPr>
        <w:pStyle w:val="21"/>
        <w:rPr>
          <w:rFonts w:hint="default"/>
          <w:lang w:eastAsia="zh-CN"/>
        </w:rPr>
      </w:pPr>
      <w:bookmarkStart w:id="10" w:name="_Toc45889623"/>
      <w:r w:rsidRPr="00AE5669">
        <w:rPr>
          <w:lang w:eastAsia="zh-CN"/>
        </w:rPr>
        <w:lastRenderedPageBreak/>
        <w:t>默认打开</w:t>
      </w:r>
      <w:r w:rsidRPr="00AE5669">
        <w:rPr>
          <w:lang w:eastAsia="zh-CN"/>
        </w:rPr>
        <w:t>user</w:t>
      </w:r>
      <w:r w:rsidRPr="00AE5669">
        <w:rPr>
          <w:lang w:eastAsia="zh-CN"/>
        </w:rPr>
        <w:t>下的</w:t>
      </w:r>
      <w:r w:rsidRPr="00AE5669">
        <w:rPr>
          <w:lang w:eastAsia="zh-CN"/>
        </w:rPr>
        <w:t>ylog</w:t>
      </w:r>
      <w:bookmarkEnd w:id="10"/>
    </w:p>
    <w:p w:rsidR="00AE5669" w:rsidRDefault="00AE5669" w:rsidP="00AE5669">
      <w:pPr>
        <w:pStyle w:val="31"/>
        <w:rPr>
          <w:rFonts w:hint="default"/>
        </w:rPr>
      </w:pPr>
      <w:bookmarkStart w:id="11" w:name="_Toc45889624"/>
      <w:r>
        <w:t>android</w:t>
      </w:r>
      <w:r>
        <w:rPr>
          <w:rFonts w:hint="default"/>
        </w:rPr>
        <w:t xml:space="preserve"> 8.1</w:t>
      </w:r>
      <w:bookmarkEnd w:id="11"/>
    </w:p>
    <w:p w:rsidR="00AE5669" w:rsidRPr="00807B0C" w:rsidRDefault="00AE5669" w:rsidP="000A25EC">
      <w:pPr>
        <w:pStyle w:val="afff7"/>
        <w:numPr>
          <w:ilvl w:val="1"/>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807B0C">
        <w:t xml:space="preserve">build\make\core\main.mk </w:t>
      </w:r>
    </w:p>
    <w:p w:rsidR="00AE5669" w:rsidRPr="00AE5669" w:rsidRDefault="00AE5669" w:rsidP="00AE5669">
      <w:pPr>
        <w:pStyle w:val="HTML8"/>
        <w:rPr>
          <w:rFonts w:ascii="Arial" w:hAnsi="Arial" w:cs="Arial" w:hint="default"/>
          <w:sz w:val="21"/>
          <w:szCs w:val="21"/>
        </w:rPr>
      </w:pPr>
      <w:r w:rsidRPr="00AE5669">
        <w:rPr>
          <w:rFonts w:ascii="Arial" w:hAnsi="Arial" w:cs="Arial"/>
          <w:sz w:val="21"/>
          <w:szCs w:val="21"/>
        </w:rPr>
        <w:t xml:space="preserve">    </w:t>
      </w:r>
      <w:r w:rsidRPr="00AE5669">
        <w:rPr>
          <w:rFonts w:ascii="Arial" w:hAnsi="Arial" w:cs="Arial"/>
          <w:sz w:val="21"/>
          <w:szCs w:val="21"/>
        </w:rPr>
        <w:t>修改代码：</w:t>
      </w:r>
    </w:p>
    <w:p w:rsidR="00AE5669" w:rsidRPr="00AE5669" w:rsidRDefault="00AE5669" w:rsidP="00D94C24">
      <w:pPr>
        <w:pStyle w:val="codeDark"/>
        <w:spacing w:before="120" w:after="120"/>
        <w:ind w:left="105" w:right="105"/>
      </w:pPr>
      <w:r w:rsidRPr="00AE5669">
        <w:t>else # !enable_target_debugging</w:t>
      </w:r>
    </w:p>
    <w:p w:rsidR="00AE5669" w:rsidRPr="00AE5669" w:rsidRDefault="00AE5669" w:rsidP="00D94C24">
      <w:pPr>
        <w:pStyle w:val="codeDark"/>
        <w:spacing w:before="120" w:after="120"/>
        <w:ind w:left="105" w:right="105"/>
      </w:pPr>
      <w:r w:rsidRPr="00AE5669">
        <w:t xml:space="preserve">  # Target is less debuggable and adbd is off by default</w:t>
      </w:r>
    </w:p>
    <w:p w:rsidR="00AE5669" w:rsidRPr="00AE5669" w:rsidRDefault="00AE5669" w:rsidP="00D94C24">
      <w:pPr>
        <w:pStyle w:val="codeDark"/>
        <w:spacing w:before="120" w:after="120"/>
        <w:ind w:left="105" w:right="105"/>
      </w:pPr>
      <w:r w:rsidRPr="00AE5669">
        <w:t>-  ADDITIONAL_DEFAULT_PROPERTIES += ro.debuggable=0</w:t>
      </w:r>
    </w:p>
    <w:p w:rsidR="00AE5669" w:rsidRPr="00AE5669" w:rsidRDefault="00AE5669" w:rsidP="00D94C24">
      <w:pPr>
        <w:pStyle w:val="codeDark"/>
        <w:spacing w:before="120" w:after="120"/>
        <w:ind w:left="105" w:right="105"/>
      </w:pPr>
      <w:r w:rsidRPr="00AE5669">
        <w:t>+  ADDITIONAL_DEFAULT_PROPERTIES += ro.debuggable=1</w:t>
      </w:r>
    </w:p>
    <w:p w:rsidR="00AE5669" w:rsidRPr="00D94C24" w:rsidRDefault="00AE5669" w:rsidP="00D94C24">
      <w:pPr>
        <w:pStyle w:val="codeDark"/>
        <w:spacing w:before="120" w:after="120"/>
        <w:ind w:left="105" w:right="105"/>
      </w:pPr>
      <w:r w:rsidRPr="00AE5669">
        <w:t>endif # !enable_target_d</w:t>
      </w:r>
      <w:r w:rsidR="00D94C24">
        <w:t>ebugging</w:t>
      </w:r>
    </w:p>
    <w:p w:rsidR="00AE5669" w:rsidRPr="00AE5669" w:rsidRDefault="00AE5669" w:rsidP="00AE5669">
      <w:pPr>
        <w:pStyle w:val="HTML8"/>
        <w:rPr>
          <w:rFonts w:ascii="Arial" w:hAnsi="Arial" w:cs="Arial" w:hint="default"/>
          <w:sz w:val="21"/>
          <w:szCs w:val="21"/>
        </w:rPr>
      </w:pPr>
      <w:r w:rsidRPr="00AE5669">
        <w:rPr>
          <w:rFonts w:ascii="Arial" w:hAnsi="Arial" w:cs="Arial"/>
          <w:sz w:val="21"/>
          <w:szCs w:val="21"/>
        </w:rPr>
        <w:t xml:space="preserve">  </w:t>
      </w:r>
      <w:r w:rsidRPr="00AE5669">
        <w:rPr>
          <w:rFonts w:ascii="Arial" w:hAnsi="Arial" w:cs="Arial"/>
          <w:sz w:val="21"/>
          <w:szCs w:val="21"/>
        </w:rPr>
        <w:t>对应</w:t>
      </w:r>
      <w:r w:rsidRPr="00AE5669">
        <w:rPr>
          <w:rFonts w:ascii="Arial" w:hAnsi="Arial" w:cs="Arial"/>
          <w:sz w:val="21"/>
          <w:szCs w:val="21"/>
        </w:rPr>
        <w:t>gerrit</w:t>
      </w:r>
      <w:r w:rsidRPr="00AE5669">
        <w:rPr>
          <w:rFonts w:ascii="Arial" w:hAnsi="Arial" w:cs="Arial"/>
          <w:sz w:val="21"/>
          <w:szCs w:val="21"/>
        </w:rPr>
        <w:t>提交：</w:t>
      </w:r>
      <w:hyperlink r:id="rId38" w:anchor="/c/595825" w:history="1">
        <w:r w:rsidRPr="00D94C24">
          <w:rPr>
            <w:rFonts w:ascii="Arial" w:hAnsi="Arial" w:cs="Arial"/>
            <w:color w:val="0070C0"/>
            <w:sz w:val="21"/>
            <w:szCs w:val="21"/>
            <w:u w:val="single"/>
          </w:rPr>
          <w:t>http://review.source.unisoc.com/gerrit/#/c/595825</w:t>
        </w:r>
      </w:hyperlink>
    </w:p>
    <w:p w:rsidR="00AE5669" w:rsidRPr="00AE5669" w:rsidRDefault="00AE5669" w:rsidP="00AE5669">
      <w:pPr>
        <w:pStyle w:val="HTML8"/>
        <w:rPr>
          <w:rFonts w:ascii="Arial" w:hAnsi="Arial" w:cs="Arial" w:hint="default"/>
          <w:sz w:val="21"/>
          <w:szCs w:val="21"/>
        </w:rPr>
      </w:pPr>
      <w:r w:rsidRPr="00AE5669">
        <w:rPr>
          <w:rFonts w:ascii="Arial" w:hAnsi="Arial" w:cs="Arial"/>
          <w:sz w:val="21"/>
          <w:szCs w:val="21"/>
        </w:rPr>
        <w:t xml:space="preserve">  </w:t>
      </w:r>
      <w:r w:rsidRPr="00AE5669">
        <w:rPr>
          <w:rFonts w:ascii="Arial" w:hAnsi="Arial" w:cs="Arial"/>
          <w:sz w:val="21"/>
          <w:szCs w:val="21"/>
        </w:rPr>
        <w:t>注意：这个修改是打开了</w:t>
      </w:r>
      <w:r w:rsidRPr="00AE5669">
        <w:rPr>
          <w:rFonts w:ascii="Arial" w:hAnsi="Arial" w:cs="Arial"/>
          <w:sz w:val="21"/>
          <w:szCs w:val="21"/>
        </w:rPr>
        <w:t>ro.debuggable</w:t>
      </w:r>
      <w:r w:rsidRPr="00AE5669">
        <w:rPr>
          <w:rFonts w:ascii="Arial" w:hAnsi="Arial" w:cs="Arial"/>
          <w:sz w:val="21"/>
          <w:szCs w:val="21"/>
        </w:rPr>
        <w:t>，这个影响比较大，很多</w:t>
      </w:r>
      <w:r w:rsidRPr="00AE5669">
        <w:rPr>
          <w:rFonts w:ascii="Arial" w:hAnsi="Arial" w:cs="Arial"/>
          <w:sz w:val="21"/>
          <w:szCs w:val="21"/>
        </w:rPr>
        <w:t>log</w:t>
      </w:r>
      <w:r w:rsidRPr="00AE5669">
        <w:rPr>
          <w:rFonts w:ascii="Arial" w:hAnsi="Arial" w:cs="Arial"/>
          <w:sz w:val="21"/>
          <w:szCs w:val="21"/>
        </w:rPr>
        <w:t>也同步开启了。</w:t>
      </w:r>
    </w:p>
    <w:p w:rsidR="00AE5669" w:rsidRPr="00AE5669" w:rsidRDefault="00AE5669" w:rsidP="00AE5669">
      <w:pPr>
        <w:pStyle w:val="HTML8"/>
        <w:rPr>
          <w:rFonts w:ascii="Arial" w:hAnsi="Arial" w:cs="Arial" w:hint="default"/>
          <w:sz w:val="21"/>
          <w:szCs w:val="21"/>
        </w:rPr>
      </w:pPr>
      <w:r w:rsidRPr="00AE5669">
        <w:rPr>
          <w:rFonts w:ascii="Arial" w:hAnsi="Arial" w:cs="Arial"/>
          <w:sz w:val="21"/>
          <w:szCs w:val="21"/>
        </w:rPr>
        <w:tab/>
      </w:r>
      <w:r w:rsidRPr="00AE5669">
        <w:rPr>
          <w:rFonts w:ascii="Arial" w:hAnsi="Arial" w:cs="Arial"/>
          <w:sz w:val="21"/>
          <w:szCs w:val="21"/>
        </w:rPr>
        <w:t>这里的修改会体现在文件：</w:t>
      </w:r>
      <w:r w:rsidRPr="00AE5669">
        <w:rPr>
          <w:rFonts w:ascii="Arial" w:hAnsi="Arial" w:cs="Arial"/>
          <w:sz w:val="21"/>
          <w:szCs w:val="21"/>
        </w:rPr>
        <w:t>/system/etc/prop.default</w:t>
      </w:r>
      <w:r w:rsidRPr="00AE5669">
        <w:rPr>
          <w:rFonts w:ascii="Arial" w:hAnsi="Arial" w:cs="Arial"/>
          <w:sz w:val="21"/>
          <w:szCs w:val="21"/>
        </w:rPr>
        <w:t>，但</w:t>
      </w:r>
      <w:r w:rsidRPr="00AE5669">
        <w:rPr>
          <w:rFonts w:ascii="Arial" w:hAnsi="Arial" w:cs="Arial"/>
          <w:sz w:val="21"/>
          <w:szCs w:val="21"/>
        </w:rPr>
        <w:t>init</w:t>
      </w:r>
      <w:r w:rsidRPr="00AE5669">
        <w:rPr>
          <w:rFonts w:ascii="Arial" w:hAnsi="Arial" w:cs="Arial"/>
          <w:sz w:val="21"/>
          <w:szCs w:val="21"/>
        </w:rPr>
        <w:t>是通过</w:t>
      </w:r>
      <w:r w:rsidRPr="00AE5669">
        <w:rPr>
          <w:rFonts w:ascii="Arial" w:hAnsi="Arial" w:cs="Arial"/>
          <w:sz w:val="21"/>
          <w:szCs w:val="21"/>
        </w:rPr>
        <w:t>default.prop -&gt; system/etc/prop.default</w:t>
      </w:r>
      <w:r w:rsidRPr="00AE5669">
        <w:rPr>
          <w:rFonts w:ascii="Arial" w:hAnsi="Arial" w:cs="Arial"/>
          <w:sz w:val="21"/>
          <w:szCs w:val="21"/>
        </w:rPr>
        <w:t>使用的，</w:t>
      </w:r>
      <w:r w:rsidRPr="00AE5669">
        <w:rPr>
          <w:rFonts w:ascii="Arial" w:hAnsi="Arial" w:cs="Arial"/>
          <w:sz w:val="21"/>
          <w:szCs w:val="21"/>
        </w:rPr>
        <w:t>default.prop</w:t>
      </w:r>
      <w:r w:rsidRPr="00AE5669">
        <w:rPr>
          <w:rFonts w:ascii="Arial" w:hAnsi="Arial" w:cs="Arial"/>
          <w:sz w:val="21"/>
          <w:szCs w:val="21"/>
        </w:rPr>
        <w:t>是</w:t>
      </w:r>
      <w:r w:rsidRPr="00AE5669">
        <w:rPr>
          <w:rFonts w:ascii="Arial" w:hAnsi="Arial" w:cs="Arial"/>
          <w:sz w:val="21"/>
          <w:szCs w:val="21"/>
        </w:rPr>
        <w:t>boot.img</w:t>
      </w:r>
      <w:r w:rsidRPr="00AE5669">
        <w:rPr>
          <w:rFonts w:ascii="Arial" w:hAnsi="Arial" w:cs="Arial"/>
          <w:sz w:val="21"/>
          <w:szCs w:val="21"/>
        </w:rPr>
        <w:t>根目录下的</w:t>
      </w:r>
      <w:r w:rsidRPr="00AE5669">
        <w:rPr>
          <w:rFonts w:ascii="Arial" w:hAnsi="Arial" w:cs="Arial"/>
          <w:sz w:val="21"/>
          <w:szCs w:val="21"/>
        </w:rPr>
        <w:t>symlink</w:t>
      </w:r>
      <w:r w:rsidRPr="00AE5669">
        <w:rPr>
          <w:rFonts w:ascii="Arial" w:hAnsi="Arial" w:cs="Arial"/>
          <w:sz w:val="21"/>
          <w:szCs w:val="21"/>
        </w:rPr>
        <w:t>文件。</w:t>
      </w:r>
    </w:p>
    <w:p w:rsidR="00AE5669" w:rsidRPr="00AE5669" w:rsidRDefault="00AE5669" w:rsidP="00AE5669">
      <w:pPr>
        <w:pStyle w:val="HTML8"/>
        <w:rPr>
          <w:rFonts w:ascii="Arial" w:hAnsi="Arial" w:cs="Arial" w:hint="default"/>
          <w:sz w:val="21"/>
          <w:szCs w:val="21"/>
        </w:rPr>
      </w:pPr>
      <w:r w:rsidRPr="00AE5669">
        <w:rPr>
          <w:rFonts w:ascii="Arial" w:hAnsi="Arial" w:cs="Arial"/>
          <w:sz w:val="21"/>
          <w:szCs w:val="21"/>
        </w:rPr>
        <w:tab/>
      </w:r>
      <w:r w:rsidRPr="00AE5669">
        <w:rPr>
          <w:rFonts w:ascii="Arial" w:hAnsi="Arial" w:cs="Arial"/>
          <w:sz w:val="21"/>
          <w:szCs w:val="21"/>
        </w:rPr>
        <w:t>所以这个修改需要下载</w:t>
      </w:r>
      <w:r w:rsidRPr="00AE5669">
        <w:rPr>
          <w:rFonts w:ascii="Arial" w:hAnsi="Arial" w:cs="Arial"/>
          <w:sz w:val="21"/>
          <w:szCs w:val="21"/>
        </w:rPr>
        <w:t>systemimage</w:t>
      </w:r>
      <w:r w:rsidRPr="00AE5669">
        <w:rPr>
          <w:rFonts w:ascii="Arial" w:hAnsi="Arial" w:cs="Arial"/>
          <w:sz w:val="21"/>
          <w:szCs w:val="21"/>
        </w:rPr>
        <w:t>，而如果是</w:t>
      </w:r>
      <w:r w:rsidRPr="00AE5669">
        <w:rPr>
          <w:rFonts w:ascii="Arial" w:hAnsi="Arial" w:cs="Arial"/>
          <w:sz w:val="21"/>
          <w:szCs w:val="21"/>
        </w:rPr>
        <w:t>boot</w:t>
      </w:r>
      <w:r w:rsidRPr="00AE5669">
        <w:rPr>
          <w:rFonts w:ascii="Arial" w:hAnsi="Arial" w:cs="Arial"/>
          <w:sz w:val="21"/>
          <w:szCs w:val="21"/>
        </w:rPr>
        <w:t>是签名的，</w:t>
      </w:r>
      <w:r w:rsidRPr="00AE5669">
        <w:rPr>
          <w:rFonts w:ascii="Arial" w:hAnsi="Arial" w:cs="Arial"/>
          <w:sz w:val="21"/>
          <w:szCs w:val="21"/>
        </w:rPr>
        <w:t>boot_sign.img</w:t>
      </w:r>
      <w:r w:rsidRPr="00AE5669">
        <w:rPr>
          <w:rFonts w:ascii="Arial" w:hAnsi="Arial" w:cs="Arial"/>
          <w:sz w:val="21"/>
          <w:szCs w:val="21"/>
        </w:rPr>
        <w:t>也需要下载。</w:t>
      </w:r>
    </w:p>
    <w:p w:rsidR="00AE5669" w:rsidRPr="00AE5669" w:rsidRDefault="00AE5669" w:rsidP="00AE5669">
      <w:pPr>
        <w:pStyle w:val="HTML8"/>
        <w:rPr>
          <w:rFonts w:ascii="Arial" w:hAnsi="Arial" w:cs="Arial" w:hint="default"/>
          <w:sz w:val="21"/>
          <w:szCs w:val="21"/>
        </w:rPr>
      </w:pPr>
    </w:p>
    <w:p w:rsidR="00AE5669" w:rsidRPr="00D94C24" w:rsidRDefault="00AE5669" w:rsidP="000A25EC">
      <w:pPr>
        <w:pStyle w:val="afff7"/>
        <w:numPr>
          <w:ilvl w:val="1"/>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D94C24">
        <w:t xml:space="preserve">device\sprd\sharkle\common\rootdir\root\init.common.rc </w:t>
      </w:r>
    </w:p>
    <w:p w:rsidR="00AE5669" w:rsidRPr="00AE5669" w:rsidRDefault="00AE5669" w:rsidP="00AE5669">
      <w:pPr>
        <w:pStyle w:val="HTML8"/>
        <w:rPr>
          <w:rFonts w:ascii="Arial" w:hAnsi="Arial" w:cs="Arial" w:hint="default"/>
          <w:sz w:val="21"/>
          <w:szCs w:val="21"/>
        </w:rPr>
      </w:pPr>
      <w:r w:rsidRPr="00AE5669">
        <w:rPr>
          <w:rFonts w:ascii="Arial" w:hAnsi="Arial" w:cs="Arial"/>
          <w:sz w:val="21"/>
          <w:szCs w:val="21"/>
        </w:rPr>
        <w:tab/>
      </w:r>
      <w:r w:rsidRPr="00AE5669">
        <w:rPr>
          <w:rFonts w:ascii="Arial" w:hAnsi="Arial" w:cs="Arial"/>
          <w:sz w:val="21"/>
          <w:szCs w:val="21"/>
        </w:rPr>
        <w:t>修改代码：</w:t>
      </w:r>
    </w:p>
    <w:p w:rsidR="00AE5669" w:rsidRPr="00AE5669" w:rsidRDefault="00AE5669" w:rsidP="00807B0C">
      <w:pPr>
        <w:pStyle w:val="codeDark"/>
        <w:spacing w:before="120" w:after="120"/>
        <w:ind w:left="105" w:right="105"/>
      </w:pPr>
      <w:r w:rsidRPr="00AE5669">
        <w:t xml:space="preserve">    chmod 0755 /sys/kernel/debug/tracing</w:t>
      </w:r>
    </w:p>
    <w:p w:rsidR="00AE5669" w:rsidRPr="00AE5669" w:rsidRDefault="00AE5669" w:rsidP="00807B0C">
      <w:pPr>
        <w:pStyle w:val="codeDark"/>
        <w:spacing w:before="120" w:after="120"/>
        <w:ind w:left="105" w:right="105"/>
      </w:pPr>
      <w:r w:rsidRPr="00AE5669">
        <w:t>+ on property:init.svc.logd=running</w:t>
      </w:r>
    </w:p>
    <w:p w:rsidR="00AE5669" w:rsidRPr="00AE5669" w:rsidRDefault="00AE5669" w:rsidP="00807B0C">
      <w:pPr>
        <w:pStyle w:val="codeDark"/>
        <w:spacing w:before="120" w:after="120"/>
        <w:ind w:left="105" w:right="105"/>
      </w:pPr>
      <w:r w:rsidRPr="00AE5669">
        <w:t>+    setprop persist.sys.ylog.enabled 1</w:t>
      </w:r>
    </w:p>
    <w:p w:rsidR="00AE5669" w:rsidRPr="00AE5669" w:rsidRDefault="00807B0C" w:rsidP="00807B0C">
      <w:pPr>
        <w:pStyle w:val="codeDark"/>
        <w:spacing w:before="120" w:after="120"/>
        <w:ind w:left="105" w:right="105"/>
      </w:pPr>
      <w:r>
        <w:t>+    start ylog</w:t>
      </w:r>
    </w:p>
    <w:p w:rsidR="00AE5669" w:rsidRPr="00AE5669" w:rsidRDefault="00AE5669" w:rsidP="00807B0C">
      <w:pPr>
        <w:pStyle w:val="codeDark"/>
        <w:spacing w:before="120" w:after="120"/>
        <w:ind w:left="105" w:right="105"/>
      </w:pPr>
      <w:r w:rsidRPr="00AE5669">
        <w:t>on post-fs-data</w:t>
      </w:r>
    </w:p>
    <w:p w:rsidR="00AE5669" w:rsidRPr="00AE5669" w:rsidRDefault="00AE5669" w:rsidP="00807B0C">
      <w:pPr>
        <w:pStyle w:val="codeDark"/>
        <w:spacing w:before="120" w:after="120"/>
        <w:ind w:left="105" w:right="105"/>
      </w:pPr>
      <w:r w:rsidRPr="00AE5669">
        <w:t xml:space="preserve">    mkdir /data/local/englog 0777</w:t>
      </w:r>
    </w:p>
    <w:p w:rsidR="00AE5669" w:rsidRPr="00AE5669" w:rsidRDefault="00AE5669" w:rsidP="00807B0C">
      <w:pPr>
        <w:pStyle w:val="codeDark"/>
        <w:spacing w:before="120" w:after="120"/>
        <w:ind w:left="105" w:right="105"/>
      </w:pPr>
      <w:r w:rsidRPr="00AE5669">
        <w:t xml:space="preserve">    mkdir /data/local/slogmodem 0770 shell system</w:t>
      </w:r>
    </w:p>
    <w:p w:rsidR="00AE5669" w:rsidRPr="00AE5669" w:rsidRDefault="00AE5669" w:rsidP="00807B0C">
      <w:pPr>
        <w:pStyle w:val="codeDark"/>
        <w:spacing w:before="120" w:after="120"/>
        <w:ind w:left="105" w:right="105"/>
      </w:pPr>
      <w:r w:rsidRPr="00AE5669">
        <w:t xml:space="preserve">    mkdir /data/local/mcue 0777 media system</w:t>
      </w:r>
    </w:p>
    <w:p w:rsidR="00AE5669" w:rsidRPr="00AE5669" w:rsidRDefault="00AE5669" w:rsidP="00807B0C">
      <w:pPr>
        <w:pStyle w:val="codeDark"/>
        <w:spacing w:before="120" w:after="120"/>
        <w:ind w:left="105" w:right="105"/>
      </w:pPr>
      <w:r w:rsidRPr="00AE5669">
        <w:t xml:space="preserve">    setprop vold.post_fs_data_done 1</w:t>
      </w:r>
    </w:p>
    <w:p w:rsidR="00AE5669" w:rsidRPr="00AE5669" w:rsidRDefault="00AE5669" w:rsidP="00807B0C">
      <w:pPr>
        <w:pStyle w:val="codeDark"/>
        <w:spacing w:before="120" w:after="120"/>
        <w:ind w:left="105" w:right="105"/>
      </w:pPr>
      <w:r w:rsidRPr="00AE5669">
        <w:t xml:space="preserve">    mkdir /data/sprdinfo 0771 system system</w:t>
      </w:r>
    </w:p>
    <w:p w:rsidR="00AE5669" w:rsidRPr="00AE5669" w:rsidRDefault="00AE5669" w:rsidP="00807B0C">
      <w:pPr>
        <w:pStyle w:val="codeDark"/>
        <w:spacing w:before="120" w:after="120"/>
        <w:ind w:left="105" w:right="105"/>
      </w:pPr>
      <w:r w:rsidRPr="00AE5669">
        <w:t xml:space="preserve">    mkdir /data/apr 0777 system system</w:t>
      </w:r>
    </w:p>
    <w:p w:rsidR="00AE5669" w:rsidRPr="00AE5669" w:rsidRDefault="00AE5669" w:rsidP="00807B0C">
      <w:pPr>
        <w:pStyle w:val="codeDark"/>
        <w:spacing w:before="120" w:after="120"/>
        <w:ind w:left="105" w:right="105"/>
      </w:pPr>
      <w:r w:rsidRPr="00AE5669">
        <w:t xml:space="preserve">    chown system system /data/apr.conf</w:t>
      </w:r>
    </w:p>
    <w:p w:rsidR="00AE5669" w:rsidRPr="00AE5669" w:rsidRDefault="00AE5669" w:rsidP="00807B0C">
      <w:pPr>
        <w:pStyle w:val="codeDark"/>
        <w:spacing w:before="120" w:after="120"/>
        <w:ind w:left="105" w:right="105"/>
      </w:pPr>
      <w:r w:rsidRPr="00AE5669">
        <w:t xml:space="preserve">    mkdir /data/misc 01771 system misc</w:t>
      </w:r>
    </w:p>
    <w:p w:rsidR="00AE5669" w:rsidRPr="00AE5669" w:rsidRDefault="00AE5669" w:rsidP="00807B0C">
      <w:pPr>
        <w:pStyle w:val="codeDark"/>
        <w:spacing w:before="120" w:after="120"/>
        <w:ind w:left="105" w:right="105"/>
      </w:pPr>
      <w:r w:rsidRPr="00AE5669">
        <w:t xml:space="preserve">    mkdir /data/ylog 0777</w:t>
      </w:r>
    </w:p>
    <w:p w:rsidR="00AE5669" w:rsidRPr="00AE5669" w:rsidRDefault="00AE5669" w:rsidP="00807B0C">
      <w:pPr>
        <w:pStyle w:val="codeDark"/>
        <w:spacing w:before="120" w:after="120"/>
        <w:ind w:left="105" w:right="105"/>
      </w:pPr>
      <w:r w:rsidRPr="00AE5669">
        <w:tab/>
        <w:t>mkdir /cache/ylog 0777</w:t>
      </w:r>
    </w:p>
    <w:p w:rsidR="00AE5669" w:rsidRPr="00AE5669" w:rsidRDefault="00AE5669" w:rsidP="00807B0C">
      <w:pPr>
        <w:pStyle w:val="codeDark"/>
        <w:spacing w:before="120" w:after="120"/>
        <w:ind w:left="105" w:right="105"/>
      </w:pPr>
      <w:r w:rsidRPr="00AE5669">
        <w:lastRenderedPageBreak/>
        <w:t xml:space="preserve">    mkdir /data/ylog_lite 0777</w:t>
      </w:r>
    </w:p>
    <w:p w:rsidR="00AE5669" w:rsidRPr="00AE5669" w:rsidRDefault="00AE5669" w:rsidP="00807B0C">
      <w:pPr>
        <w:pStyle w:val="codeDark"/>
        <w:spacing w:before="120" w:after="120"/>
        <w:ind w:left="105" w:right="105"/>
      </w:pPr>
      <w:r w:rsidRPr="00AE5669">
        <w:t xml:space="preserve">    mkdir /data/corefile 0777</w:t>
      </w:r>
    </w:p>
    <w:p w:rsidR="00AE5669" w:rsidRPr="00AE5669" w:rsidRDefault="00AE5669" w:rsidP="00807B0C">
      <w:pPr>
        <w:pStyle w:val="codeDark"/>
        <w:spacing w:before="120" w:after="120"/>
        <w:ind w:left="105" w:right="105"/>
      </w:pPr>
      <w:r w:rsidRPr="00AE5669">
        <w:t>+    setprop persist.sys.ylog.enabled 1</w:t>
      </w:r>
    </w:p>
    <w:p w:rsidR="00AE5669" w:rsidRPr="00AE5669" w:rsidRDefault="00AE5669" w:rsidP="00807B0C">
      <w:pPr>
        <w:pStyle w:val="codeDark"/>
        <w:spacing w:before="120" w:after="120"/>
        <w:ind w:left="105" w:right="105"/>
      </w:pPr>
      <w:r w:rsidRPr="00AE5669">
        <w:t xml:space="preserve">    start ylog</w:t>
      </w:r>
    </w:p>
    <w:p w:rsidR="00AE5669" w:rsidRPr="00807B0C" w:rsidRDefault="00807B0C" w:rsidP="00807B0C">
      <w:pPr>
        <w:pStyle w:val="codeDark"/>
        <w:spacing w:before="120" w:after="120"/>
        <w:ind w:left="105" w:right="105"/>
      </w:pPr>
      <w:r>
        <w:t xml:space="preserve">    #start ylog_lite</w:t>
      </w:r>
    </w:p>
    <w:p w:rsidR="00AE5669" w:rsidRPr="00AE5669" w:rsidRDefault="00AE5669" w:rsidP="00AE5669">
      <w:pPr>
        <w:pStyle w:val="HTML8"/>
        <w:rPr>
          <w:rFonts w:ascii="Arial" w:hAnsi="Arial" w:cs="Arial" w:hint="default"/>
          <w:sz w:val="21"/>
          <w:szCs w:val="21"/>
        </w:rPr>
      </w:pPr>
      <w:r w:rsidRPr="00AE5669">
        <w:rPr>
          <w:rFonts w:ascii="Arial" w:hAnsi="Arial" w:cs="Arial"/>
          <w:sz w:val="21"/>
          <w:szCs w:val="21"/>
        </w:rPr>
        <w:tab/>
      </w:r>
      <w:r w:rsidRPr="00AE5669">
        <w:rPr>
          <w:rFonts w:ascii="Arial" w:hAnsi="Arial" w:cs="Arial"/>
          <w:sz w:val="21"/>
          <w:szCs w:val="21"/>
        </w:rPr>
        <w:t>对应</w:t>
      </w:r>
      <w:r w:rsidRPr="00AE5669">
        <w:rPr>
          <w:rFonts w:ascii="Arial" w:hAnsi="Arial" w:cs="Arial"/>
          <w:sz w:val="21"/>
          <w:szCs w:val="21"/>
        </w:rPr>
        <w:t>gerrit</w:t>
      </w:r>
      <w:r w:rsidRPr="00AE5669">
        <w:rPr>
          <w:rFonts w:ascii="Arial" w:hAnsi="Arial" w:cs="Arial"/>
          <w:sz w:val="21"/>
          <w:szCs w:val="21"/>
        </w:rPr>
        <w:t>提交</w:t>
      </w:r>
      <w:r w:rsidRPr="00AE5669">
        <w:rPr>
          <w:rFonts w:ascii="Arial" w:hAnsi="Arial" w:cs="Arial"/>
          <w:sz w:val="21"/>
          <w:szCs w:val="21"/>
        </w:rPr>
        <w:t>:</w:t>
      </w:r>
      <w:r w:rsidRPr="00807B0C">
        <w:rPr>
          <w:rFonts w:ascii="Arial" w:hAnsi="Arial" w:cs="Arial"/>
          <w:color w:val="0070C0"/>
          <w:sz w:val="21"/>
          <w:szCs w:val="21"/>
          <w:u w:val="single"/>
        </w:rPr>
        <w:t xml:space="preserve"> </w:t>
      </w:r>
      <w:hyperlink r:id="rId39" w:anchor="/c/595832" w:history="1">
        <w:r w:rsidRPr="00807B0C">
          <w:rPr>
            <w:rFonts w:ascii="Arial" w:hAnsi="Arial" w:cs="Arial"/>
            <w:color w:val="0070C0"/>
            <w:sz w:val="21"/>
            <w:szCs w:val="21"/>
            <w:u w:val="single"/>
          </w:rPr>
          <w:t>http://review.source.unisoc.com/gerrit/#/c/595832</w:t>
        </w:r>
      </w:hyperlink>
    </w:p>
    <w:p w:rsidR="00AE5669" w:rsidRPr="00AE5669" w:rsidRDefault="00AE5669" w:rsidP="00AE5669">
      <w:pPr>
        <w:pStyle w:val="HTML8"/>
        <w:rPr>
          <w:rFonts w:ascii="Arial" w:hAnsi="Arial" w:cs="Arial" w:hint="default"/>
          <w:sz w:val="21"/>
          <w:szCs w:val="21"/>
        </w:rPr>
      </w:pPr>
      <w:r w:rsidRPr="00AE5669">
        <w:rPr>
          <w:rFonts w:ascii="Arial" w:hAnsi="Arial" w:cs="Arial"/>
          <w:sz w:val="21"/>
          <w:szCs w:val="21"/>
        </w:rPr>
        <w:tab/>
      </w:r>
      <w:r w:rsidRPr="00AE5669">
        <w:rPr>
          <w:rFonts w:ascii="Arial" w:hAnsi="Arial" w:cs="Arial"/>
          <w:sz w:val="21"/>
          <w:szCs w:val="21"/>
        </w:rPr>
        <w:t>这个修改在</w:t>
      </w:r>
      <w:r w:rsidRPr="00AE5669">
        <w:rPr>
          <w:rFonts w:ascii="Arial" w:hAnsi="Arial" w:cs="Arial"/>
          <w:sz w:val="21"/>
          <w:szCs w:val="21"/>
        </w:rPr>
        <w:t>init.common.rc</w:t>
      </w:r>
      <w:r w:rsidRPr="00AE5669">
        <w:rPr>
          <w:rFonts w:ascii="Arial" w:hAnsi="Arial" w:cs="Arial"/>
          <w:sz w:val="21"/>
          <w:szCs w:val="21"/>
        </w:rPr>
        <w:t>中，这个文件在</w:t>
      </w:r>
      <w:r w:rsidRPr="00AE5669">
        <w:rPr>
          <w:rFonts w:ascii="Arial" w:hAnsi="Arial" w:cs="Arial"/>
          <w:sz w:val="21"/>
          <w:szCs w:val="21"/>
        </w:rPr>
        <w:t>8.1</w:t>
      </w:r>
      <w:r w:rsidRPr="00AE5669">
        <w:rPr>
          <w:rFonts w:ascii="Arial" w:hAnsi="Arial" w:cs="Arial"/>
          <w:sz w:val="21"/>
          <w:szCs w:val="21"/>
        </w:rPr>
        <w:t>上打包在</w:t>
      </w:r>
      <w:r w:rsidRPr="00AE5669">
        <w:rPr>
          <w:rFonts w:ascii="Arial" w:hAnsi="Arial" w:cs="Arial"/>
          <w:sz w:val="21"/>
          <w:szCs w:val="21"/>
        </w:rPr>
        <w:t>bootimage</w:t>
      </w:r>
      <w:r w:rsidRPr="00AE5669">
        <w:rPr>
          <w:rFonts w:ascii="Arial" w:hAnsi="Arial" w:cs="Arial"/>
          <w:sz w:val="21"/>
          <w:szCs w:val="21"/>
        </w:rPr>
        <w:t>的根目录下</w:t>
      </w:r>
      <w:r w:rsidRPr="00AE5669">
        <w:rPr>
          <w:rFonts w:ascii="Arial" w:hAnsi="Arial" w:cs="Arial"/>
          <w:sz w:val="21"/>
          <w:szCs w:val="21"/>
        </w:rPr>
        <w:t>(</w:t>
      </w:r>
      <w:r w:rsidRPr="00AE5669">
        <w:rPr>
          <w:rFonts w:ascii="Arial" w:hAnsi="Arial" w:cs="Arial"/>
          <w:sz w:val="21"/>
          <w:szCs w:val="21"/>
        </w:rPr>
        <w:t>和</w:t>
      </w:r>
      <w:r w:rsidRPr="00AE5669">
        <w:rPr>
          <w:rFonts w:ascii="Arial" w:hAnsi="Arial" w:cs="Arial"/>
          <w:sz w:val="21"/>
          <w:szCs w:val="21"/>
        </w:rPr>
        <w:t>9.0</w:t>
      </w:r>
      <w:r w:rsidRPr="00AE5669">
        <w:rPr>
          <w:rFonts w:ascii="Arial" w:hAnsi="Arial" w:cs="Arial"/>
          <w:sz w:val="21"/>
          <w:szCs w:val="21"/>
        </w:rPr>
        <w:t>不同</w:t>
      </w:r>
      <w:r w:rsidRPr="00AE5669">
        <w:rPr>
          <w:rFonts w:ascii="Arial" w:hAnsi="Arial" w:cs="Arial"/>
          <w:sz w:val="21"/>
          <w:szCs w:val="21"/>
        </w:rPr>
        <w:t>)</w:t>
      </w:r>
    </w:p>
    <w:p w:rsidR="00AE5669" w:rsidRPr="00AE5669" w:rsidRDefault="00AE5669" w:rsidP="00AE5669">
      <w:pPr>
        <w:pStyle w:val="HTML8"/>
        <w:rPr>
          <w:rFonts w:ascii="Arial" w:hAnsi="Arial" w:cs="Arial" w:hint="default"/>
          <w:sz w:val="21"/>
          <w:szCs w:val="21"/>
        </w:rPr>
      </w:pPr>
      <w:r w:rsidRPr="00AE5669">
        <w:rPr>
          <w:rFonts w:ascii="Arial" w:hAnsi="Arial" w:cs="Arial"/>
          <w:sz w:val="21"/>
          <w:szCs w:val="21"/>
        </w:rPr>
        <w:tab/>
      </w:r>
      <w:r w:rsidRPr="00AE5669">
        <w:rPr>
          <w:rFonts w:ascii="Arial" w:hAnsi="Arial" w:cs="Arial"/>
          <w:sz w:val="21"/>
          <w:szCs w:val="21"/>
        </w:rPr>
        <w:t>所以需要下载</w:t>
      </w:r>
      <w:r w:rsidRPr="00AE5669">
        <w:rPr>
          <w:rFonts w:ascii="Arial" w:hAnsi="Arial" w:cs="Arial"/>
          <w:sz w:val="21"/>
          <w:szCs w:val="21"/>
        </w:rPr>
        <w:t>boot.img.</w:t>
      </w:r>
    </w:p>
    <w:p w:rsidR="00AE5669" w:rsidRPr="00AE5669" w:rsidRDefault="00AE5669" w:rsidP="00AE5669">
      <w:pPr>
        <w:rPr>
          <w:rFonts w:hint="default"/>
        </w:rPr>
      </w:pPr>
    </w:p>
    <w:p w:rsidR="00AE5669" w:rsidRDefault="00AE5669" w:rsidP="00AE5669">
      <w:pPr>
        <w:pStyle w:val="31"/>
        <w:rPr>
          <w:rFonts w:hint="default"/>
        </w:rPr>
      </w:pPr>
      <w:bookmarkStart w:id="12" w:name="_Toc45889625"/>
      <w:r>
        <w:t>android 9.0</w:t>
      </w:r>
      <w:bookmarkEnd w:id="12"/>
    </w:p>
    <w:p w:rsidR="00D94C24" w:rsidRPr="00D94C24" w:rsidRDefault="00D94C24" w:rsidP="000A25EC">
      <w:pPr>
        <w:pStyle w:val="afff7"/>
        <w:numPr>
          <w:ilvl w:val="1"/>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D94C24">
        <w:t>\vendor\sprd\tools\ylog_common\ylog.rc</w:t>
      </w:r>
    </w:p>
    <w:p w:rsidR="00D94C24" w:rsidRPr="00D94C24" w:rsidRDefault="00D94C24" w:rsidP="00D94C24">
      <w:pPr>
        <w:pStyle w:val="HTML8"/>
        <w:rPr>
          <w:rFonts w:ascii="Arial" w:hAnsi="Arial" w:cs="Arial" w:hint="default"/>
          <w:sz w:val="21"/>
          <w:szCs w:val="21"/>
        </w:rPr>
      </w:pPr>
      <w:r w:rsidRPr="00D94C24">
        <w:rPr>
          <w:rFonts w:ascii="Arial" w:hAnsi="Arial" w:cs="Arial"/>
          <w:sz w:val="21"/>
          <w:szCs w:val="21"/>
        </w:rPr>
        <w:t xml:space="preserve">    </w:t>
      </w:r>
      <w:r w:rsidRPr="00D94C24">
        <w:rPr>
          <w:rFonts w:ascii="Arial" w:hAnsi="Arial" w:cs="Arial"/>
          <w:sz w:val="21"/>
          <w:szCs w:val="21"/>
        </w:rPr>
        <w:t>修改</w:t>
      </w:r>
      <w:r w:rsidRPr="00D94C24">
        <w:rPr>
          <w:rFonts w:ascii="Arial" w:hAnsi="Arial" w:cs="Arial"/>
          <w:sz w:val="21"/>
          <w:szCs w:val="21"/>
        </w:rPr>
        <w:t>perporty</w:t>
      </w:r>
      <w:r w:rsidRPr="00D94C24">
        <w:rPr>
          <w:rFonts w:ascii="Arial" w:hAnsi="Arial" w:cs="Arial"/>
          <w:sz w:val="21"/>
          <w:szCs w:val="21"/>
        </w:rPr>
        <w:t>打开</w:t>
      </w:r>
      <w:r w:rsidRPr="00D94C24">
        <w:rPr>
          <w:rFonts w:ascii="Arial" w:hAnsi="Arial" w:cs="Arial"/>
          <w:sz w:val="21"/>
          <w:szCs w:val="21"/>
        </w:rPr>
        <w:t>ylog</w:t>
      </w:r>
    </w:p>
    <w:p w:rsidR="00D94C24" w:rsidRPr="00D94C24" w:rsidRDefault="00D94C24" w:rsidP="00D94C24">
      <w:pPr>
        <w:pStyle w:val="HTML8"/>
        <w:rPr>
          <w:rFonts w:ascii="Arial" w:hAnsi="Arial" w:cs="Arial" w:hint="default"/>
          <w:sz w:val="21"/>
          <w:szCs w:val="21"/>
        </w:rPr>
      </w:pPr>
      <w:r w:rsidRPr="00D94C24">
        <w:rPr>
          <w:rFonts w:ascii="Arial" w:hAnsi="Arial" w:cs="Arial"/>
          <w:sz w:val="21"/>
          <w:szCs w:val="21"/>
        </w:rPr>
        <w:tab/>
      </w:r>
      <w:r w:rsidRPr="00D94C24">
        <w:rPr>
          <w:rFonts w:ascii="Arial" w:hAnsi="Arial" w:cs="Arial"/>
          <w:sz w:val="21"/>
          <w:szCs w:val="21"/>
        </w:rPr>
        <w:t>修改代码</w:t>
      </w:r>
      <w:r w:rsidRPr="00D94C24">
        <w:rPr>
          <w:rFonts w:ascii="Arial" w:hAnsi="Arial" w:cs="Arial"/>
          <w:sz w:val="21"/>
          <w:szCs w:val="21"/>
        </w:rPr>
        <w:t xml:space="preserve">: </w:t>
      </w:r>
    </w:p>
    <w:p w:rsidR="00D94C24" w:rsidRPr="00D94C24" w:rsidRDefault="00D94C24" w:rsidP="00D94C24">
      <w:pPr>
        <w:pStyle w:val="codeDark"/>
        <w:spacing w:before="120" w:after="120"/>
        <w:ind w:left="105" w:right="105"/>
      </w:pPr>
      <w:r w:rsidRPr="00D94C24">
        <w:t>on post-fs-data</w:t>
      </w:r>
    </w:p>
    <w:p w:rsidR="00D94C24" w:rsidRPr="00D94C24" w:rsidRDefault="00D94C24" w:rsidP="00D94C24">
      <w:pPr>
        <w:pStyle w:val="codeDark"/>
        <w:spacing w:before="120" w:after="120"/>
        <w:ind w:left="105" w:right="105"/>
      </w:pPr>
      <w:r w:rsidRPr="00D94C24">
        <w:t xml:space="preserve">    mkdir /cache/ylog 0777 system system</w:t>
      </w:r>
    </w:p>
    <w:p w:rsidR="00D94C24" w:rsidRPr="00D94C24" w:rsidRDefault="00D94C24" w:rsidP="00D94C24">
      <w:pPr>
        <w:pStyle w:val="codeDark"/>
        <w:spacing w:before="120" w:after="120"/>
        <w:ind w:left="105" w:right="105"/>
      </w:pPr>
      <w:r w:rsidRPr="00D94C24">
        <w:t xml:space="preserve">    mkdir /data/ylog 0777  shell shell</w:t>
      </w:r>
    </w:p>
    <w:p w:rsidR="00D94C24" w:rsidRPr="00D94C24" w:rsidRDefault="00D94C24" w:rsidP="00D94C24">
      <w:pPr>
        <w:pStyle w:val="codeDark"/>
        <w:spacing w:before="120" w:after="120"/>
        <w:ind w:left="105" w:right="105"/>
      </w:pPr>
      <w:r w:rsidRPr="00D94C24">
        <w:t xml:space="preserve">    mkdir /data/ylog/dropbox 0777 shell shell</w:t>
      </w:r>
    </w:p>
    <w:p w:rsidR="00D94C24" w:rsidRPr="00D94C24" w:rsidRDefault="00D94C24" w:rsidP="00D94C24">
      <w:pPr>
        <w:pStyle w:val="codeDark"/>
        <w:spacing w:before="120" w:after="120"/>
        <w:ind w:left="105" w:right="105"/>
      </w:pPr>
      <w:r w:rsidRPr="00D94C24">
        <w:t>+    setprop persist.sys.ylog.enabled 1</w:t>
      </w:r>
    </w:p>
    <w:p w:rsidR="00D94C24" w:rsidRPr="00D94C24" w:rsidRDefault="00D94C24" w:rsidP="00D94C24">
      <w:pPr>
        <w:pStyle w:val="codeDark"/>
        <w:spacing w:before="120" w:after="120"/>
        <w:ind w:left="105" w:right="105"/>
      </w:pPr>
      <w:r w:rsidRPr="00D94C24">
        <w:t xml:space="preserve">    start ylog</w:t>
      </w:r>
    </w:p>
    <w:p w:rsidR="00D94C24" w:rsidRPr="00D94C24" w:rsidRDefault="00D94C24" w:rsidP="00D94C24">
      <w:pPr>
        <w:pStyle w:val="codeDark"/>
        <w:spacing w:before="120" w:after="120"/>
        <w:ind w:left="105" w:right="105"/>
      </w:pPr>
    </w:p>
    <w:p w:rsidR="00D94C24" w:rsidRPr="00D94C24" w:rsidRDefault="00D94C24" w:rsidP="00D94C24">
      <w:pPr>
        <w:pStyle w:val="codeDark"/>
        <w:spacing w:before="120" w:after="120"/>
        <w:ind w:left="105" w:right="105"/>
      </w:pPr>
      <w:r w:rsidRPr="00D94C24">
        <w:t>on property:init.svc.logd=running</w:t>
      </w:r>
    </w:p>
    <w:p w:rsidR="00D94C24" w:rsidRPr="00D94C24" w:rsidRDefault="00D94C24" w:rsidP="00D94C24">
      <w:pPr>
        <w:pStyle w:val="codeDark"/>
        <w:spacing w:before="120" w:after="120"/>
        <w:ind w:left="105" w:right="105"/>
      </w:pPr>
      <w:r w:rsidRPr="00D94C24">
        <w:t>+    setprop persist.sys.ylog.enabled 1</w:t>
      </w:r>
    </w:p>
    <w:p w:rsidR="00D94C24" w:rsidRPr="00D94C24" w:rsidRDefault="00D94C24" w:rsidP="00D94C24">
      <w:pPr>
        <w:pStyle w:val="codeDark"/>
        <w:spacing w:before="120" w:after="120"/>
        <w:ind w:left="105" w:right="105"/>
      </w:pPr>
      <w:r w:rsidRPr="00D94C24">
        <w:t xml:space="preserve">    </w:t>
      </w:r>
      <w:r>
        <w:t>start ylog</w:t>
      </w:r>
    </w:p>
    <w:p w:rsidR="00D94C24" w:rsidRPr="00D94C24" w:rsidRDefault="00D94C24" w:rsidP="00D94C24">
      <w:pPr>
        <w:pStyle w:val="HTML8"/>
        <w:rPr>
          <w:rFonts w:ascii="Arial" w:hAnsi="Arial" w:cs="Arial" w:hint="default"/>
          <w:sz w:val="21"/>
          <w:szCs w:val="21"/>
        </w:rPr>
      </w:pPr>
      <w:r w:rsidRPr="00D94C24">
        <w:rPr>
          <w:rFonts w:ascii="Arial" w:hAnsi="Arial" w:cs="Arial"/>
          <w:sz w:val="21"/>
          <w:szCs w:val="21"/>
        </w:rPr>
        <w:t xml:space="preserve">  </w:t>
      </w:r>
      <w:r w:rsidRPr="00D94C24">
        <w:rPr>
          <w:rFonts w:ascii="Arial" w:hAnsi="Arial" w:cs="Arial"/>
          <w:sz w:val="21"/>
          <w:szCs w:val="21"/>
        </w:rPr>
        <w:t>对应</w:t>
      </w:r>
      <w:r w:rsidRPr="00D94C24">
        <w:rPr>
          <w:rFonts w:ascii="Arial" w:hAnsi="Arial" w:cs="Arial"/>
          <w:sz w:val="21"/>
          <w:szCs w:val="21"/>
        </w:rPr>
        <w:t>gerrit</w:t>
      </w:r>
      <w:r w:rsidRPr="00D94C24">
        <w:rPr>
          <w:rFonts w:ascii="Arial" w:hAnsi="Arial" w:cs="Arial"/>
          <w:sz w:val="21"/>
          <w:szCs w:val="21"/>
        </w:rPr>
        <w:t>提交</w:t>
      </w:r>
      <w:r w:rsidRPr="00D94C24">
        <w:rPr>
          <w:rFonts w:ascii="Arial" w:hAnsi="Arial" w:cs="Arial"/>
          <w:sz w:val="21"/>
          <w:szCs w:val="21"/>
        </w:rPr>
        <w:t>:</w:t>
      </w:r>
      <w:hyperlink r:id="rId40" w:anchor="/c/594258/" w:history="1">
        <w:r w:rsidRPr="00D94C24">
          <w:rPr>
            <w:rFonts w:ascii="Arial" w:hAnsi="Arial" w:cs="Arial"/>
            <w:color w:val="0070C0"/>
            <w:sz w:val="21"/>
            <w:szCs w:val="21"/>
            <w:u w:val="single"/>
          </w:rPr>
          <w:t>http://review.source.unisoc.com/gerrit/#/c/594258/</w:t>
        </w:r>
      </w:hyperlink>
    </w:p>
    <w:p w:rsidR="00D94C24" w:rsidRPr="00D94C24" w:rsidRDefault="00D94C24" w:rsidP="00D94C24">
      <w:pPr>
        <w:pStyle w:val="HTML8"/>
        <w:ind w:firstLineChars="100" w:firstLine="210"/>
        <w:rPr>
          <w:rFonts w:ascii="Arial" w:hAnsi="Arial" w:cs="Arial" w:hint="default"/>
          <w:sz w:val="21"/>
          <w:szCs w:val="21"/>
        </w:rPr>
      </w:pPr>
      <w:r w:rsidRPr="00D94C24">
        <w:rPr>
          <w:rFonts w:ascii="Arial" w:hAnsi="Arial" w:cs="Arial"/>
          <w:sz w:val="21"/>
          <w:szCs w:val="21"/>
        </w:rPr>
        <w:t>修改打包在</w:t>
      </w:r>
      <w:r w:rsidRPr="00D94C24">
        <w:rPr>
          <w:rFonts w:ascii="Arial" w:hAnsi="Arial" w:cs="Arial"/>
          <w:sz w:val="21"/>
          <w:szCs w:val="21"/>
        </w:rPr>
        <w:t>system.img</w:t>
      </w:r>
    </w:p>
    <w:p w:rsidR="00D94C24" w:rsidRPr="00D94C24" w:rsidRDefault="00D94C24" w:rsidP="00D94C24">
      <w:pPr>
        <w:rPr>
          <w:rFonts w:hint="default"/>
        </w:rPr>
      </w:pPr>
    </w:p>
    <w:p w:rsidR="00424DAE" w:rsidRDefault="006255D5" w:rsidP="006255D5">
      <w:pPr>
        <w:pStyle w:val="21"/>
        <w:rPr>
          <w:rFonts w:hint="default"/>
          <w:lang w:eastAsia="zh-CN"/>
        </w:rPr>
      </w:pPr>
      <w:bookmarkStart w:id="13" w:name="_Toc45889626"/>
      <w:r w:rsidRPr="006255D5">
        <w:rPr>
          <w:lang w:eastAsia="zh-CN"/>
        </w:rPr>
        <w:t>将</w:t>
      </w:r>
      <w:r w:rsidRPr="006255D5">
        <w:rPr>
          <w:lang w:eastAsia="zh-CN"/>
        </w:rPr>
        <w:t>logcat</w:t>
      </w:r>
      <w:r w:rsidRPr="006255D5">
        <w:rPr>
          <w:lang w:eastAsia="zh-CN"/>
        </w:rPr>
        <w:t>输出到串口</w:t>
      </w:r>
      <w:bookmarkEnd w:id="13"/>
    </w:p>
    <w:p w:rsidR="006255D5" w:rsidRDefault="006255D5" w:rsidP="006255D5">
      <w:pPr>
        <w:pStyle w:val="31"/>
        <w:rPr>
          <w:rFonts w:hint="default"/>
        </w:rPr>
      </w:pPr>
      <w:bookmarkStart w:id="14" w:name="_Toc45889627"/>
      <w:r>
        <w:t>android</w:t>
      </w:r>
      <w:r>
        <w:rPr>
          <w:rFonts w:hint="default"/>
        </w:rPr>
        <w:t xml:space="preserve"> 8.1</w:t>
      </w:r>
      <w:bookmarkEnd w:id="14"/>
    </w:p>
    <w:p w:rsidR="002413B8" w:rsidRPr="002413B8" w:rsidRDefault="002413B8" w:rsidP="000A25EC">
      <w:pPr>
        <w:pStyle w:val="afff7"/>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2413B8">
        <w:t>system\core\init\init.cpp</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关闭</w:t>
      </w:r>
      <w:r w:rsidRPr="002413B8">
        <w:rPr>
          <w:rFonts w:ascii="Arial" w:hAnsi="Arial" w:cs="Arial"/>
          <w:sz w:val="21"/>
          <w:szCs w:val="21"/>
        </w:rPr>
        <w:t>selinux</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lastRenderedPageBreak/>
        <w:tab/>
      </w:r>
      <w:r w:rsidRPr="002413B8">
        <w:rPr>
          <w:rFonts w:ascii="Arial" w:hAnsi="Arial" w:cs="Arial"/>
          <w:sz w:val="21"/>
          <w:szCs w:val="21"/>
        </w:rPr>
        <w:t>修改代码：</w:t>
      </w:r>
    </w:p>
    <w:p w:rsidR="002413B8" w:rsidRPr="002413B8" w:rsidRDefault="002413B8" w:rsidP="002413B8">
      <w:pPr>
        <w:pStyle w:val="codeDark"/>
        <w:spacing w:before="120" w:after="120"/>
        <w:ind w:left="105" w:right="105"/>
      </w:pPr>
      <w:r w:rsidRPr="002413B8">
        <w:t xml:space="preserve"> static bool selinux_is_enforcing(void)</w:t>
      </w:r>
    </w:p>
    <w:p w:rsidR="002413B8" w:rsidRPr="002413B8" w:rsidRDefault="002413B8" w:rsidP="002413B8">
      <w:pPr>
        <w:pStyle w:val="codeDark"/>
        <w:spacing w:before="120" w:after="120"/>
        <w:ind w:left="105" w:right="105"/>
      </w:pPr>
      <w:r w:rsidRPr="002413B8">
        <w:t>{</w:t>
      </w:r>
    </w:p>
    <w:p w:rsidR="002413B8" w:rsidRPr="002413B8" w:rsidRDefault="002413B8" w:rsidP="002413B8">
      <w:pPr>
        <w:pStyle w:val="codeDark"/>
        <w:spacing w:before="120" w:after="120"/>
        <w:ind w:left="105" w:right="105"/>
      </w:pPr>
      <w:r w:rsidRPr="002413B8">
        <w:t>+</w:t>
      </w:r>
      <w:r w:rsidRPr="002413B8">
        <w:tab/>
        <w:t>return false;</w:t>
      </w:r>
    </w:p>
    <w:p w:rsidR="002413B8" w:rsidRPr="002413B8" w:rsidRDefault="002413B8" w:rsidP="002413B8">
      <w:pPr>
        <w:pStyle w:val="codeDark"/>
        <w:spacing w:before="120" w:after="120"/>
        <w:ind w:left="105" w:right="105"/>
      </w:pPr>
      <w:r w:rsidRPr="002413B8">
        <w:t xml:space="preserve">    if (ALLOW_PERMISSIVE_SELINUX) {</w:t>
      </w:r>
    </w:p>
    <w:p w:rsidR="002413B8" w:rsidRPr="002413B8" w:rsidRDefault="002413B8" w:rsidP="002413B8">
      <w:pPr>
        <w:pStyle w:val="codeDark"/>
        <w:spacing w:before="120" w:after="120"/>
        <w:ind w:left="105" w:right="105"/>
      </w:pPr>
      <w:r w:rsidRPr="002413B8">
        <w:t xml:space="preserve">        return selinux_status_from_cmdline() == SELINUX_ENFORCING;</w:t>
      </w:r>
    </w:p>
    <w:p w:rsidR="002413B8" w:rsidRPr="002413B8" w:rsidRDefault="002413B8" w:rsidP="002413B8">
      <w:pPr>
        <w:pStyle w:val="codeDark"/>
        <w:spacing w:before="120" w:after="120"/>
        <w:ind w:left="105" w:right="105"/>
      </w:pPr>
      <w:r w:rsidRPr="002413B8">
        <w:t xml:space="preserve">    }</w:t>
      </w:r>
    </w:p>
    <w:p w:rsidR="002413B8" w:rsidRPr="002413B8" w:rsidRDefault="002413B8" w:rsidP="002413B8">
      <w:pPr>
        <w:pStyle w:val="codeDark"/>
        <w:spacing w:before="120" w:after="120"/>
        <w:ind w:left="105" w:right="105"/>
      </w:pPr>
      <w:r w:rsidRPr="002413B8">
        <w:t xml:space="preserve">    return true;</w:t>
      </w:r>
    </w:p>
    <w:p w:rsidR="002413B8" w:rsidRPr="002413B8" w:rsidRDefault="002413B8" w:rsidP="002413B8">
      <w:pPr>
        <w:pStyle w:val="codeDark"/>
        <w:spacing w:before="120" w:after="120"/>
        <w:ind w:left="105" w:right="105"/>
      </w:pPr>
      <w:r w:rsidRPr="002413B8">
        <w:t>}</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对应</w:t>
      </w:r>
      <w:r w:rsidRPr="002413B8">
        <w:rPr>
          <w:rFonts w:ascii="Arial" w:hAnsi="Arial" w:cs="Arial"/>
          <w:sz w:val="21"/>
          <w:szCs w:val="21"/>
        </w:rPr>
        <w:t>gerrit</w:t>
      </w:r>
      <w:r w:rsidRPr="002413B8">
        <w:rPr>
          <w:rFonts w:ascii="Arial" w:hAnsi="Arial" w:cs="Arial"/>
          <w:sz w:val="21"/>
          <w:szCs w:val="21"/>
        </w:rPr>
        <w:t>提交：</w:t>
      </w:r>
      <w:hyperlink r:id="rId41" w:anchor="/c/595828/" w:history="1">
        <w:r w:rsidRPr="002413B8">
          <w:rPr>
            <w:rFonts w:ascii="Arial" w:hAnsi="Arial" w:cs="Arial"/>
            <w:color w:val="0070C0"/>
            <w:sz w:val="21"/>
            <w:szCs w:val="21"/>
            <w:u w:val="single"/>
          </w:rPr>
          <w:t>http://review.source.unisoc.com/gerrit/#/c/595828/</w:t>
        </w:r>
      </w:hyperlink>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需要下载</w:t>
      </w:r>
      <w:r w:rsidRPr="002413B8">
        <w:rPr>
          <w:rFonts w:ascii="Arial" w:hAnsi="Arial" w:cs="Arial"/>
          <w:sz w:val="21"/>
          <w:szCs w:val="21"/>
        </w:rPr>
        <w:t>system.img</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ab/>
      </w:r>
    </w:p>
    <w:p w:rsidR="002413B8" w:rsidRPr="002413B8" w:rsidRDefault="002413B8" w:rsidP="000A25EC">
      <w:pPr>
        <w:pStyle w:val="afff7"/>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2413B8">
        <w:t>device\sprd\sharkle\common\rootdir\root\init.common.rc</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ab/>
      </w:r>
      <w:r w:rsidRPr="002413B8">
        <w:rPr>
          <w:rFonts w:ascii="Arial" w:hAnsi="Arial" w:cs="Arial"/>
          <w:sz w:val="21"/>
          <w:szCs w:val="21"/>
        </w:rPr>
        <w:t>修改代码：</w:t>
      </w:r>
    </w:p>
    <w:p w:rsidR="002413B8" w:rsidRPr="002413B8" w:rsidRDefault="002413B8" w:rsidP="002413B8">
      <w:pPr>
        <w:pStyle w:val="codeDark"/>
        <w:spacing w:before="120" w:after="120"/>
        <w:ind w:left="105" w:right="105"/>
      </w:pPr>
      <w:r w:rsidRPr="002413B8">
        <w:t xml:space="preserve">    start aprd</w:t>
      </w:r>
    </w:p>
    <w:p w:rsidR="002413B8" w:rsidRPr="002413B8" w:rsidRDefault="002413B8" w:rsidP="002413B8">
      <w:pPr>
        <w:pStyle w:val="codeDark"/>
        <w:spacing w:before="120" w:after="120"/>
        <w:ind w:left="105" w:right="105"/>
      </w:pPr>
    </w:p>
    <w:p w:rsidR="002413B8" w:rsidRPr="002413B8" w:rsidRDefault="002413B8" w:rsidP="002413B8">
      <w:pPr>
        <w:pStyle w:val="codeDark"/>
        <w:spacing w:before="120" w:after="120"/>
        <w:ind w:left="105" w:right="105"/>
      </w:pPr>
      <w:r w:rsidRPr="002413B8">
        <w:t>+ service logcat /system/bin/logcat -f /dev/kmsg *:w</w:t>
      </w:r>
    </w:p>
    <w:p w:rsidR="002413B8" w:rsidRPr="002413B8" w:rsidRDefault="002413B8" w:rsidP="002413B8">
      <w:pPr>
        <w:pStyle w:val="codeDark"/>
        <w:spacing w:before="120" w:after="120"/>
        <w:ind w:left="105" w:right="105"/>
      </w:pPr>
      <w:r w:rsidRPr="002413B8">
        <w:t>+  class main</w:t>
      </w:r>
    </w:p>
    <w:p w:rsidR="002413B8" w:rsidRPr="002413B8" w:rsidRDefault="002413B8" w:rsidP="002413B8">
      <w:pPr>
        <w:pStyle w:val="codeDark"/>
        <w:spacing w:before="120" w:after="120"/>
        <w:ind w:left="105" w:right="105"/>
      </w:pPr>
      <w:r w:rsidRPr="002413B8">
        <w:t>+  user root</w:t>
      </w:r>
    </w:p>
    <w:p w:rsidR="002413B8" w:rsidRPr="002413B8" w:rsidRDefault="002413B8" w:rsidP="002413B8">
      <w:pPr>
        <w:pStyle w:val="codeDark"/>
        <w:spacing w:before="120" w:after="120"/>
        <w:ind w:left="105" w:right="105"/>
      </w:pPr>
      <w:r w:rsidRPr="002413B8">
        <w:t>+  group log</w:t>
      </w:r>
    </w:p>
    <w:p w:rsidR="002413B8" w:rsidRPr="002413B8" w:rsidRDefault="002413B8" w:rsidP="002413B8">
      <w:pPr>
        <w:pStyle w:val="codeDark"/>
        <w:spacing w:before="120" w:after="120"/>
        <w:ind w:left="105" w:right="105"/>
      </w:pPr>
      <w:r w:rsidRPr="002413B8">
        <w:t>+  oneshot</w:t>
      </w:r>
    </w:p>
    <w:p w:rsidR="002413B8" w:rsidRPr="002413B8" w:rsidRDefault="002413B8" w:rsidP="002413B8">
      <w:pPr>
        <w:pStyle w:val="codeDark"/>
        <w:spacing w:before="120" w:after="120"/>
        <w:ind w:left="105" w:right="105"/>
      </w:pPr>
    </w:p>
    <w:p w:rsidR="002413B8" w:rsidRPr="002413B8" w:rsidRDefault="002413B8" w:rsidP="002413B8">
      <w:pPr>
        <w:pStyle w:val="codeDark"/>
        <w:spacing w:before="120" w:after="120"/>
        <w:ind w:left="105" w:right="105"/>
      </w:pPr>
      <w:r w:rsidRPr="002413B8">
        <w:t xml:space="preserve">service p2p_supplicant </w:t>
      </w:r>
      <w:r>
        <w:t>/vendor/bin/hw/wpa_supplicant \</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对应</w:t>
      </w:r>
      <w:r w:rsidRPr="002413B8">
        <w:rPr>
          <w:rFonts w:ascii="Arial" w:hAnsi="Arial" w:cs="Arial"/>
          <w:sz w:val="21"/>
          <w:szCs w:val="21"/>
        </w:rPr>
        <w:t>gerrit</w:t>
      </w:r>
      <w:r w:rsidRPr="002413B8">
        <w:rPr>
          <w:rFonts w:ascii="Arial" w:hAnsi="Arial" w:cs="Arial"/>
          <w:sz w:val="21"/>
          <w:szCs w:val="21"/>
        </w:rPr>
        <w:t>提交：</w:t>
      </w:r>
      <w:hyperlink r:id="rId42" w:anchor="/c/595832" w:history="1">
        <w:r w:rsidRPr="002413B8">
          <w:rPr>
            <w:rFonts w:ascii="Arial" w:hAnsi="Arial" w:cs="Arial"/>
            <w:color w:val="0070C0"/>
            <w:sz w:val="21"/>
            <w:szCs w:val="21"/>
            <w:u w:val="single"/>
          </w:rPr>
          <w:t>http://review.source.unisoc.com/gerrit/#/c/595832</w:t>
        </w:r>
      </w:hyperlink>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init.common.rc</w:t>
      </w:r>
      <w:r w:rsidRPr="002413B8">
        <w:rPr>
          <w:rFonts w:ascii="Arial" w:hAnsi="Arial" w:cs="Arial"/>
          <w:sz w:val="21"/>
          <w:szCs w:val="21"/>
        </w:rPr>
        <w:t>会打包在</w:t>
      </w:r>
      <w:r>
        <w:rPr>
          <w:rFonts w:ascii="Arial" w:hAnsi="Arial" w:cs="Arial"/>
          <w:sz w:val="21"/>
          <w:szCs w:val="21"/>
        </w:rPr>
        <w:t>bootimage.</w:t>
      </w:r>
    </w:p>
    <w:p w:rsidR="006255D5" w:rsidRPr="006255D5" w:rsidRDefault="006255D5" w:rsidP="006255D5">
      <w:pPr>
        <w:rPr>
          <w:rFonts w:hint="default"/>
        </w:rPr>
      </w:pPr>
    </w:p>
    <w:p w:rsidR="006255D5" w:rsidRPr="006255D5" w:rsidRDefault="006255D5" w:rsidP="006255D5">
      <w:pPr>
        <w:pStyle w:val="31"/>
        <w:rPr>
          <w:rFonts w:hint="default"/>
        </w:rPr>
      </w:pPr>
      <w:bookmarkStart w:id="15" w:name="_Toc45889628"/>
      <w:r>
        <w:t>android 9.0</w:t>
      </w:r>
      <w:bookmarkEnd w:id="15"/>
    </w:p>
    <w:p w:rsidR="002413B8" w:rsidRPr="002413B8" w:rsidRDefault="002413B8" w:rsidP="000A25EC">
      <w:pPr>
        <w:pStyle w:val="afff7"/>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Arial" w:hAnsi="Arial" w:cs="Arial"/>
          <w:szCs w:val="21"/>
        </w:rPr>
      </w:pPr>
      <w:r w:rsidRPr="002413B8">
        <w:t>system\core\init\selinux.cpp</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关闭</w:t>
      </w:r>
      <w:r w:rsidRPr="002413B8">
        <w:rPr>
          <w:rFonts w:ascii="Arial" w:hAnsi="Arial" w:cs="Arial"/>
          <w:sz w:val="21"/>
          <w:szCs w:val="21"/>
        </w:rPr>
        <w:t>selinux</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ab/>
      </w:r>
      <w:r w:rsidRPr="002413B8">
        <w:rPr>
          <w:rFonts w:ascii="Arial" w:hAnsi="Arial" w:cs="Arial"/>
          <w:sz w:val="21"/>
          <w:szCs w:val="21"/>
        </w:rPr>
        <w:t>修改代码</w:t>
      </w:r>
      <w:r w:rsidRPr="002413B8">
        <w:rPr>
          <w:rFonts w:ascii="Arial" w:hAnsi="Arial" w:cs="Arial"/>
          <w:sz w:val="21"/>
          <w:szCs w:val="21"/>
        </w:rPr>
        <w:t xml:space="preserve">: </w:t>
      </w:r>
    </w:p>
    <w:p w:rsidR="002413B8" w:rsidRPr="002413B8" w:rsidRDefault="002413B8" w:rsidP="002413B8">
      <w:pPr>
        <w:pStyle w:val="codeDark"/>
        <w:spacing w:before="120" w:after="120"/>
        <w:ind w:left="105" w:right="105"/>
      </w:pPr>
      <w:r w:rsidRPr="002413B8">
        <w:t>bool IsEnforcing() {</w:t>
      </w:r>
    </w:p>
    <w:p w:rsidR="002413B8" w:rsidRPr="002413B8" w:rsidRDefault="002413B8" w:rsidP="002413B8">
      <w:pPr>
        <w:pStyle w:val="codeDark"/>
        <w:spacing w:before="120" w:after="120"/>
        <w:ind w:left="105" w:right="105"/>
      </w:pPr>
      <w:r w:rsidRPr="002413B8">
        <w:t>+</w:t>
      </w:r>
      <w:r w:rsidRPr="002413B8">
        <w:tab/>
        <w:t>return false;</w:t>
      </w:r>
    </w:p>
    <w:p w:rsidR="002413B8" w:rsidRPr="002413B8" w:rsidRDefault="002413B8" w:rsidP="002413B8">
      <w:pPr>
        <w:pStyle w:val="codeDark"/>
        <w:spacing w:before="120" w:after="120"/>
        <w:ind w:left="105" w:right="105"/>
      </w:pPr>
      <w:r w:rsidRPr="002413B8">
        <w:lastRenderedPageBreak/>
        <w:t xml:space="preserve">    if (ALLOW_PERMISSIVE_SELINUX) {</w:t>
      </w:r>
    </w:p>
    <w:p w:rsidR="002413B8" w:rsidRPr="002413B8" w:rsidRDefault="002413B8" w:rsidP="002413B8">
      <w:pPr>
        <w:pStyle w:val="codeDark"/>
        <w:spacing w:before="120" w:after="120"/>
        <w:ind w:left="105" w:right="105"/>
      </w:pPr>
      <w:r w:rsidRPr="002413B8">
        <w:t xml:space="preserve">        return StatusFromCmdline() == SELINUX_ENFORCING;</w:t>
      </w:r>
    </w:p>
    <w:p w:rsidR="002413B8" w:rsidRPr="002413B8" w:rsidRDefault="002413B8" w:rsidP="002413B8">
      <w:pPr>
        <w:pStyle w:val="codeDark"/>
        <w:spacing w:before="120" w:after="120"/>
        <w:ind w:left="105" w:right="105"/>
      </w:pPr>
      <w:r w:rsidRPr="002413B8">
        <w:t xml:space="preserve">    }</w:t>
      </w:r>
    </w:p>
    <w:p w:rsidR="002413B8" w:rsidRPr="002413B8" w:rsidRDefault="002413B8" w:rsidP="002413B8">
      <w:pPr>
        <w:pStyle w:val="codeDark"/>
        <w:spacing w:before="120" w:after="120"/>
        <w:ind w:left="105" w:right="105"/>
      </w:pPr>
      <w:r w:rsidRPr="002413B8">
        <w:t xml:space="preserve">    return true;</w:t>
      </w:r>
    </w:p>
    <w:p w:rsidR="002413B8" w:rsidRPr="002413B8" w:rsidRDefault="002413B8" w:rsidP="002413B8">
      <w:pPr>
        <w:pStyle w:val="codeDark"/>
        <w:spacing w:before="120" w:after="120"/>
        <w:ind w:left="105" w:right="105"/>
      </w:pPr>
      <w:r w:rsidRPr="002413B8">
        <w:t>}</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对应</w:t>
      </w:r>
      <w:r w:rsidRPr="002413B8">
        <w:rPr>
          <w:rFonts w:ascii="Arial" w:hAnsi="Arial" w:cs="Arial"/>
          <w:sz w:val="21"/>
          <w:szCs w:val="21"/>
        </w:rPr>
        <w:t>gerrit</w:t>
      </w:r>
      <w:r w:rsidRPr="002413B8">
        <w:rPr>
          <w:rFonts w:ascii="Arial" w:hAnsi="Arial" w:cs="Arial"/>
          <w:sz w:val="21"/>
          <w:szCs w:val="21"/>
        </w:rPr>
        <w:t>提交</w:t>
      </w:r>
      <w:r w:rsidRPr="002413B8">
        <w:rPr>
          <w:rFonts w:ascii="Arial" w:hAnsi="Arial" w:cs="Arial"/>
          <w:sz w:val="21"/>
          <w:szCs w:val="21"/>
        </w:rPr>
        <w:t xml:space="preserve">: </w:t>
      </w:r>
      <w:hyperlink r:id="rId43" w:anchor="/c/594232" w:history="1">
        <w:r w:rsidRPr="002413B8">
          <w:rPr>
            <w:rFonts w:ascii="Arial" w:hAnsi="Arial" w:cs="Arial"/>
            <w:color w:val="0070C0"/>
            <w:sz w:val="21"/>
            <w:szCs w:val="21"/>
            <w:u w:val="single"/>
          </w:rPr>
          <w:t>http://review.source.unisoc.com/gerrit/#/c/594232</w:t>
        </w:r>
      </w:hyperlink>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p>
    <w:p w:rsidR="002413B8" w:rsidRPr="002413B8" w:rsidRDefault="002413B8" w:rsidP="000A25EC">
      <w:pPr>
        <w:pStyle w:val="afff7"/>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Arial" w:hAnsi="Arial" w:cs="Arial"/>
          <w:szCs w:val="21"/>
        </w:rPr>
      </w:pPr>
      <w:r w:rsidRPr="002413B8">
        <w:t xml:space="preserve">device\sprd\sharkle\common\rootdir\root\init.common.rc </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增加</w:t>
      </w:r>
      <w:r w:rsidRPr="002413B8">
        <w:rPr>
          <w:rFonts w:ascii="Arial" w:hAnsi="Arial" w:cs="Arial"/>
          <w:sz w:val="21"/>
          <w:szCs w:val="21"/>
        </w:rPr>
        <w:t>logcat</w:t>
      </w:r>
      <w:r w:rsidRPr="002413B8">
        <w:rPr>
          <w:rFonts w:ascii="Arial" w:hAnsi="Arial" w:cs="Arial"/>
          <w:sz w:val="21"/>
          <w:szCs w:val="21"/>
        </w:rPr>
        <w:t>服务</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ab/>
        <w:t xml:space="preserve"> </w:t>
      </w:r>
      <w:r w:rsidRPr="002413B8">
        <w:rPr>
          <w:rFonts w:ascii="Arial" w:hAnsi="Arial" w:cs="Arial"/>
          <w:sz w:val="21"/>
          <w:szCs w:val="21"/>
        </w:rPr>
        <w:t>修改代码：</w:t>
      </w:r>
    </w:p>
    <w:p w:rsidR="002413B8" w:rsidRPr="002413B8" w:rsidRDefault="002413B8" w:rsidP="002413B8">
      <w:pPr>
        <w:pStyle w:val="codeDark"/>
        <w:spacing w:before="120" w:after="120"/>
        <w:ind w:left="105" w:right="105"/>
      </w:pPr>
      <w:r w:rsidRPr="002413B8">
        <w:t xml:space="preserve">    # Support audio</w:t>
      </w:r>
    </w:p>
    <w:p w:rsidR="002413B8" w:rsidRPr="002413B8" w:rsidRDefault="002413B8" w:rsidP="002413B8">
      <w:pPr>
        <w:pStyle w:val="codeDark"/>
        <w:spacing w:before="120" w:after="120"/>
        <w:ind w:left="105" w:right="105"/>
      </w:pPr>
      <w:r w:rsidRPr="002413B8">
        <w:t xml:space="preserve">    mkdir /data/vendor/local/media 0770 audioserver system</w:t>
      </w:r>
    </w:p>
    <w:p w:rsidR="002413B8" w:rsidRPr="002413B8" w:rsidRDefault="002413B8" w:rsidP="002413B8">
      <w:pPr>
        <w:pStyle w:val="codeDark"/>
        <w:spacing w:before="120" w:after="120"/>
        <w:ind w:left="105" w:right="105"/>
      </w:pPr>
      <w:r w:rsidRPr="002413B8">
        <w:t xml:space="preserve">    #start aprd</w:t>
      </w:r>
    </w:p>
    <w:p w:rsidR="002413B8" w:rsidRPr="002413B8" w:rsidRDefault="002413B8" w:rsidP="002413B8">
      <w:pPr>
        <w:pStyle w:val="codeDark"/>
        <w:spacing w:before="120" w:after="120"/>
        <w:ind w:left="105" w:right="105"/>
      </w:pPr>
    </w:p>
    <w:p w:rsidR="002413B8" w:rsidRPr="002413B8" w:rsidRDefault="002413B8" w:rsidP="002413B8">
      <w:pPr>
        <w:pStyle w:val="codeDark"/>
        <w:spacing w:before="120" w:after="120"/>
        <w:ind w:left="105" w:right="105"/>
      </w:pPr>
      <w:r w:rsidRPr="002413B8">
        <w:t>+ service logcat /system/bin/logcat -f /dev/kmsg *:w</w:t>
      </w:r>
    </w:p>
    <w:p w:rsidR="002413B8" w:rsidRPr="002413B8" w:rsidRDefault="002413B8" w:rsidP="002413B8">
      <w:pPr>
        <w:pStyle w:val="codeDark"/>
        <w:spacing w:before="120" w:after="120"/>
        <w:ind w:left="105" w:right="105"/>
      </w:pPr>
      <w:r w:rsidRPr="002413B8">
        <w:t>+  class main</w:t>
      </w:r>
    </w:p>
    <w:p w:rsidR="002413B8" w:rsidRPr="002413B8" w:rsidRDefault="002413B8" w:rsidP="002413B8">
      <w:pPr>
        <w:pStyle w:val="codeDark"/>
        <w:spacing w:before="120" w:after="120"/>
        <w:ind w:left="105" w:right="105"/>
      </w:pPr>
      <w:r w:rsidRPr="002413B8">
        <w:t>+  user root</w:t>
      </w:r>
    </w:p>
    <w:p w:rsidR="002413B8" w:rsidRPr="002413B8" w:rsidRDefault="002413B8" w:rsidP="002413B8">
      <w:pPr>
        <w:pStyle w:val="codeDark"/>
        <w:spacing w:before="120" w:after="120"/>
        <w:ind w:left="105" w:right="105"/>
      </w:pPr>
      <w:r w:rsidRPr="002413B8">
        <w:t>+  group log</w:t>
      </w:r>
    </w:p>
    <w:p w:rsidR="002413B8" w:rsidRPr="002413B8" w:rsidRDefault="002413B8" w:rsidP="002413B8">
      <w:pPr>
        <w:pStyle w:val="codeDark"/>
        <w:spacing w:before="120" w:after="120"/>
        <w:ind w:left="105" w:right="105"/>
      </w:pPr>
      <w:r w:rsidRPr="002413B8">
        <w:t>+  oneshot</w:t>
      </w:r>
    </w:p>
    <w:p w:rsidR="002413B8" w:rsidRPr="002413B8" w:rsidRDefault="002413B8" w:rsidP="002413B8">
      <w:pPr>
        <w:pStyle w:val="codeDark"/>
        <w:spacing w:before="120" w:after="120"/>
        <w:ind w:left="105" w:right="105"/>
      </w:pPr>
    </w:p>
    <w:p w:rsidR="002413B8" w:rsidRPr="002413B8" w:rsidRDefault="002413B8" w:rsidP="002413B8">
      <w:pPr>
        <w:pStyle w:val="codeDark"/>
        <w:spacing w:before="120" w:after="120"/>
        <w:ind w:left="105" w:right="105"/>
      </w:pPr>
      <w:r w:rsidRPr="002413B8">
        <w:t xml:space="preserve">service p2p_supplicant </w:t>
      </w:r>
      <w:r>
        <w:t>/vendor/bin/hw/wpa_supplicant \</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对应</w:t>
      </w:r>
      <w:r w:rsidRPr="002413B8">
        <w:rPr>
          <w:rFonts w:ascii="Arial" w:hAnsi="Arial" w:cs="Arial"/>
          <w:sz w:val="21"/>
          <w:szCs w:val="21"/>
        </w:rPr>
        <w:t>gerrit</w:t>
      </w:r>
      <w:r w:rsidRPr="002413B8">
        <w:rPr>
          <w:rFonts w:ascii="Arial" w:hAnsi="Arial" w:cs="Arial"/>
          <w:sz w:val="21"/>
          <w:szCs w:val="21"/>
        </w:rPr>
        <w:t>提交</w:t>
      </w:r>
      <w:r w:rsidRPr="002413B8">
        <w:rPr>
          <w:rFonts w:ascii="Arial" w:hAnsi="Arial" w:cs="Arial"/>
          <w:sz w:val="21"/>
          <w:szCs w:val="21"/>
        </w:rPr>
        <w:t xml:space="preserve">: </w:t>
      </w:r>
      <w:hyperlink r:id="rId44" w:anchor="/c/594236" w:history="1">
        <w:r w:rsidRPr="002413B8">
          <w:rPr>
            <w:rFonts w:ascii="Arial" w:hAnsi="Arial" w:cs="Arial"/>
            <w:color w:val="0070C0"/>
            <w:sz w:val="21"/>
            <w:szCs w:val="21"/>
            <w:u w:val="single"/>
          </w:rPr>
          <w:t>http://review.source.unisoc.com/gerrit/#/c/594236</w:t>
        </w:r>
      </w:hyperlink>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p>
    <w:p w:rsidR="002413B8" w:rsidRPr="002413B8" w:rsidRDefault="002413B8" w:rsidP="000A25EC">
      <w:pPr>
        <w:pStyle w:val="afff7"/>
        <w:numPr>
          <w:ilvl w:val="1"/>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2413B8">
        <w:t>(另一种方法)system\core\rootdir\init.rc</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增加</w:t>
      </w:r>
      <w:r w:rsidRPr="002413B8">
        <w:rPr>
          <w:rFonts w:ascii="Arial" w:hAnsi="Arial" w:cs="Arial"/>
          <w:sz w:val="21"/>
          <w:szCs w:val="21"/>
        </w:rPr>
        <w:t>logcat</w:t>
      </w:r>
      <w:r w:rsidRPr="002413B8">
        <w:rPr>
          <w:rFonts w:ascii="Arial" w:hAnsi="Arial" w:cs="Arial"/>
          <w:sz w:val="21"/>
          <w:szCs w:val="21"/>
        </w:rPr>
        <w:t>服务</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ab/>
        <w:t xml:space="preserve"> </w:t>
      </w:r>
      <w:r w:rsidRPr="002413B8">
        <w:rPr>
          <w:rFonts w:ascii="Arial" w:hAnsi="Arial" w:cs="Arial"/>
          <w:sz w:val="21"/>
          <w:szCs w:val="21"/>
        </w:rPr>
        <w:t>修改代码：</w:t>
      </w:r>
    </w:p>
    <w:p w:rsidR="002413B8" w:rsidRPr="002413B8" w:rsidRDefault="002413B8" w:rsidP="002413B8">
      <w:pPr>
        <w:pStyle w:val="codeDark"/>
        <w:spacing w:before="120" w:after="120"/>
        <w:ind w:left="105" w:right="105"/>
      </w:pPr>
      <w:r w:rsidRPr="002413B8">
        <w:t xml:space="preserve">    #setprop vold.post_fs_data_done 1</w:t>
      </w:r>
    </w:p>
    <w:p w:rsidR="002413B8" w:rsidRPr="002413B8" w:rsidRDefault="002413B8" w:rsidP="002413B8">
      <w:pPr>
        <w:pStyle w:val="codeDark"/>
        <w:spacing w:before="120" w:after="120"/>
        <w:ind w:left="105" w:right="105"/>
      </w:pPr>
    </w:p>
    <w:p w:rsidR="002413B8" w:rsidRPr="002413B8" w:rsidRDefault="002413B8" w:rsidP="002413B8">
      <w:pPr>
        <w:pStyle w:val="codeDark"/>
        <w:spacing w:before="120" w:after="120"/>
        <w:ind w:left="105" w:right="105"/>
      </w:pPr>
      <w:r w:rsidRPr="002413B8">
        <w:t>+ service logcat /system/bin/logcat -f /dev/kmsg *:w</w:t>
      </w:r>
    </w:p>
    <w:p w:rsidR="002413B8" w:rsidRPr="002413B8" w:rsidRDefault="002413B8" w:rsidP="002413B8">
      <w:pPr>
        <w:pStyle w:val="codeDark"/>
        <w:spacing w:before="120" w:after="120"/>
        <w:ind w:left="105" w:right="105"/>
      </w:pPr>
      <w:r w:rsidRPr="002413B8">
        <w:t>+  class main</w:t>
      </w:r>
    </w:p>
    <w:p w:rsidR="002413B8" w:rsidRPr="002413B8" w:rsidRDefault="002413B8" w:rsidP="002413B8">
      <w:pPr>
        <w:pStyle w:val="codeDark"/>
        <w:spacing w:before="120" w:after="120"/>
        <w:ind w:left="105" w:right="105"/>
      </w:pPr>
      <w:r w:rsidRPr="002413B8">
        <w:t>+  user root</w:t>
      </w:r>
    </w:p>
    <w:p w:rsidR="002413B8" w:rsidRPr="002413B8" w:rsidRDefault="002413B8" w:rsidP="002413B8">
      <w:pPr>
        <w:pStyle w:val="codeDark"/>
        <w:spacing w:before="120" w:after="120"/>
        <w:ind w:left="105" w:right="105"/>
      </w:pPr>
      <w:r w:rsidRPr="002413B8">
        <w:t>+  group log</w:t>
      </w:r>
    </w:p>
    <w:p w:rsidR="002413B8" w:rsidRPr="002413B8" w:rsidRDefault="002413B8" w:rsidP="002413B8">
      <w:pPr>
        <w:pStyle w:val="codeDark"/>
        <w:spacing w:before="120" w:after="120"/>
        <w:ind w:left="105" w:right="105"/>
      </w:pPr>
      <w:r w:rsidRPr="002413B8">
        <w:lastRenderedPageBreak/>
        <w:t>+  oneshot</w:t>
      </w:r>
    </w:p>
    <w:p w:rsidR="002413B8" w:rsidRPr="002413B8" w:rsidRDefault="002413B8" w:rsidP="002413B8">
      <w:pPr>
        <w:pStyle w:val="codeDark"/>
        <w:spacing w:before="120" w:after="120"/>
        <w:ind w:left="105" w:right="105"/>
      </w:pPr>
      <w:r w:rsidRPr="002413B8">
        <w:tab/>
      </w:r>
    </w:p>
    <w:p w:rsidR="002413B8" w:rsidRPr="002413B8" w:rsidRDefault="002413B8" w:rsidP="002413B8">
      <w:pPr>
        <w:pStyle w:val="codeDark"/>
        <w:spacing w:before="120" w:after="120"/>
        <w:ind w:left="105" w:right="105"/>
      </w:pPr>
      <w:r w:rsidRPr="002413B8">
        <w:t># It is recommended to put unnecessary data/ i</w:t>
      </w:r>
      <w:r>
        <w:t>nitialization from post-fs-data</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对应</w:t>
      </w:r>
      <w:r w:rsidRPr="002413B8">
        <w:rPr>
          <w:rFonts w:ascii="Arial" w:hAnsi="Arial" w:cs="Arial"/>
          <w:sz w:val="21"/>
          <w:szCs w:val="21"/>
        </w:rPr>
        <w:t>gerrit</w:t>
      </w:r>
      <w:r w:rsidRPr="002413B8">
        <w:rPr>
          <w:rFonts w:ascii="Arial" w:hAnsi="Arial" w:cs="Arial"/>
          <w:sz w:val="21"/>
          <w:szCs w:val="21"/>
        </w:rPr>
        <w:t>提交</w:t>
      </w:r>
      <w:r w:rsidRPr="002413B8">
        <w:rPr>
          <w:rFonts w:ascii="Arial" w:hAnsi="Arial" w:cs="Arial"/>
          <w:sz w:val="21"/>
          <w:szCs w:val="21"/>
        </w:rPr>
        <w:t>:</w:t>
      </w:r>
      <w:r w:rsidRPr="002413B8">
        <w:rPr>
          <w:rFonts w:ascii="Arial" w:hAnsi="Arial" w:cs="Arial"/>
          <w:color w:val="0070C0"/>
          <w:sz w:val="21"/>
          <w:szCs w:val="21"/>
          <w:u w:val="single"/>
        </w:rPr>
        <w:t xml:space="preserve"> </w:t>
      </w:r>
      <w:hyperlink r:id="rId45" w:anchor="/c/594232" w:history="1">
        <w:r w:rsidRPr="002413B8">
          <w:rPr>
            <w:rFonts w:ascii="Arial" w:hAnsi="Arial" w:cs="Arial"/>
            <w:color w:val="0070C0"/>
            <w:sz w:val="21"/>
            <w:szCs w:val="21"/>
            <w:u w:val="single"/>
          </w:rPr>
          <w:t>http://review.source.unisoc.com/gerrit/#/c/594232</w:t>
        </w:r>
      </w:hyperlink>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ab/>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2</w:t>
      </w:r>
      <w:r w:rsidRPr="002413B8">
        <w:rPr>
          <w:rFonts w:ascii="Arial" w:hAnsi="Arial" w:cs="Arial"/>
          <w:sz w:val="21"/>
          <w:szCs w:val="21"/>
        </w:rPr>
        <w:t>和</w:t>
      </w:r>
      <w:r w:rsidRPr="002413B8">
        <w:rPr>
          <w:rFonts w:ascii="Arial" w:hAnsi="Arial" w:cs="Arial"/>
          <w:sz w:val="21"/>
          <w:szCs w:val="21"/>
        </w:rPr>
        <w:t>3</w:t>
      </w:r>
      <w:r w:rsidRPr="002413B8">
        <w:rPr>
          <w:rFonts w:ascii="Arial" w:hAnsi="Arial" w:cs="Arial"/>
          <w:sz w:val="21"/>
          <w:szCs w:val="21"/>
        </w:rPr>
        <w:t>任选一种就可以，两者不同在于下载的</w:t>
      </w:r>
      <w:r w:rsidRPr="002413B8">
        <w:rPr>
          <w:rFonts w:ascii="Arial" w:hAnsi="Arial" w:cs="Arial"/>
          <w:sz w:val="21"/>
          <w:szCs w:val="21"/>
        </w:rPr>
        <w:t>image</w:t>
      </w:r>
      <w:r w:rsidRPr="002413B8">
        <w:rPr>
          <w:rFonts w:ascii="Arial" w:hAnsi="Arial" w:cs="Arial"/>
          <w:sz w:val="21"/>
          <w:szCs w:val="21"/>
        </w:rPr>
        <w:t>不同</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Pr>
          <w:rFonts w:ascii="Arial" w:hAnsi="Arial" w:cs="Arial" w:hint="default"/>
          <w:sz w:val="21"/>
          <w:szCs w:val="21"/>
        </w:rPr>
        <w:t xml:space="preserve"> </w:t>
      </w:r>
      <w:r w:rsidRPr="002413B8">
        <w:rPr>
          <w:rFonts w:ascii="Arial" w:hAnsi="Arial" w:cs="Arial"/>
          <w:sz w:val="21"/>
          <w:szCs w:val="21"/>
        </w:rPr>
        <w:t xml:space="preserve">1 -&gt; </w:t>
      </w:r>
      <w:r w:rsidRPr="002413B8">
        <w:rPr>
          <w:rFonts w:ascii="Arial" w:hAnsi="Arial" w:cs="Arial"/>
          <w:sz w:val="21"/>
          <w:szCs w:val="21"/>
        </w:rPr>
        <w:t>需要下载</w:t>
      </w:r>
      <w:r w:rsidRPr="002413B8">
        <w:rPr>
          <w:rFonts w:ascii="Arial" w:hAnsi="Arial" w:cs="Arial"/>
          <w:sz w:val="21"/>
          <w:szCs w:val="21"/>
        </w:rPr>
        <w:t>system.img</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2 -&gt; </w:t>
      </w:r>
      <w:r w:rsidRPr="002413B8">
        <w:rPr>
          <w:rFonts w:ascii="Arial" w:hAnsi="Arial" w:cs="Arial"/>
          <w:sz w:val="21"/>
          <w:szCs w:val="21"/>
        </w:rPr>
        <w:t>需要下载</w:t>
      </w:r>
      <w:r w:rsidRPr="002413B8">
        <w:rPr>
          <w:rFonts w:ascii="Arial" w:hAnsi="Arial" w:cs="Arial"/>
          <w:sz w:val="21"/>
          <w:szCs w:val="21"/>
        </w:rPr>
        <w:t>vendor.img</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3 -&gt; </w:t>
      </w:r>
      <w:r w:rsidRPr="002413B8">
        <w:rPr>
          <w:rFonts w:ascii="Arial" w:hAnsi="Arial" w:cs="Arial"/>
          <w:sz w:val="21"/>
          <w:szCs w:val="21"/>
        </w:rPr>
        <w:t>需要下载</w:t>
      </w:r>
      <w:r w:rsidRPr="002413B8">
        <w:rPr>
          <w:rFonts w:ascii="Arial" w:hAnsi="Arial" w:cs="Arial"/>
          <w:sz w:val="21"/>
          <w:szCs w:val="21"/>
        </w:rPr>
        <w:t>system.img</w:t>
      </w:r>
    </w:p>
    <w:p w:rsidR="002413B8"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w:t>
      </w:r>
      <w:r w:rsidRPr="002413B8">
        <w:rPr>
          <w:rFonts w:ascii="Arial" w:hAnsi="Arial" w:cs="Arial"/>
          <w:sz w:val="21"/>
          <w:szCs w:val="21"/>
        </w:rPr>
        <w:t>所以</w:t>
      </w:r>
      <w:r w:rsidRPr="002413B8">
        <w:rPr>
          <w:rFonts w:ascii="Arial" w:hAnsi="Arial" w:cs="Arial"/>
          <w:sz w:val="21"/>
          <w:szCs w:val="21"/>
        </w:rPr>
        <w:t xml:space="preserve"> 1+2 -&gt; </w:t>
      </w:r>
      <w:r w:rsidRPr="002413B8">
        <w:rPr>
          <w:rFonts w:ascii="Arial" w:hAnsi="Arial" w:cs="Arial"/>
          <w:sz w:val="21"/>
          <w:szCs w:val="21"/>
        </w:rPr>
        <w:t>需要下载</w:t>
      </w:r>
      <w:r w:rsidRPr="002413B8">
        <w:rPr>
          <w:rFonts w:ascii="Arial" w:hAnsi="Arial" w:cs="Arial"/>
          <w:sz w:val="21"/>
          <w:szCs w:val="21"/>
        </w:rPr>
        <w:t>system/vendor</w:t>
      </w:r>
    </w:p>
    <w:p w:rsidR="006255D5" w:rsidRPr="002413B8" w:rsidRDefault="002413B8" w:rsidP="002413B8">
      <w:pPr>
        <w:pStyle w:val="HTML8"/>
        <w:rPr>
          <w:rFonts w:ascii="Arial" w:hAnsi="Arial" w:cs="Arial" w:hint="default"/>
          <w:sz w:val="21"/>
          <w:szCs w:val="21"/>
        </w:rPr>
      </w:pPr>
      <w:r w:rsidRPr="002413B8">
        <w:rPr>
          <w:rFonts w:ascii="Arial" w:hAnsi="Arial" w:cs="Arial"/>
          <w:sz w:val="21"/>
          <w:szCs w:val="21"/>
        </w:rPr>
        <w:t xml:space="preserve">        1+3 -&gt; </w:t>
      </w:r>
      <w:r w:rsidRPr="002413B8">
        <w:rPr>
          <w:rFonts w:ascii="Arial" w:hAnsi="Arial" w:cs="Arial"/>
          <w:sz w:val="21"/>
          <w:szCs w:val="21"/>
        </w:rPr>
        <w:t>只需下载</w:t>
      </w:r>
      <w:r w:rsidRPr="002413B8">
        <w:rPr>
          <w:rFonts w:ascii="Arial" w:hAnsi="Arial" w:cs="Arial"/>
          <w:sz w:val="21"/>
          <w:szCs w:val="21"/>
        </w:rPr>
        <w:t>system</w:t>
      </w:r>
    </w:p>
    <w:p w:rsidR="009D67BA" w:rsidRDefault="009D67BA">
      <w:pPr>
        <w:pStyle w:val="21"/>
        <w:rPr>
          <w:rFonts w:hint="default"/>
        </w:rPr>
      </w:pPr>
      <w:bookmarkStart w:id="16" w:name="_Toc45889629"/>
      <w:r w:rsidRPr="003C4B6C">
        <w:t>打开</w:t>
      </w:r>
      <w:r w:rsidRPr="003C4B6C">
        <w:t>user</w:t>
      </w:r>
      <w:r w:rsidRPr="003C4B6C">
        <w:t>下的</w:t>
      </w:r>
      <w:r w:rsidRPr="003C4B6C">
        <w:t>sysdump</w:t>
      </w:r>
      <w:bookmarkEnd w:id="16"/>
    </w:p>
    <w:p w:rsidR="009D67BA" w:rsidRDefault="009D67BA" w:rsidP="009D67BA">
      <w:pPr>
        <w:pStyle w:val="31"/>
        <w:rPr>
          <w:rFonts w:hint="default"/>
        </w:rPr>
      </w:pPr>
      <w:bookmarkStart w:id="17" w:name="_Toc45889630"/>
      <w:r>
        <w:rPr>
          <w:rFonts w:hint="default"/>
        </w:rPr>
        <w:t xml:space="preserve">android </w:t>
      </w:r>
      <w:r>
        <w:t>8</w:t>
      </w:r>
      <w:r>
        <w:rPr>
          <w:rFonts w:hint="default"/>
        </w:rPr>
        <w:t>.1</w:t>
      </w:r>
      <w:bookmarkEnd w:id="17"/>
    </w:p>
    <w:p w:rsidR="009D67BA" w:rsidRDefault="009D67BA" w:rsidP="009D67BA">
      <w:pPr>
        <w:rPr>
          <w:rFonts w:hint="default"/>
        </w:rPr>
      </w:pPr>
      <w:r>
        <w:t>同</w:t>
      </w:r>
      <w:r>
        <w:rPr>
          <w:rFonts w:hint="default"/>
        </w:rPr>
        <w:t>1.2</w:t>
      </w:r>
      <w:r>
        <w:rPr>
          <w:rFonts w:hint="default"/>
        </w:rPr>
        <w:t>打开</w:t>
      </w:r>
      <w:r>
        <w:rPr>
          <w:rFonts w:hint="default"/>
        </w:rPr>
        <w:t>user</w:t>
      </w:r>
      <w:r>
        <w:rPr>
          <w:rFonts w:hint="default"/>
        </w:rPr>
        <w:t>下的</w:t>
      </w:r>
      <w:r>
        <w:rPr>
          <w:rFonts w:hint="default"/>
        </w:rPr>
        <w:t>corefile 8.1</w:t>
      </w:r>
      <w:r>
        <w:rPr>
          <w:rFonts w:hint="default"/>
        </w:rPr>
        <w:t>节</w:t>
      </w:r>
    </w:p>
    <w:p w:rsidR="009D67BA" w:rsidRDefault="009D67BA" w:rsidP="009D67BA">
      <w:pPr>
        <w:pStyle w:val="31"/>
        <w:rPr>
          <w:rFonts w:hint="default"/>
        </w:rPr>
      </w:pPr>
      <w:bookmarkStart w:id="18" w:name="_Toc45889631"/>
      <w:r>
        <w:t>android</w:t>
      </w:r>
      <w:r>
        <w:rPr>
          <w:rFonts w:hint="default"/>
        </w:rPr>
        <w:t xml:space="preserve"> 9.0</w:t>
      </w:r>
      <w:bookmarkEnd w:id="18"/>
    </w:p>
    <w:p w:rsidR="009D67BA" w:rsidRPr="009D67BA" w:rsidRDefault="009D67BA" w:rsidP="009D67BA">
      <w:pPr>
        <w:pStyle w:val="afff7"/>
        <w:numPr>
          <w:ilvl w:val="1"/>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9D67BA">
        <w:t>device\sprd\sharkle\common\DeviceCommon.mk</w:t>
      </w:r>
    </w:p>
    <w:p w:rsidR="009D67BA" w:rsidRPr="009D67BA" w:rsidRDefault="009D67BA" w:rsidP="009D67BA">
      <w:pPr>
        <w:pStyle w:val="HTML8"/>
        <w:rPr>
          <w:rFonts w:ascii="Arial" w:hAnsi="Arial" w:cs="Arial" w:hint="default"/>
          <w:sz w:val="21"/>
          <w:szCs w:val="21"/>
        </w:rPr>
      </w:pPr>
      <w:r w:rsidRPr="009D67BA">
        <w:rPr>
          <w:rFonts w:ascii="Arial" w:hAnsi="Arial" w:cs="Arial"/>
          <w:sz w:val="21"/>
          <w:szCs w:val="21"/>
        </w:rPr>
        <w:tab/>
        <w:t xml:space="preserve"> </w:t>
      </w:r>
      <w:r w:rsidRPr="009D67BA">
        <w:rPr>
          <w:rFonts w:ascii="Arial" w:hAnsi="Arial" w:cs="Arial"/>
          <w:sz w:val="21"/>
          <w:szCs w:val="21"/>
        </w:rPr>
        <w:t>修改代码：</w:t>
      </w:r>
    </w:p>
    <w:p w:rsidR="009D67BA" w:rsidRPr="009D67BA" w:rsidRDefault="009D67BA" w:rsidP="009D67BA">
      <w:pPr>
        <w:pStyle w:val="codeDark"/>
        <w:spacing w:before="120" w:after="120"/>
        <w:ind w:left="105" w:right="105"/>
      </w:pPr>
      <w:r w:rsidRPr="009D67BA">
        <w:t xml:space="preserve">    persist.sys.apr.reportlevel=2  \</w:t>
      </w:r>
    </w:p>
    <w:p w:rsidR="009D67BA" w:rsidRPr="009D67BA" w:rsidRDefault="009D67BA" w:rsidP="009D67BA">
      <w:pPr>
        <w:pStyle w:val="codeDark"/>
        <w:spacing w:before="120" w:after="120"/>
        <w:ind w:left="105" w:right="105"/>
      </w:pPr>
      <w:r w:rsidRPr="009D67BA">
        <w:t>-    persist.sys.apr.exceptionnode=0</w:t>
      </w:r>
    </w:p>
    <w:p w:rsidR="009D67BA" w:rsidRPr="009D67BA" w:rsidRDefault="009D67BA" w:rsidP="009D67BA">
      <w:pPr>
        <w:pStyle w:val="codeDark"/>
        <w:spacing w:before="120" w:after="120"/>
        <w:ind w:left="105" w:right="105"/>
      </w:pPr>
      <w:r w:rsidRPr="009D67BA">
        <w:t>+    persist.sys.apr.exceptionnode=0  \</w:t>
      </w:r>
    </w:p>
    <w:p w:rsidR="009D67BA" w:rsidRPr="009D67BA" w:rsidRDefault="009D67BA" w:rsidP="009D67BA">
      <w:pPr>
        <w:pStyle w:val="codeDark"/>
        <w:spacing w:before="120" w:after="120"/>
        <w:ind w:left="105" w:right="105"/>
      </w:pPr>
      <w:r w:rsidRPr="009D67BA">
        <w:t>+    vendor.debug.sysdump.enabled = true \</w:t>
      </w:r>
    </w:p>
    <w:p w:rsidR="009D67BA" w:rsidRPr="009D67BA" w:rsidRDefault="009D67BA" w:rsidP="009D67BA">
      <w:pPr>
        <w:pStyle w:val="codeDark"/>
        <w:spacing w:before="120" w:after="120"/>
        <w:ind w:left="105" w:right="105"/>
      </w:pPr>
      <w:r w:rsidRPr="009D67BA">
        <w:t>+    persist.vendor.eng.reset = 0</w:t>
      </w:r>
    </w:p>
    <w:p w:rsidR="009D67BA" w:rsidRPr="009D67BA" w:rsidRDefault="009D67BA" w:rsidP="009D67BA">
      <w:pPr>
        <w:pStyle w:val="codeDark"/>
        <w:spacing w:before="120" w:after="120"/>
        <w:ind w:left="105" w:right="105"/>
      </w:pPr>
      <w:r w:rsidRPr="009D67BA">
        <w:t>else</w:t>
      </w:r>
    </w:p>
    <w:p w:rsidR="009D67BA" w:rsidRPr="009D67BA" w:rsidRDefault="009D67BA" w:rsidP="009D67BA">
      <w:pPr>
        <w:pStyle w:val="codeDark"/>
        <w:spacing w:before="120" w:after="120"/>
        <w:ind w:left="105" w:right="105"/>
      </w:pPr>
      <w:r w:rsidRPr="009D67BA">
        <w:t>PRODUCT_PROPERTY_OVERRIDES += \</w:t>
      </w:r>
    </w:p>
    <w:p w:rsidR="009D67BA" w:rsidRPr="009D67BA" w:rsidRDefault="009D67BA" w:rsidP="009D67BA">
      <w:pPr>
        <w:pStyle w:val="codeDark"/>
        <w:spacing w:before="120" w:after="120"/>
        <w:ind w:left="105" w:right="105"/>
      </w:pPr>
      <w:r w:rsidRPr="009D67BA">
        <w:t xml:space="preserve">    persist.vendor.sys.wcnreset=0 \</w:t>
      </w:r>
    </w:p>
    <w:p w:rsidR="009D67BA" w:rsidRPr="009D67BA" w:rsidRDefault="009D67BA" w:rsidP="009D67BA">
      <w:pPr>
        <w:pStyle w:val="codeDark"/>
        <w:spacing w:before="120" w:after="120"/>
        <w:ind w:left="105" w:right="105"/>
      </w:pPr>
      <w:r w:rsidRPr="009D67BA">
        <w:t xml:space="preserve">    persis</w:t>
      </w:r>
      <w:r>
        <w:t>t.vendor.aprservice.enabled=1 \</w:t>
      </w:r>
    </w:p>
    <w:p w:rsidR="009D67BA" w:rsidRPr="009D67BA" w:rsidRDefault="009D67BA" w:rsidP="009D67BA">
      <w:pPr>
        <w:pStyle w:val="HTML8"/>
        <w:rPr>
          <w:rFonts w:ascii="Arial" w:hAnsi="Arial" w:cs="Arial" w:hint="default"/>
          <w:sz w:val="21"/>
          <w:szCs w:val="21"/>
        </w:rPr>
      </w:pPr>
      <w:r w:rsidRPr="009D67BA">
        <w:rPr>
          <w:rFonts w:ascii="Arial" w:hAnsi="Arial" w:cs="Arial"/>
          <w:sz w:val="21"/>
          <w:szCs w:val="21"/>
        </w:rPr>
        <w:tab/>
      </w:r>
      <w:r w:rsidRPr="009D67BA">
        <w:rPr>
          <w:rFonts w:ascii="Arial" w:hAnsi="Arial" w:cs="Arial"/>
          <w:sz w:val="21"/>
          <w:szCs w:val="21"/>
        </w:rPr>
        <w:t>对应</w:t>
      </w:r>
      <w:r w:rsidRPr="009D67BA">
        <w:rPr>
          <w:rFonts w:ascii="Arial" w:hAnsi="Arial" w:cs="Arial"/>
          <w:sz w:val="21"/>
          <w:szCs w:val="21"/>
        </w:rPr>
        <w:t>gerrit</w:t>
      </w:r>
      <w:r w:rsidRPr="009D67BA">
        <w:rPr>
          <w:rFonts w:ascii="Arial" w:hAnsi="Arial" w:cs="Arial"/>
          <w:sz w:val="21"/>
          <w:szCs w:val="21"/>
        </w:rPr>
        <w:t>提交</w:t>
      </w:r>
      <w:r w:rsidRPr="009D67BA">
        <w:rPr>
          <w:rFonts w:ascii="Arial" w:hAnsi="Arial" w:cs="Arial"/>
          <w:sz w:val="21"/>
          <w:szCs w:val="21"/>
        </w:rPr>
        <w:t>:</w:t>
      </w:r>
      <w:r w:rsidRPr="009D67BA">
        <w:rPr>
          <w:rFonts w:ascii="Arial" w:hAnsi="Arial" w:cs="Arial"/>
          <w:color w:val="0070C0"/>
          <w:sz w:val="21"/>
          <w:szCs w:val="21"/>
          <w:u w:val="single"/>
        </w:rPr>
        <w:t xml:space="preserve"> </w:t>
      </w:r>
      <w:hyperlink r:id="rId46" w:anchor="/c/594236" w:history="1">
        <w:r w:rsidRPr="009D67BA">
          <w:rPr>
            <w:rFonts w:ascii="Arial" w:hAnsi="Arial" w:cs="Arial"/>
            <w:color w:val="0070C0"/>
            <w:sz w:val="21"/>
            <w:szCs w:val="21"/>
            <w:u w:val="single"/>
          </w:rPr>
          <w:t>http://review.source.unisoc.com/gerrit/#/c/594236</w:t>
        </w:r>
      </w:hyperlink>
    </w:p>
    <w:p w:rsidR="009D67BA" w:rsidRPr="009D67BA" w:rsidRDefault="009D67BA" w:rsidP="009D67BA">
      <w:pPr>
        <w:pStyle w:val="HTML8"/>
        <w:rPr>
          <w:rFonts w:ascii="Arial" w:hAnsi="Arial" w:cs="Arial" w:hint="default"/>
          <w:sz w:val="21"/>
          <w:szCs w:val="21"/>
        </w:rPr>
      </w:pPr>
      <w:r w:rsidRPr="009D67BA">
        <w:rPr>
          <w:rFonts w:ascii="Arial" w:hAnsi="Arial" w:cs="Arial"/>
          <w:sz w:val="21"/>
          <w:szCs w:val="21"/>
        </w:rPr>
        <w:tab/>
      </w:r>
      <w:r w:rsidRPr="009D67BA">
        <w:rPr>
          <w:rFonts w:ascii="Arial" w:hAnsi="Arial" w:cs="Arial"/>
          <w:sz w:val="21"/>
          <w:szCs w:val="21"/>
        </w:rPr>
        <w:t>这个提交中还包括</w:t>
      </w:r>
      <w:r w:rsidRPr="009D67BA">
        <w:rPr>
          <w:rFonts w:ascii="Arial" w:hAnsi="Arial" w:cs="Arial"/>
          <w:sz w:val="21"/>
          <w:szCs w:val="21"/>
        </w:rPr>
        <w:t>corefile</w:t>
      </w:r>
      <w:r w:rsidRPr="009D67BA">
        <w:rPr>
          <w:rFonts w:ascii="Arial" w:hAnsi="Arial" w:cs="Arial"/>
          <w:sz w:val="21"/>
          <w:szCs w:val="21"/>
        </w:rPr>
        <w:t>的修改。</w:t>
      </w:r>
    </w:p>
    <w:p w:rsidR="009D67BA" w:rsidRPr="009D67BA" w:rsidRDefault="009D67BA" w:rsidP="009D67BA">
      <w:pPr>
        <w:pStyle w:val="HTML8"/>
        <w:rPr>
          <w:rFonts w:ascii="Arial" w:hAnsi="Arial" w:cs="Arial" w:hint="default"/>
          <w:sz w:val="21"/>
          <w:szCs w:val="21"/>
        </w:rPr>
      </w:pPr>
      <w:r w:rsidRPr="009D67BA">
        <w:rPr>
          <w:rFonts w:ascii="Arial" w:hAnsi="Arial" w:cs="Arial"/>
          <w:sz w:val="21"/>
          <w:szCs w:val="21"/>
        </w:rPr>
        <w:tab/>
      </w:r>
      <w:r w:rsidRPr="009D67BA">
        <w:rPr>
          <w:rFonts w:ascii="Arial" w:hAnsi="Arial" w:cs="Arial"/>
          <w:sz w:val="21"/>
          <w:szCs w:val="21"/>
        </w:rPr>
        <w:t>事实上，如果</w:t>
      </w:r>
      <w:r w:rsidRPr="009D67BA">
        <w:rPr>
          <w:rFonts w:ascii="Arial" w:hAnsi="Arial" w:cs="Arial"/>
          <w:sz w:val="21"/>
          <w:szCs w:val="21"/>
        </w:rPr>
        <w:t>adb root</w:t>
      </w:r>
      <w:r w:rsidRPr="009D67BA">
        <w:rPr>
          <w:rFonts w:ascii="Arial" w:hAnsi="Arial" w:cs="Arial"/>
          <w:sz w:val="21"/>
          <w:szCs w:val="21"/>
        </w:rPr>
        <w:t>了，进入后可以可以</w:t>
      </w:r>
      <w:r w:rsidRPr="009D67BA">
        <w:rPr>
          <w:rFonts w:ascii="Arial" w:hAnsi="Arial" w:cs="Arial"/>
          <w:sz w:val="21"/>
          <w:szCs w:val="21"/>
        </w:rPr>
        <w:t>setprop</w:t>
      </w:r>
      <w:r w:rsidRPr="009D67BA">
        <w:rPr>
          <w:rFonts w:ascii="Arial" w:hAnsi="Arial" w:cs="Arial"/>
          <w:sz w:val="21"/>
          <w:szCs w:val="21"/>
        </w:rPr>
        <w:t>将这两个</w:t>
      </w:r>
      <w:r w:rsidRPr="009D67BA">
        <w:rPr>
          <w:rFonts w:ascii="Arial" w:hAnsi="Arial" w:cs="Arial"/>
          <w:sz w:val="21"/>
          <w:szCs w:val="21"/>
        </w:rPr>
        <w:t>property</w:t>
      </w:r>
      <w:r w:rsidRPr="009D67BA">
        <w:rPr>
          <w:rFonts w:ascii="Arial" w:hAnsi="Arial" w:cs="Arial"/>
          <w:sz w:val="21"/>
          <w:szCs w:val="21"/>
        </w:rPr>
        <w:t>人工写入，也可以打开，并且直接生效。</w:t>
      </w:r>
    </w:p>
    <w:p w:rsidR="00424DAE" w:rsidRDefault="002413B8" w:rsidP="002413B8">
      <w:pPr>
        <w:pStyle w:val="21"/>
        <w:rPr>
          <w:rFonts w:hint="default"/>
          <w:lang w:eastAsia="zh-CN"/>
        </w:rPr>
      </w:pPr>
      <w:bookmarkStart w:id="19" w:name="_Toc45889632"/>
      <w:r w:rsidRPr="002413B8">
        <w:rPr>
          <w:lang w:eastAsia="zh-CN"/>
        </w:rPr>
        <w:lastRenderedPageBreak/>
        <w:t>打开</w:t>
      </w:r>
      <w:r w:rsidRPr="002413B8">
        <w:rPr>
          <w:lang w:eastAsia="zh-CN"/>
        </w:rPr>
        <w:t>hprof</w:t>
      </w:r>
      <w:r w:rsidRPr="002413B8">
        <w:rPr>
          <w:lang w:eastAsia="zh-CN"/>
        </w:rPr>
        <w:t>保存</w:t>
      </w:r>
      <w:bookmarkEnd w:id="19"/>
    </w:p>
    <w:p w:rsidR="009D67BA" w:rsidRDefault="009D67BA" w:rsidP="009D67BA">
      <w:pPr>
        <w:pStyle w:val="31"/>
        <w:rPr>
          <w:rFonts w:hint="default"/>
        </w:rPr>
      </w:pPr>
      <w:bookmarkStart w:id="20" w:name="_Toc45889633"/>
      <w:r>
        <w:t>android</w:t>
      </w:r>
      <w:r>
        <w:rPr>
          <w:rFonts w:hint="default"/>
        </w:rPr>
        <w:t xml:space="preserve"> 8.1</w:t>
      </w:r>
      <w:bookmarkEnd w:id="20"/>
    </w:p>
    <w:p w:rsidR="009D67BA" w:rsidRPr="009D67BA" w:rsidRDefault="009D67BA" w:rsidP="009D67BA">
      <w:pPr>
        <w:pStyle w:val="af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pPr>
      <w:r w:rsidRPr="009D67BA">
        <w:rPr>
          <w:rFonts w:ascii="Arial" w:hAnsi="Arial" w:cs="Arial"/>
          <w:szCs w:val="21"/>
        </w:rPr>
        <w:tab/>
      </w:r>
      <w:r w:rsidRPr="009D67BA">
        <w:rPr>
          <w:rFonts w:ascii="Arial" w:hAnsi="Arial" w:cs="Arial"/>
          <w:szCs w:val="21"/>
        </w:rPr>
        <w:t>如果已经修改了</w:t>
      </w:r>
      <w:r>
        <w:rPr>
          <w:rFonts w:ascii="Arial" w:hAnsi="Arial" w:cs="Arial"/>
          <w:szCs w:val="21"/>
        </w:rPr>
        <w:t>1.</w:t>
      </w:r>
      <w:r w:rsidR="00636667">
        <w:rPr>
          <w:rFonts w:ascii="Arial" w:hAnsi="Arial" w:cs="Arial"/>
          <w:szCs w:val="21"/>
        </w:rPr>
        <w:t>3</w:t>
      </w:r>
      <w:r>
        <w:rPr>
          <w:rFonts w:ascii="Arial" w:hAnsi="Arial" w:cs="Arial"/>
          <w:szCs w:val="21"/>
        </w:rPr>
        <w:t>.1-1</w:t>
      </w:r>
      <w:r w:rsidRPr="009D67BA">
        <w:rPr>
          <w:rFonts w:ascii="Arial" w:hAnsi="Arial" w:cs="Arial"/>
          <w:szCs w:val="21"/>
        </w:rPr>
        <w:t>，那么这里不需要修改，否则作如下修改：</w:t>
      </w:r>
    </w:p>
    <w:p w:rsidR="009D67BA" w:rsidRPr="009D67BA" w:rsidRDefault="009D67BA" w:rsidP="009D67BA">
      <w:pPr>
        <w:pStyle w:val="afff7"/>
        <w:numPr>
          <w:ilvl w:val="1"/>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9D67BA">
        <w:t>frameworks/base/services/core/java/com/android/server/am/ActivityManagerService.java</w:t>
      </w:r>
    </w:p>
    <w:p w:rsidR="009D67BA" w:rsidRPr="009D67BA" w:rsidRDefault="009D67BA" w:rsidP="009D6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9D67BA">
        <w:tab/>
      </w:r>
      <w:r w:rsidRPr="009D67BA">
        <w:t>修改代码：</w:t>
      </w:r>
    </w:p>
    <w:p w:rsidR="009D67BA" w:rsidRPr="009D67BA" w:rsidRDefault="009D67BA" w:rsidP="009D67BA">
      <w:pPr>
        <w:pStyle w:val="codeDark"/>
        <w:spacing w:before="120" w:after="120"/>
        <w:ind w:left="105" w:right="105"/>
      </w:pPr>
      <w:r w:rsidRPr="009D67BA">
        <w:t>-                boolean isDebuggable ="1".equals(SystemProperties.get(SYSTEM_DEBUGGABLE, "0"));</w:t>
      </w:r>
    </w:p>
    <w:p w:rsidR="009D67BA" w:rsidRPr="009D67BA" w:rsidRDefault="009D67BA" w:rsidP="009D67BA">
      <w:pPr>
        <w:pStyle w:val="codeDark"/>
        <w:spacing w:before="120" w:after="120"/>
        <w:ind w:left="105" w:right="105"/>
      </w:pPr>
      <w:r w:rsidRPr="009D67BA">
        <w:t>+                boolean isDebuggable =true;// "1".equals(SystemProperties.get(SYSTEM_DEBUGGABLE, "0"));</w:t>
      </w:r>
    </w:p>
    <w:p w:rsidR="009D67BA" w:rsidRPr="009D67BA" w:rsidRDefault="009D67BA" w:rsidP="009D67BA">
      <w:pPr>
        <w:pStyle w:val="codeDark"/>
        <w:spacing w:before="120" w:after="120"/>
        <w:ind w:left="105" w:right="105"/>
      </w:pPr>
      <w:r w:rsidRPr="009D67BA">
        <w:t xml:space="preserve">                if (!isDebuggable) {</w:t>
      </w:r>
    </w:p>
    <w:p w:rsidR="009D67BA" w:rsidRPr="009D67BA" w:rsidRDefault="009D67BA" w:rsidP="009D67BA">
      <w:pPr>
        <w:pStyle w:val="codeDark"/>
        <w:spacing w:before="120" w:after="120"/>
        <w:ind w:left="105" w:right="105"/>
      </w:pPr>
      <w:r w:rsidRPr="009D67BA">
        <w:t xml:space="preserve">                    if ((proc.info.flags&amp;ApplicationInfo.FLAG_DEBUGGABLE) == 0) {</w:t>
      </w:r>
    </w:p>
    <w:p w:rsidR="009D67BA" w:rsidRPr="009D67BA" w:rsidRDefault="009D67BA" w:rsidP="009D67BA">
      <w:pPr>
        <w:pStyle w:val="codeDark"/>
        <w:spacing w:before="120" w:after="120"/>
        <w:ind w:left="105" w:right="105"/>
      </w:pPr>
      <w:r w:rsidRPr="009D67BA">
        <w:t xml:space="preserve">                        throw new SecurityException("Process not debuggable: " + proc);</w:t>
      </w:r>
    </w:p>
    <w:p w:rsidR="009D67BA" w:rsidRPr="009D67BA" w:rsidRDefault="009D67BA" w:rsidP="009D67BA">
      <w:pPr>
        <w:pStyle w:val="codeDark"/>
        <w:spacing w:before="120" w:after="120"/>
        <w:ind w:left="105" w:right="105"/>
      </w:pPr>
      <w:r w:rsidRPr="009D67BA">
        <w:t xml:space="preserve">                    }</w:t>
      </w:r>
    </w:p>
    <w:p w:rsidR="009D67BA" w:rsidRPr="009D67BA" w:rsidRDefault="009D67BA" w:rsidP="009D67BA">
      <w:pPr>
        <w:pStyle w:val="codeDark"/>
        <w:spacing w:before="120" w:after="120"/>
        <w:ind w:left="105" w:right="105"/>
      </w:pPr>
      <w:r w:rsidRPr="009D67BA">
        <w:t xml:space="preserve">                }</w:t>
      </w:r>
    </w:p>
    <w:p w:rsidR="009D67BA" w:rsidRDefault="009D67BA" w:rsidP="00B1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r w:rsidRPr="009D67BA">
        <w:tab/>
      </w:r>
      <w:r w:rsidRPr="009D67BA">
        <w:t>修改在</w:t>
      </w:r>
      <w:r w:rsidRPr="009D67BA">
        <w:t>system.img</w:t>
      </w:r>
      <w:r w:rsidRPr="009D67BA">
        <w:t>中。</w:t>
      </w:r>
    </w:p>
    <w:p w:rsidR="00871638" w:rsidRPr="009D67BA" w:rsidRDefault="00871638" w:rsidP="00B1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opLinePunct w:val="0"/>
        <w:adjustRightInd/>
        <w:snapToGrid/>
        <w:spacing w:before="0" w:after="0" w:line="240" w:lineRule="auto"/>
        <w:rPr>
          <w:rFonts w:hint="default"/>
        </w:rPr>
      </w:pPr>
    </w:p>
    <w:p w:rsidR="009D67BA" w:rsidRDefault="009D67BA" w:rsidP="009D67BA">
      <w:pPr>
        <w:pStyle w:val="31"/>
        <w:rPr>
          <w:rFonts w:hint="default"/>
        </w:rPr>
      </w:pPr>
      <w:bookmarkStart w:id="21" w:name="_Toc45889634"/>
      <w:r>
        <w:t>android</w:t>
      </w:r>
      <w:r>
        <w:rPr>
          <w:rFonts w:hint="default"/>
        </w:rPr>
        <w:t xml:space="preserve"> 9.0</w:t>
      </w:r>
      <w:bookmarkEnd w:id="21"/>
    </w:p>
    <w:p w:rsidR="009D67BA" w:rsidRPr="009D67BA" w:rsidRDefault="009D67BA" w:rsidP="009D67BA">
      <w:pPr>
        <w:pStyle w:val="HTML8"/>
        <w:rPr>
          <w:rFonts w:ascii="Arial" w:hAnsi="Arial" w:cs="Arial" w:hint="default"/>
          <w:sz w:val="21"/>
          <w:szCs w:val="21"/>
        </w:rPr>
      </w:pPr>
      <w:r w:rsidRPr="009D67BA">
        <w:rPr>
          <w:rFonts w:ascii="Arial" w:hAnsi="Arial" w:cs="Arial"/>
          <w:sz w:val="21"/>
          <w:szCs w:val="21"/>
        </w:rPr>
        <w:t>打开</w:t>
      </w:r>
      <w:r w:rsidRPr="009D67BA">
        <w:rPr>
          <w:rFonts w:ascii="Arial" w:hAnsi="Arial" w:cs="Arial"/>
          <w:sz w:val="21"/>
          <w:szCs w:val="21"/>
        </w:rPr>
        <w:t>user</w:t>
      </w:r>
      <w:r w:rsidRPr="009D67BA">
        <w:rPr>
          <w:rFonts w:ascii="Arial" w:hAnsi="Arial" w:cs="Arial"/>
          <w:sz w:val="21"/>
          <w:szCs w:val="21"/>
        </w:rPr>
        <w:t>下的</w:t>
      </w:r>
      <w:r w:rsidRPr="009D67BA">
        <w:rPr>
          <w:rFonts w:ascii="Arial" w:hAnsi="Arial" w:cs="Arial"/>
          <w:sz w:val="21"/>
          <w:szCs w:val="21"/>
        </w:rPr>
        <w:t>hprof</w:t>
      </w:r>
      <w:r w:rsidRPr="009D67BA">
        <w:rPr>
          <w:rFonts w:ascii="Arial" w:hAnsi="Arial" w:cs="Arial"/>
          <w:sz w:val="21"/>
          <w:szCs w:val="21"/>
        </w:rPr>
        <w:t>功能</w:t>
      </w:r>
    </w:p>
    <w:p w:rsidR="009D67BA" w:rsidRPr="009D67BA" w:rsidRDefault="009D67BA" w:rsidP="009D67BA">
      <w:pPr>
        <w:pStyle w:val="afff7"/>
        <w:numPr>
          <w:ilvl w:val="1"/>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Fonts w:ascii="Arial" w:hAnsi="Arial" w:cs="Arial"/>
          <w:szCs w:val="21"/>
        </w:rPr>
      </w:pPr>
      <w:r w:rsidRPr="009D67BA">
        <w:t>frameworks/base/services/core/java/com/android/server/am/ActivityManagerService.java</w:t>
      </w:r>
    </w:p>
    <w:p w:rsidR="009D67BA" w:rsidRPr="009D67BA" w:rsidRDefault="009D67BA" w:rsidP="009D67BA">
      <w:pPr>
        <w:pStyle w:val="HTML8"/>
        <w:rPr>
          <w:rFonts w:ascii="Arial" w:hAnsi="Arial" w:cs="Arial" w:hint="default"/>
          <w:sz w:val="21"/>
          <w:szCs w:val="21"/>
        </w:rPr>
      </w:pPr>
      <w:r w:rsidRPr="009D67BA">
        <w:rPr>
          <w:rFonts w:ascii="Arial" w:hAnsi="Arial" w:cs="Arial"/>
          <w:sz w:val="21"/>
          <w:szCs w:val="21"/>
        </w:rPr>
        <w:tab/>
        <w:t xml:space="preserve"> </w:t>
      </w:r>
      <w:r w:rsidRPr="009D67BA">
        <w:rPr>
          <w:rFonts w:ascii="Arial" w:hAnsi="Arial" w:cs="Arial"/>
          <w:sz w:val="21"/>
          <w:szCs w:val="21"/>
        </w:rPr>
        <w:t>修改代码：</w:t>
      </w:r>
    </w:p>
    <w:p w:rsidR="009D67BA" w:rsidRPr="009D67BA" w:rsidRDefault="009D67BA" w:rsidP="009D67BA">
      <w:pPr>
        <w:pStyle w:val="codeDark"/>
        <w:spacing w:before="120" w:after="120"/>
        <w:ind w:left="105" w:right="105"/>
      </w:pPr>
      <w:r w:rsidRPr="009D67BA">
        <w:t xml:space="preserve">                ProcessRecord proc = findProcessLocked(process, userId, "dumpHeap");</w:t>
      </w:r>
    </w:p>
    <w:p w:rsidR="009D67BA" w:rsidRPr="009D67BA" w:rsidRDefault="009D67BA" w:rsidP="009D67BA">
      <w:pPr>
        <w:pStyle w:val="codeDark"/>
        <w:spacing w:before="120" w:after="120"/>
        <w:ind w:left="105" w:right="105"/>
      </w:pPr>
      <w:r w:rsidRPr="009D67BA">
        <w:t xml:space="preserve">                if (proc == null || proc.thread == null) {</w:t>
      </w:r>
    </w:p>
    <w:p w:rsidR="009D67BA" w:rsidRPr="009D67BA" w:rsidRDefault="009D67BA" w:rsidP="009D67BA">
      <w:pPr>
        <w:pStyle w:val="codeDark"/>
        <w:spacing w:before="120" w:after="120"/>
        <w:ind w:left="105" w:right="105"/>
      </w:pPr>
      <w:r w:rsidRPr="009D67BA">
        <w:t xml:space="preserve">                    throw new IllegalArgumentException("Unknown process: " + process);</w:t>
      </w:r>
    </w:p>
    <w:p w:rsidR="009D67BA" w:rsidRPr="009D67BA" w:rsidRDefault="009D67BA" w:rsidP="009D67BA">
      <w:pPr>
        <w:pStyle w:val="codeDark"/>
        <w:spacing w:before="120" w:after="120"/>
        <w:ind w:left="105" w:right="105"/>
      </w:pPr>
      <w:r w:rsidRPr="009D67BA">
        <w:t xml:space="preserve">                }</w:t>
      </w:r>
    </w:p>
    <w:p w:rsidR="009D67BA" w:rsidRPr="009D67BA" w:rsidRDefault="009D67BA" w:rsidP="009D67BA">
      <w:pPr>
        <w:pStyle w:val="codeDark"/>
        <w:spacing w:before="120" w:after="120"/>
        <w:ind w:left="105" w:right="105"/>
      </w:pPr>
    </w:p>
    <w:p w:rsidR="009D67BA" w:rsidRPr="009D67BA" w:rsidRDefault="009D67BA" w:rsidP="009D67BA">
      <w:pPr>
        <w:pStyle w:val="codeDark"/>
        <w:spacing w:before="120" w:after="120"/>
        <w:ind w:left="105" w:right="105"/>
      </w:pPr>
      <w:r w:rsidRPr="009D67BA">
        <w:t>-                boolean isDebuggable = "1".equals(SystemProperties.get(SYSTEM_DEBUGGABLE, "0"));</w:t>
      </w:r>
    </w:p>
    <w:p w:rsidR="009D67BA" w:rsidRPr="009D67BA" w:rsidRDefault="009D67BA" w:rsidP="009D67BA">
      <w:pPr>
        <w:pStyle w:val="codeDark"/>
        <w:spacing w:before="120" w:after="120"/>
        <w:ind w:left="105" w:right="105"/>
      </w:pPr>
      <w:r w:rsidRPr="009D67BA">
        <w:t>+                boolean isDebuggable = true;//"1".equals(SystemProperties.get(SYSTEM_DEBUGGABLE, "0"));</w:t>
      </w:r>
    </w:p>
    <w:p w:rsidR="009D67BA" w:rsidRPr="009D67BA" w:rsidRDefault="009D67BA" w:rsidP="009D67BA">
      <w:pPr>
        <w:pStyle w:val="codeDark"/>
        <w:spacing w:before="120" w:after="120"/>
        <w:ind w:left="105" w:right="105"/>
      </w:pPr>
      <w:r w:rsidRPr="009D67BA">
        <w:t xml:space="preserve">                if (!isDebuggable) {</w:t>
      </w:r>
    </w:p>
    <w:p w:rsidR="009D67BA" w:rsidRPr="009D67BA" w:rsidRDefault="009D67BA" w:rsidP="009D67BA">
      <w:pPr>
        <w:pStyle w:val="codeDark"/>
        <w:spacing w:before="120" w:after="120"/>
        <w:ind w:left="105" w:right="105"/>
      </w:pPr>
      <w:r w:rsidRPr="009D67BA">
        <w:t xml:space="preserve">                    if ((proc.info.flags&amp;ApplicationInfo.FLAG_DEBUGGABLE) == 0) {</w:t>
      </w:r>
    </w:p>
    <w:p w:rsidR="009D67BA" w:rsidRPr="009D67BA" w:rsidRDefault="009D67BA" w:rsidP="009D67BA">
      <w:pPr>
        <w:pStyle w:val="codeDark"/>
        <w:spacing w:before="120" w:after="120"/>
        <w:ind w:left="105" w:right="105"/>
      </w:pPr>
      <w:r w:rsidRPr="009D67BA">
        <w:t xml:space="preserve">                        throw new SecurityException("Process not debuggable: " + proc);</w:t>
      </w:r>
    </w:p>
    <w:p w:rsidR="009D67BA" w:rsidRPr="009D67BA" w:rsidRDefault="009D67BA" w:rsidP="009D67BA">
      <w:pPr>
        <w:pStyle w:val="codeDark"/>
        <w:spacing w:before="120" w:after="120"/>
        <w:ind w:left="105" w:right="105"/>
      </w:pPr>
      <w:r w:rsidRPr="009D67BA">
        <w:t xml:space="preserve">                    }</w:t>
      </w:r>
    </w:p>
    <w:p w:rsidR="009D67BA" w:rsidRPr="009D67BA" w:rsidRDefault="009D67BA" w:rsidP="009D67BA">
      <w:pPr>
        <w:pStyle w:val="codeDark"/>
        <w:spacing w:before="120" w:after="120"/>
        <w:ind w:left="105" w:right="105"/>
      </w:pPr>
      <w:r w:rsidRPr="009D67BA">
        <w:t xml:space="preserve">                }</w:t>
      </w:r>
    </w:p>
    <w:p w:rsidR="009D67BA" w:rsidRPr="009D67BA" w:rsidRDefault="009D67BA" w:rsidP="009D67BA">
      <w:pPr>
        <w:pStyle w:val="HTML8"/>
        <w:rPr>
          <w:rFonts w:ascii="Arial" w:hAnsi="Arial" w:cs="Arial" w:hint="default"/>
          <w:sz w:val="21"/>
          <w:szCs w:val="21"/>
        </w:rPr>
      </w:pPr>
      <w:r w:rsidRPr="009D67BA">
        <w:rPr>
          <w:rFonts w:ascii="Arial" w:hAnsi="Arial" w:cs="Arial"/>
          <w:sz w:val="21"/>
          <w:szCs w:val="21"/>
        </w:rPr>
        <w:lastRenderedPageBreak/>
        <w:t xml:space="preserve">     </w:t>
      </w:r>
      <w:r w:rsidRPr="009D67BA">
        <w:rPr>
          <w:rFonts w:ascii="Arial" w:hAnsi="Arial" w:cs="Arial"/>
          <w:sz w:val="21"/>
          <w:szCs w:val="21"/>
        </w:rPr>
        <w:t>对应</w:t>
      </w:r>
      <w:r w:rsidRPr="009D67BA">
        <w:rPr>
          <w:rFonts w:ascii="Arial" w:hAnsi="Arial" w:cs="Arial"/>
          <w:sz w:val="21"/>
          <w:szCs w:val="21"/>
        </w:rPr>
        <w:t>gerrit</w:t>
      </w:r>
      <w:r w:rsidRPr="009D67BA">
        <w:rPr>
          <w:rFonts w:ascii="Arial" w:hAnsi="Arial" w:cs="Arial"/>
          <w:sz w:val="21"/>
          <w:szCs w:val="21"/>
        </w:rPr>
        <w:t>提交</w:t>
      </w:r>
      <w:r w:rsidRPr="009D67BA">
        <w:rPr>
          <w:rFonts w:ascii="Arial" w:hAnsi="Arial" w:cs="Arial"/>
          <w:sz w:val="21"/>
          <w:szCs w:val="21"/>
        </w:rPr>
        <w:t xml:space="preserve">: </w:t>
      </w:r>
      <w:hyperlink r:id="rId47" w:anchor="/c/594267" w:history="1">
        <w:r w:rsidRPr="009D67BA">
          <w:rPr>
            <w:rFonts w:ascii="Arial" w:hAnsi="Arial" w:cs="Arial"/>
            <w:color w:val="0070C0"/>
            <w:sz w:val="21"/>
            <w:szCs w:val="21"/>
            <w:u w:val="single"/>
          </w:rPr>
          <w:t>http://review.source.unisoc.com/gerrit/#/c/594267</w:t>
        </w:r>
      </w:hyperlink>
    </w:p>
    <w:p w:rsidR="009D67BA" w:rsidRPr="009D67BA" w:rsidRDefault="009D67BA" w:rsidP="009D67BA">
      <w:pPr>
        <w:pStyle w:val="HTML8"/>
        <w:rPr>
          <w:rFonts w:ascii="Arial" w:hAnsi="Arial" w:cs="Arial" w:hint="default"/>
          <w:sz w:val="21"/>
          <w:szCs w:val="21"/>
        </w:rPr>
      </w:pPr>
      <w:r w:rsidRPr="009D67BA">
        <w:rPr>
          <w:rFonts w:ascii="Arial" w:hAnsi="Arial" w:cs="Arial"/>
          <w:sz w:val="21"/>
          <w:szCs w:val="21"/>
        </w:rPr>
        <w:tab/>
        <w:t xml:space="preserve"> </w:t>
      </w:r>
      <w:r w:rsidRPr="009D67BA">
        <w:rPr>
          <w:rFonts w:ascii="Arial" w:hAnsi="Arial" w:cs="Arial"/>
          <w:sz w:val="21"/>
          <w:szCs w:val="21"/>
        </w:rPr>
        <w:t>需要下载</w:t>
      </w:r>
      <w:r w:rsidRPr="009D67BA">
        <w:rPr>
          <w:rFonts w:ascii="Arial" w:hAnsi="Arial" w:cs="Arial"/>
          <w:sz w:val="21"/>
          <w:szCs w:val="21"/>
        </w:rPr>
        <w:t>system.img</w:t>
      </w:r>
    </w:p>
    <w:p w:rsidR="00024B06" w:rsidRDefault="00024B06" w:rsidP="00024B06">
      <w:pPr>
        <w:pStyle w:val="21"/>
        <w:rPr>
          <w:rFonts w:hint="default"/>
          <w:lang w:eastAsia="zh-CN"/>
        </w:rPr>
      </w:pPr>
      <w:bookmarkStart w:id="22" w:name="_Toc45889635"/>
      <w:r>
        <w:rPr>
          <w:lang w:eastAsia="zh-CN"/>
        </w:rPr>
        <w:t>user</w:t>
      </w:r>
      <w:r>
        <w:rPr>
          <w:rFonts w:hint="default"/>
          <w:lang w:eastAsia="zh-CN"/>
        </w:rPr>
        <w:t xml:space="preserve"> </w:t>
      </w:r>
      <w:r>
        <w:rPr>
          <w:lang w:eastAsia="zh-CN"/>
        </w:rPr>
        <w:t>打开</w:t>
      </w:r>
      <w:r w:rsidRPr="00024B06">
        <w:rPr>
          <w:lang w:eastAsia="zh-CN"/>
        </w:rPr>
        <w:t>版本打开</w:t>
      </w:r>
      <w:r w:rsidRPr="00024B06">
        <w:rPr>
          <w:lang w:eastAsia="zh-CN"/>
        </w:rPr>
        <w:t>sprdruntimeinfo</w:t>
      </w:r>
      <w:bookmarkEnd w:id="22"/>
    </w:p>
    <w:p w:rsidR="00024B06" w:rsidRDefault="00024B06" w:rsidP="00024B06">
      <w:pPr>
        <w:pStyle w:val="31"/>
        <w:rPr>
          <w:rFonts w:hint="default"/>
        </w:rPr>
      </w:pPr>
      <w:bookmarkStart w:id="23" w:name="_Toc45889636"/>
      <w:r>
        <w:t>android</w:t>
      </w:r>
      <w:r>
        <w:rPr>
          <w:rFonts w:hint="default"/>
        </w:rPr>
        <w:t xml:space="preserve"> 9.0</w:t>
      </w:r>
      <w:bookmarkEnd w:id="23"/>
    </w:p>
    <w:p w:rsidR="00024B06" w:rsidRDefault="00024B06" w:rsidP="00C86143">
      <w:pPr>
        <w:pStyle w:val="afff7"/>
        <w:numPr>
          <w:ilvl w:val="1"/>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t>修改kernel</w:t>
      </w:r>
    </w:p>
    <w:p w:rsidR="00303894" w:rsidRPr="00303894" w:rsidRDefault="00F21645" w:rsidP="00303894">
      <w:pPr>
        <w:pStyle w:val="af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u w:val="single"/>
        </w:rPr>
      </w:pPr>
      <w:hyperlink r:id="rId48" w:anchor="/c/576619/" w:history="1">
        <w:r w:rsidR="00303894" w:rsidRPr="00303894">
          <w:rPr>
            <w:rStyle w:val="ad"/>
            <w:u w:val="single"/>
          </w:rPr>
          <w:t>http://review.source.unisoc.com/gerrit/#/c/576619/</w:t>
        </w:r>
      </w:hyperlink>
    </w:p>
    <w:p w:rsidR="00024B06" w:rsidRDefault="00024B06" w:rsidP="00024B06">
      <w:pPr>
        <w:pStyle w:val="codeDark"/>
        <w:spacing w:before="120" w:after="120"/>
        <w:ind w:left="105" w:right="105"/>
      </w:pPr>
      <w:r>
        <w:t>diff --git a/drivers/soc/sprd/Makefile b/drivers/soc/sprd/Makefile</w:t>
      </w:r>
    </w:p>
    <w:p w:rsidR="00024B06" w:rsidRDefault="00024B06" w:rsidP="00024B06">
      <w:pPr>
        <w:pStyle w:val="codeDark"/>
        <w:spacing w:before="120" w:after="120"/>
        <w:ind w:left="105" w:right="105"/>
      </w:pPr>
      <w:r>
        <w:t>index 2fb0f65..ed1d7bd 100644</w:t>
      </w:r>
    </w:p>
    <w:p w:rsidR="00024B06" w:rsidRDefault="00024B06" w:rsidP="00024B06">
      <w:pPr>
        <w:pStyle w:val="codeDark"/>
        <w:spacing w:before="120" w:after="120"/>
        <w:ind w:left="105" w:right="105"/>
      </w:pPr>
      <w:r>
        <w:t>--- a/drivers/soc/sprd/Makefile</w:t>
      </w:r>
    </w:p>
    <w:p w:rsidR="00024B06" w:rsidRDefault="00024B06" w:rsidP="00024B06">
      <w:pPr>
        <w:pStyle w:val="codeDark"/>
        <w:spacing w:before="120" w:after="120"/>
        <w:ind w:left="105" w:right="105"/>
      </w:pPr>
      <w:r>
        <w:t>+++ b/drivers/soc/sprd/Makefile</w:t>
      </w:r>
    </w:p>
    <w:p w:rsidR="00024B06" w:rsidRDefault="00024B06" w:rsidP="00024B06">
      <w:pPr>
        <w:pStyle w:val="codeDark"/>
        <w:spacing w:before="120" w:after="120"/>
        <w:ind w:left="105" w:right="105"/>
      </w:pPr>
      <w:r>
        <w:t>@@ -22,8 +22,10 @@</w:t>
      </w:r>
    </w:p>
    <w:p w:rsidR="00024B06" w:rsidRDefault="00024B06" w:rsidP="00024B06">
      <w:pPr>
        <w:pStyle w:val="codeDark"/>
        <w:spacing w:before="120" w:after="120"/>
        <w:ind w:left="105" w:right="105"/>
      </w:pPr>
      <w:r>
        <w:t xml:space="preserve"> obj-$(CONFIG_SPRD_DEEPSLEEP_PIKE2)  += pm-pike2.o</w:t>
      </w:r>
    </w:p>
    <w:p w:rsidR="00024B06" w:rsidRDefault="00024B06" w:rsidP="00024B06">
      <w:pPr>
        <w:pStyle w:val="codeDark"/>
        <w:spacing w:before="120" w:after="120"/>
        <w:ind w:left="105" w:right="105"/>
      </w:pPr>
      <w:r>
        <w:t xml:space="preserve"> obj-$(CONFIG_SPRD_DEEPSLEEP_SHARKL3)  += pm-sharkl3.o</w:t>
      </w:r>
    </w:p>
    <w:p w:rsidR="00024B06" w:rsidRDefault="00024B06" w:rsidP="00024B06">
      <w:pPr>
        <w:pStyle w:val="codeDark"/>
        <w:spacing w:before="120" w:after="120"/>
        <w:ind w:left="105" w:right="105"/>
      </w:pPr>
      <w:r>
        <w:t xml:space="preserve"> obj-$(CONFIG_SPRD_ARM32_SMP_WITH_PSCI)  += sprd_psci_smp.o</w:t>
      </w:r>
    </w:p>
    <w:p w:rsidR="00024B06" w:rsidRDefault="00024B06" w:rsidP="00024B06">
      <w:pPr>
        <w:pStyle w:val="codeDark"/>
        <w:spacing w:before="120" w:after="120"/>
        <w:ind w:left="105" w:right="105"/>
      </w:pPr>
      <w:r>
        <w:t>+obj-$(CONFIG_DEBUG_FS)    += debug/sprd_debugfs_frame.o</w:t>
      </w:r>
    </w:p>
    <w:p w:rsidR="00024B06" w:rsidRDefault="00024B06" w:rsidP="00024B06">
      <w:pPr>
        <w:pStyle w:val="codeDark"/>
        <w:spacing w:before="120" w:after="120"/>
        <w:ind w:left="105" w:right="105"/>
      </w:pPr>
      <w:r>
        <w:t xml:space="preserve"> obj-$(CONFIG_SPRD_SYSDUMP)      += debug/sysdump/</w:t>
      </w:r>
    </w:p>
    <w:p w:rsidR="00024B06" w:rsidRDefault="00024B06" w:rsidP="00024B06">
      <w:pPr>
        <w:pStyle w:val="codeDark"/>
        <w:spacing w:before="120" w:after="120"/>
        <w:ind w:left="105" w:right="105"/>
      </w:pPr>
      <w:r>
        <w:t xml:space="preserve"> obj-$(CONFIG_SPRD_DMC_DRV)      += debug/dmc_drv/</w:t>
      </w:r>
    </w:p>
    <w:p w:rsidR="00024B06" w:rsidRDefault="00024B06" w:rsidP="00024B06">
      <w:pPr>
        <w:pStyle w:val="codeDark"/>
        <w:spacing w:before="120" w:after="120"/>
        <w:ind w:left="105" w:right="105"/>
      </w:pPr>
      <w:r>
        <w:t>+obj-$(CONFIG_SPRD_CPU_USAGE) += debug/cpu_usage/</w:t>
      </w:r>
    </w:p>
    <w:p w:rsidR="00024B06" w:rsidRDefault="00024B06" w:rsidP="00024B06">
      <w:pPr>
        <w:pStyle w:val="codeDark"/>
        <w:spacing w:before="120" w:after="120"/>
        <w:ind w:left="105" w:right="105"/>
      </w:pPr>
      <w:r>
        <w:t xml:space="preserve"> ifdef CONFIG_ARM_CPUIDLE</w:t>
      </w:r>
    </w:p>
    <w:p w:rsidR="00024B06" w:rsidRDefault="00024B06" w:rsidP="00024B06">
      <w:pPr>
        <w:pStyle w:val="codeDark"/>
        <w:spacing w:before="120" w:after="120"/>
        <w:ind w:left="105" w:right="105"/>
      </w:pPr>
      <w:r>
        <w:t xml:space="preserve"> </w:t>
      </w:r>
      <w:r>
        <w:tab/>
        <w:t>obj-$(CONFIG_SPRD_ARM32_SMP_WITH_PSCI) += sprd_aarch32_cpuidle.o</w:t>
      </w:r>
    </w:p>
    <w:p w:rsidR="00024B06" w:rsidRDefault="00024B06" w:rsidP="00024B06">
      <w:pPr>
        <w:pStyle w:val="codeDark"/>
        <w:spacing w:before="120" w:after="120"/>
        <w:ind w:left="105" w:right="105"/>
      </w:pPr>
      <w:r>
        <w:t xml:space="preserve"> endif</w:t>
      </w:r>
    </w:p>
    <w:p w:rsidR="00024B06" w:rsidRDefault="00024B06" w:rsidP="00024B06">
      <w:pPr>
        <w:pStyle w:val="codeDark"/>
        <w:spacing w:before="120" w:after="120"/>
        <w:ind w:left="105" w:right="105"/>
      </w:pPr>
      <w:r>
        <w:t>diff --git a/drivers/soc/sprd/debug/Kconfig b/drivers/soc/sprd/debug/Kconfig</w:t>
      </w:r>
    </w:p>
    <w:p w:rsidR="00024B06" w:rsidRDefault="00024B06" w:rsidP="00024B06">
      <w:pPr>
        <w:pStyle w:val="codeDark"/>
        <w:spacing w:before="120" w:after="120"/>
        <w:ind w:left="105" w:right="105"/>
      </w:pPr>
      <w:r>
        <w:t>index 209fa8e..ddf4c09 100644</w:t>
      </w:r>
    </w:p>
    <w:p w:rsidR="00024B06" w:rsidRDefault="00024B06" w:rsidP="00024B06">
      <w:pPr>
        <w:pStyle w:val="codeDark"/>
        <w:spacing w:before="120" w:after="120"/>
        <w:ind w:left="105" w:right="105"/>
      </w:pPr>
      <w:r>
        <w:t>--- a/drivers/soc/sprd/debug/Kconfig</w:t>
      </w:r>
    </w:p>
    <w:p w:rsidR="00024B06" w:rsidRDefault="00024B06" w:rsidP="00024B06">
      <w:pPr>
        <w:pStyle w:val="codeDark"/>
        <w:spacing w:before="120" w:after="120"/>
        <w:ind w:left="105" w:right="105"/>
      </w:pPr>
      <w:r>
        <w:t>+++ b/drivers/soc/sprd/debug/Kconfig</w:t>
      </w:r>
    </w:p>
    <w:p w:rsidR="00024B06" w:rsidRDefault="00024B06" w:rsidP="00024B06">
      <w:pPr>
        <w:pStyle w:val="codeDark"/>
        <w:spacing w:before="120" w:after="120"/>
        <w:ind w:left="105" w:right="105"/>
      </w:pPr>
      <w:r>
        <w:t>@@ -23,7 +23,7 @@</w:t>
      </w:r>
    </w:p>
    <w:p w:rsidR="00024B06" w:rsidRDefault="00024B06" w:rsidP="00024B06">
      <w:pPr>
        <w:pStyle w:val="codeDark"/>
        <w:spacing w:before="120" w:after="120"/>
        <w:ind w:left="105" w:right="105"/>
      </w:pPr>
      <w:r>
        <w:t xml:space="preserve"> </w:t>
      </w:r>
    </w:p>
    <w:p w:rsidR="00024B06" w:rsidRDefault="00024B06" w:rsidP="00024B06">
      <w:pPr>
        <w:pStyle w:val="codeDark"/>
        <w:spacing w:before="120" w:after="120"/>
        <w:ind w:left="105" w:right="105"/>
      </w:pPr>
      <w:r>
        <w:t xml:space="preserve"> config SPRD_CPU_USAGE</w:t>
      </w:r>
    </w:p>
    <w:p w:rsidR="00024B06" w:rsidRDefault="00024B06" w:rsidP="00024B06">
      <w:pPr>
        <w:pStyle w:val="codeDark"/>
        <w:spacing w:before="120" w:after="120"/>
        <w:ind w:left="105" w:right="105"/>
      </w:pPr>
      <w:r>
        <w:t xml:space="preserve"> </w:t>
      </w:r>
      <w:r>
        <w:tab/>
        <w:t>bool "open sprd cpu rate compute"</w:t>
      </w:r>
    </w:p>
    <w:p w:rsidR="00024B06" w:rsidRDefault="00024B06" w:rsidP="00024B06">
      <w:pPr>
        <w:pStyle w:val="codeDark"/>
        <w:spacing w:before="120" w:after="120"/>
        <w:ind w:left="105" w:right="105"/>
      </w:pPr>
      <w:r>
        <w:t>-</w:t>
      </w:r>
      <w:r>
        <w:tab/>
        <w:t>depends on DEBUG_FS &amp;&amp; SPRD_DEBUG</w:t>
      </w:r>
    </w:p>
    <w:p w:rsidR="00024B06" w:rsidRDefault="00024B06" w:rsidP="00024B06">
      <w:pPr>
        <w:pStyle w:val="codeDark"/>
        <w:spacing w:before="120" w:after="120"/>
        <w:ind w:left="105" w:right="105"/>
      </w:pPr>
      <w:r>
        <w:t>+</w:t>
      </w:r>
      <w:r>
        <w:tab/>
        <w:t>depends on DEBUG_FS</w:t>
      </w:r>
    </w:p>
    <w:p w:rsidR="00024B06" w:rsidRDefault="00024B06" w:rsidP="00024B06">
      <w:pPr>
        <w:pStyle w:val="codeDark"/>
        <w:spacing w:before="120" w:after="120"/>
        <w:ind w:left="105" w:right="105"/>
      </w:pPr>
      <w:r>
        <w:lastRenderedPageBreak/>
        <w:t xml:space="preserve"> </w:t>
      </w:r>
      <w:r>
        <w:tab/>
        <w:t>default y</w:t>
      </w:r>
    </w:p>
    <w:p w:rsidR="00024B06" w:rsidRDefault="00024B06" w:rsidP="00024B06">
      <w:pPr>
        <w:pStyle w:val="codeDark"/>
        <w:spacing w:before="120" w:after="120"/>
        <w:ind w:left="105" w:right="105"/>
      </w:pPr>
      <w:r>
        <w:t xml:space="preserve"> </w:t>
      </w:r>
      <w:r>
        <w:tab/>
        <w:t>help</w:t>
      </w:r>
    </w:p>
    <w:p w:rsidR="00024B06" w:rsidRDefault="00024B06" w:rsidP="00024B06">
      <w:pPr>
        <w:pStyle w:val="codeDark"/>
        <w:spacing w:before="120" w:after="120"/>
        <w:ind w:left="105" w:right="105"/>
      </w:pPr>
      <w:r>
        <w:t xml:space="preserve"> </w:t>
      </w:r>
      <w:r>
        <w:tab/>
        <w:t xml:space="preserve">  CPU usage statistics</w:t>
      </w:r>
    </w:p>
    <w:p w:rsidR="00024B06" w:rsidRDefault="00024B06" w:rsidP="00024B06">
      <w:pPr>
        <w:pStyle w:val="codeDark"/>
        <w:spacing w:before="120" w:after="120"/>
        <w:ind w:left="105" w:right="105"/>
      </w:pPr>
      <w:r>
        <w:t>diff --git a/drivers/soc/sprd/debug/Makefile b/drivers/soc/sprd/debug/Makefile</w:t>
      </w:r>
    </w:p>
    <w:p w:rsidR="00024B06" w:rsidRDefault="00024B06" w:rsidP="00024B06">
      <w:pPr>
        <w:pStyle w:val="codeDark"/>
        <w:spacing w:before="120" w:after="120"/>
        <w:ind w:left="105" w:right="105"/>
      </w:pPr>
      <w:r>
        <w:t>index 4534575..88f9182 100644</w:t>
      </w:r>
    </w:p>
    <w:p w:rsidR="00024B06" w:rsidRDefault="00024B06" w:rsidP="00024B06">
      <w:pPr>
        <w:pStyle w:val="codeDark"/>
        <w:spacing w:before="120" w:after="120"/>
        <w:ind w:left="105" w:right="105"/>
      </w:pPr>
      <w:r>
        <w:t>--- a/drivers/soc/sprd/debug/Makefile</w:t>
      </w:r>
    </w:p>
    <w:p w:rsidR="00024B06" w:rsidRDefault="00024B06" w:rsidP="00024B06">
      <w:pPr>
        <w:pStyle w:val="codeDark"/>
        <w:spacing w:before="120" w:after="120"/>
        <w:ind w:left="105" w:right="105"/>
      </w:pPr>
      <w:r>
        <w:t>+++ b/drivers/soc/sprd/debug/Makefile</w:t>
      </w:r>
    </w:p>
    <w:p w:rsidR="00024B06" w:rsidRDefault="00024B06" w:rsidP="00024B06">
      <w:pPr>
        <w:pStyle w:val="codeDark"/>
        <w:spacing w:before="120" w:after="120"/>
        <w:ind w:left="105" w:right="105"/>
      </w:pPr>
      <w:r>
        <w:t>@@ -1,7 +1,5 @@</w:t>
      </w:r>
    </w:p>
    <w:p w:rsidR="00024B06" w:rsidRDefault="00024B06" w:rsidP="00024B06">
      <w:pPr>
        <w:pStyle w:val="codeDark"/>
        <w:spacing w:before="120" w:after="120"/>
        <w:ind w:left="105" w:right="105"/>
      </w:pPr>
      <w:r>
        <w:t>-obj-$(CONFIG_SPRD_DEBUG)    += sprd_debugfs_frame.o</w:t>
      </w:r>
    </w:p>
    <w:p w:rsidR="00024B06" w:rsidRDefault="00024B06" w:rsidP="00024B06">
      <w:pPr>
        <w:pStyle w:val="codeDark"/>
        <w:spacing w:before="120" w:after="120"/>
        <w:ind w:left="105" w:right="105"/>
      </w:pPr>
      <w:r>
        <w:t xml:space="preserve"> obj-$(CONFIG_LOOK_AT) += sprd_lookat.o</w:t>
      </w:r>
    </w:p>
    <w:p w:rsidR="00024B06" w:rsidRDefault="00024B06" w:rsidP="00024B06">
      <w:pPr>
        <w:pStyle w:val="codeDark"/>
        <w:spacing w:before="120" w:after="120"/>
        <w:ind w:left="105" w:right="105"/>
      </w:pPr>
      <w:r>
        <w:t xml:space="preserve"> obj-y</w:t>
      </w:r>
      <w:r>
        <w:tab/>
        <w:t>+= busmonitor/</w:t>
      </w:r>
    </w:p>
    <w:p w:rsidR="00024B06" w:rsidRDefault="00024B06" w:rsidP="00024B06">
      <w:pPr>
        <w:pStyle w:val="codeDark"/>
        <w:spacing w:before="120" w:after="120"/>
        <w:ind w:left="105" w:right="105"/>
      </w:pPr>
      <w:r>
        <w:t>-obj-$(CONFIG_SPRD_CPU_USAGE) += cpu_usage/</w:t>
      </w:r>
    </w:p>
    <w:p w:rsidR="00024B06" w:rsidRDefault="00024B06" w:rsidP="00024B06">
      <w:pPr>
        <w:pStyle w:val="codeDark"/>
        <w:spacing w:before="120" w:after="120"/>
        <w:ind w:left="105" w:right="105"/>
      </w:pPr>
      <w:r>
        <w:t xml:space="preserve"> obj-y</w:t>
      </w:r>
      <w:r>
        <w:tab/>
        <w:t>+= dmc_mpu/</w:t>
      </w:r>
    </w:p>
    <w:p w:rsidR="00024B06" w:rsidRDefault="00024B06" w:rsidP="00024B06">
      <w:pPr>
        <w:pStyle w:val="codeDark"/>
        <w:spacing w:before="120" w:after="120"/>
        <w:ind w:left="105" w:right="105"/>
      </w:pPr>
      <w:r>
        <w:t xml:space="preserve"> obj-y</w:t>
      </w:r>
      <w:r>
        <w:tab/>
        <w:t>+= djtag/</w:t>
      </w:r>
    </w:p>
    <w:p w:rsidR="00C86143" w:rsidRPr="00C86143" w:rsidRDefault="00024B06" w:rsidP="00C86143">
      <w:pPr>
        <w:pStyle w:val="codeDark"/>
        <w:spacing w:before="120" w:after="120"/>
        <w:ind w:left="105" w:right="105"/>
      </w:pPr>
      <w:r>
        <w:t xml:space="preserve"> obj-y</w:t>
      </w:r>
      <w:r>
        <w:tab/>
        <w:t>+= irq/</w:t>
      </w:r>
    </w:p>
    <w:p w:rsidR="00C86143" w:rsidRDefault="00C86143" w:rsidP="00C86143">
      <w:pPr>
        <w:pStyle w:val="afff7"/>
        <w:numPr>
          <w:ilvl w:val="1"/>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C86143">
        <w:rPr>
          <w:rFonts w:hint="eastAsia"/>
        </w:rPr>
        <w:t xml:space="preserve">修改 </w:t>
      </w:r>
      <w:r w:rsidRPr="00C86143">
        <w:t>arch</w:t>
      </w:r>
    </w:p>
    <w:p w:rsidR="00303894" w:rsidRPr="00303894" w:rsidRDefault="00F21645" w:rsidP="00303894">
      <w:pPr>
        <w:pStyle w:val="aff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rPr>
          <w:u w:val="single"/>
        </w:rPr>
      </w:pPr>
      <w:hyperlink r:id="rId49" w:anchor="/c/576618/" w:history="1">
        <w:r w:rsidR="00303894" w:rsidRPr="00303894">
          <w:rPr>
            <w:rStyle w:val="ad"/>
            <w:u w:val="single"/>
          </w:rPr>
          <w:t>http://review.source.unisoc.com/gerrit/#/c/576618/</w:t>
        </w:r>
      </w:hyperlink>
    </w:p>
    <w:p w:rsidR="00C86143" w:rsidRDefault="00C86143" w:rsidP="00C86143">
      <w:pPr>
        <w:pStyle w:val="codeDark"/>
        <w:spacing w:before="120" w:after="120"/>
        <w:ind w:left="105" w:right="105"/>
      </w:pPr>
      <w:r>
        <w:t>diff --git a/arch/arm/include/asm/switch_to.h b/arch/arm/include/asm/switch_to.h</w:t>
      </w:r>
    </w:p>
    <w:p w:rsidR="00C86143" w:rsidRDefault="00C86143" w:rsidP="00C86143">
      <w:pPr>
        <w:pStyle w:val="codeDark"/>
        <w:spacing w:before="120" w:after="120"/>
        <w:ind w:left="105" w:right="105"/>
      </w:pPr>
      <w:r>
        <w:t>index ed11912..08c2f49 100644</w:t>
      </w:r>
    </w:p>
    <w:p w:rsidR="00C86143" w:rsidRDefault="00C86143" w:rsidP="00C86143">
      <w:pPr>
        <w:pStyle w:val="codeDark"/>
        <w:spacing w:before="120" w:after="120"/>
        <w:ind w:left="105" w:right="105"/>
      </w:pPr>
      <w:r>
        <w:t>--- a/arch/arm/include/asm/switch_to.h</w:t>
      </w:r>
    </w:p>
    <w:p w:rsidR="00C86143" w:rsidRDefault="00C86143" w:rsidP="00C86143">
      <w:pPr>
        <w:pStyle w:val="codeDark"/>
        <w:spacing w:before="120" w:after="120"/>
        <w:ind w:left="105" w:right="105"/>
      </w:pPr>
      <w:r>
        <w:t>+++ b/arch/arm/include/asm/switch_to.h</w:t>
      </w:r>
    </w:p>
    <w:p w:rsidR="00C86143" w:rsidRDefault="00C86143" w:rsidP="00C86143">
      <w:pPr>
        <w:pStyle w:val="codeDark"/>
        <w:spacing w:before="120" w:after="120"/>
        <w:ind w:left="105" w:right="105"/>
      </w:pPr>
      <w:r>
        <w:t>@@ -22,7 +22,7 @@</w:t>
      </w:r>
    </w:p>
    <w:p w:rsidR="00C86143" w:rsidRDefault="00C86143" w:rsidP="00C86143">
      <w:pPr>
        <w:pStyle w:val="codeDark"/>
        <w:spacing w:before="120" w:after="120"/>
        <w:ind w:left="105" w:right="105"/>
      </w:pPr>
      <w:r>
        <w:t xml:space="preserve">  */</w:t>
      </w:r>
    </w:p>
    <w:p w:rsidR="00C86143" w:rsidRDefault="00C86143" w:rsidP="00C86143">
      <w:pPr>
        <w:pStyle w:val="codeDark"/>
        <w:spacing w:before="120" w:after="120"/>
        <w:ind w:left="105" w:right="105"/>
      </w:pPr>
      <w:r>
        <w:t xml:space="preserve"> extern struct task_struct *__switch_to(struct task_struct *, struct thread_info *, struct thread_info *);</w:t>
      </w:r>
    </w:p>
    <w:p w:rsidR="00C86143" w:rsidRDefault="00C86143" w:rsidP="00C86143">
      <w:pPr>
        <w:pStyle w:val="codeDark"/>
        <w:spacing w:before="120" w:after="120"/>
        <w:ind w:left="105" w:right="105"/>
      </w:pPr>
      <w:r>
        <w:t xml:space="preserve"> </w:t>
      </w:r>
    </w:p>
    <w:p w:rsidR="00C86143" w:rsidRDefault="00C86143" w:rsidP="00C86143">
      <w:pPr>
        <w:pStyle w:val="codeDark"/>
        <w:spacing w:before="120" w:after="120"/>
        <w:ind w:left="105" w:right="105"/>
      </w:pPr>
      <w:r>
        <w:t>-#if defined(CONFIG_SPRD_CPU_USAGE) &amp;&amp; defined(CONFIG_SPRD_DEBUG)</w:t>
      </w:r>
    </w:p>
    <w:p w:rsidR="00C86143" w:rsidRDefault="00C86143" w:rsidP="00C86143">
      <w:pPr>
        <w:pStyle w:val="codeDark"/>
        <w:spacing w:before="120" w:after="120"/>
        <w:ind w:left="105" w:right="105"/>
      </w:pPr>
      <w:r>
        <w:t>+#if defined(CONFIG_SPRD_CPU_USAGE)</w:t>
      </w:r>
    </w:p>
    <w:p w:rsidR="00C86143" w:rsidRDefault="00C86143" w:rsidP="00C86143">
      <w:pPr>
        <w:pStyle w:val="codeDark"/>
        <w:spacing w:before="120" w:after="120"/>
        <w:ind w:left="105" w:right="105"/>
      </w:pPr>
      <w:r>
        <w:t xml:space="preserve"> extern void sprd_update_cpu_usage(struct task_struct *prev,</w:t>
      </w:r>
    </w:p>
    <w:p w:rsidR="00C86143" w:rsidRDefault="00C86143" w:rsidP="00C86143">
      <w:pPr>
        <w:pStyle w:val="codeDark"/>
        <w:spacing w:before="120" w:after="120"/>
        <w:ind w:left="105" w:right="105"/>
      </w:pPr>
      <w:r>
        <w:t xml:space="preserve"> </w:t>
      </w:r>
      <w:r>
        <w:tab/>
      </w:r>
      <w:r>
        <w:tab/>
      </w:r>
      <w:r>
        <w:tab/>
      </w:r>
      <w:r>
        <w:tab/>
        <w:t xml:space="preserve">  struct task_struct *next);</w:t>
      </w:r>
    </w:p>
    <w:p w:rsidR="00C86143" w:rsidRDefault="00C86143" w:rsidP="00C86143">
      <w:pPr>
        <w:pStyle w:val="codeDark"/>
        <w:spacing w:before="120" w:after="120"/>
        <w:ind w:left="105" w:right="105"/>
      </w:pPr>
      <w:r>
        <w:t xml:space="preserve"> #else</w:t>
      </w:r>
    </w:p>
    <w:p w:rsidR="00C86143" w:rsidRDefault="00C86143" w:rsidP="00C86143">
      <w:pPr>
        <w:pStyle w:val="codeDark"/>
        <w:spacing w:before="120" w:after="120"/>
        <w:ind w:left="105" w:right="105"/>
      </w:pPr>
      <w:r>
        <w:t>diff --git a/arch/arm64/kernel/process.c b/arch/arm64/kernel/process.c</w:t>
      </w:r>
    </w:p>
    <w:p w:rsidR="00C86143" w:rsidRDefault="00C86143" w:rsidP="00C86143">
      <w:pPr>
        <w:pStyle w:val="codeDark"/>
        <w:spacing w:before="120" w:after="120"/>
        <w:ind w:left="105" w:right="105"/>
      </w:pPr>
      <w:r>
        <w:t>index a88dbd5..0ef0788 100644</w:t>
      </w:r>
    </w:p>
    <w:p w:rsidR="00C86143" w:rsidRDefault="00C86143" w:rsidP="00C86143">
      <w:pPr>
        <w:pStyle w:val="codeDark"/>
        <w:spacing w:before="120" w:after="120"/>
        <w:ind w:left="105" w:right="105"/>
      </w:pPr>
      <w:r>
        <w:t>--- a/arch/arm64/kernel/process.c</w:t>
      </w:r>
    </w:p>
    <w:p w:rsidR="00C86143" w:rsidRDefault="00C86143" w:rsidP="00C86143">
      <w:pPr>
        <w:pStyle w:val="codeDark"/>
        <w:spacing w:before="120" w:after="120"/>
        <w:ind w:left="105" w:right="105"/>
      </w:pPr>
      <w:r>
        <w:lastRenderedPageBreak/>
        <w:t>+++ b/arch/arm64/kernel/process.c</w:t>
      </w:r>
    </w:p>
    <w:p w:rsidR="00C86143" w:rsidRDefault="00C86143" w:rsidP="00C86143">
      <w:pPr>
        <w:pStyle w:val="codeDark"/>
        <w:spacing w:before="120" w:after="120"/>
        <w:ind w:left="105" w:right="105"/>
      </w:pPr>
      <w:r>
        <w:t>@@ -385,7 +385,7 @@</w:t>
      </w:r>
    </w:p>
    <w:p w:rsidR="00C86143" w:rsidRDefault="00C86143" w:rsidP="00C86143">
      <w:pPr>
        <w:pStyle w:val="codeDark"/>
        <w:spacing w:before="120" w:after="120"/>
        <w:ind w:left="105" w:right="105"/>
      </w:pPr>
      <w:r>
        <w:t xml:space="preserve"> </w:t>
      </w:r>
      <w:r>
        <w:tab/>
        <w:t>write_sysreg(*task_user_tls(next), tpidr_el0);</w:t>
      </w:r>
    </w:p>
    <w:p w:rsidR="00C86143" w:rsidRDefault="00C86143" w:rsidP="00C86143">
      <w:pPr>
        <w:pStyle w:val="codeDark"/>
        <w:spacing w:before="120" w:after="120"/>
        <w:ind w:left="105" w:right="105"/>
      </w:pPr>
      <w:r>
        <w:t xml:space="preserve"> }</w:t>
      </w:r>
    </w:p>
    <w:p w:rsidR="00C86143" w:rsidRDefault="00C86143" w:rsidP="00C86143">
      <w:pPr>
        <w:pStyle w:val="codeDark"/>
        <w:spacing w:before="120" w:after="120"/>
        <w:ind w:left="105" w:right="105"/>
      </w:pPr>
      <w:r>
        <w:t xml:space="preserve"> </w:t>
      </w:r>
    </w:p>
    <w:p w:rsidR="00C86143" w:rsidRDefault="00C86143" w:rsidP="00C86143">
      <w:pPr>
        <w:pStyle w:val="codeDark"/>
        <w:spacing w:before="120" w:after="120"/>
        <w:ind w:left="105" w:right="105"/>
      </w:pPr>
      <w:r>
        <w:t>-#if defined(CONFIG_SPRD_CPU_USAGE) &amp;&amp; defined(CONFIG_SPRD_DEBUG)</w:t>
      </w:r>
    </w:p>
    <w:p w:rsidR="00C86143" w:rsidRDefault="00C86143" w:rsidP="00C86143">
      <w:pPr>
        <w:pStyle w:val="codeDark"/>
        <w:spacing w:before="120" w:after="120"/>
        <w:ind w:left="105" w:right="105"/>
      </w:pPr>
      <w:r>
        <w:t>+#if defined(CONFIG_SPRD_CPU_USAGE)</w:t>
      </w:r>
    </w:p>
    <w:p w:rsidR="00C86143" w:rsidRDefault="00C86143" w:rsidP="00C86143">
      <w:pPr>
        <w:pStyle w:val="codeDark"/>
        <w:spacing w:before="120" w:after="120"/>
        <w:ind w:left="105" w:right="105"/>
      </w:pPr>
      <w:r>
        <w:t xml:space="preserve"> extern void sprd_update_cpu_usage(struct task_struct *prev,</w:t>
      </w:r>
    </w:p>
    <w:p w:rsidR="00C86143" w:rsidRDefault="00C86143" w:rsidP="00C86143">
      <w:pPr>
        <w:pStyle w:val="codeDark"/>
        <w:spacing w:before="120" w:after="120"/>
        <w:ind w:left="105" w:right="105"/>
      </w:pPr>
      <w:r>
        <w:t xml:space="preserve"> </w:t>
      </w:r>
      <w:r>
        <w:tab/>
      </w:r>
      <w:r>
        <w:tab/>
      </w:r>
      <w:r>
        <w:tab/>
      </w:r>
      <w:r>
        <w:tab/>
        <w:t xml:space="preserve">  struct task_struct *next);</w:t>
      </w:r>
    </w:p>
    <w:p w:rsidR="00C86143" w:rsidRPr="00024B06" w:rsidRDefault="00C86143" w:rsidP="00C86143">
      <w:pPr>
        <w:pStyle w:val="codeDark"/>
        <w:spacing w:before="120" w:after="120"/>
        <w:ind w:left="105" w:right="105"/>
      </w:pPr>
      <w:r>
        <w:t xml:space="preserve"> #else</w:t>
      </w:r>
    </w:p>
    <w:p w:rsidR="006A6B2B" w:rsidRDefault="006A6B2B" w:rsidP="006A6B2B">
      <w:pPr>
        <w:pStyle w:val="21"/>
        <w:rPr>
          <w:rFonts w:hint="default"/>
          <w:lang w:eastAsia="zh-CN"/>
        </w:rPr>
      </w:pPr>
      <w:bookmarkStart w:id="24" w:name="_Toc45889637"/>
      <w:r w:rsidRPr="006A6B2B">
        <w:t>user</w:t>
      </w:r>
      <w:r w:rsidRPr="006A6B2B">
        <w:t>版本下导出</w:t>
      </w:r>
      <w:r w:rsidRPr="006A6B2B">
        <w:t>dropbox</w:t>
      </w:r>
      <w:r w:rsidRPr="006A6B2B">
        <w:t>修改</w:t>
      </w:r>
      <w:r>
        <w:rPr>
          <w:lang w:eastAsia="zh-CN"/>
        </w:rPr>
        <w:t>意见</w:t>
      </w:r>
      <w:bookmarkEnd w:id="24"/>
    </w:p>
    <w:p w:rsidR="006A6B2B" w:rsidRDefault="006A6B2B" w:rsidP="006A6B2B">
      <w:pPr>
        <w:pStyle w:val="31"/>
        <w:rPr>
          <w:rFonts w:hint="default"/>
        </w:rPr>
      </w:pPr>
      <w:bookmarkStart w:id="25" w:name="_Toc45889638"/>
      <w:r>
        <w:t>android</w:t>
      </w:r>
      <w:r>
        <w:rPr>
          <w:rFonts w:hint="default"/>
        </w:rPr>
        <w:t xml:space="preserve"> 9.0</w:t>
      </w:r>
      <w:bookmarkEnd w:id="25"/>
    </w:p>
    <w:p w:rsidR="006A6B2B" w:rsidRPr="006A6B2B" w:rsidRDefault="00F21645" w:rsidP="006A6B2B">
      <w:pPr>
        <w:pStyle w:val="HTML8"/>
        <w:rPr>
          <w:rFonts w:ascii="Arial" w:hAnsi="Arial" w:cs="Arial" w:hint="default"/>
          <w:color w:val="0070C0"/>
          <w:sz w:val="21"/>
          <w:szCs w:val="21"/>
          <w:u w:val="single"/>
        </w:rPr>
      </w:pPr>
      <w:hyperlink r:id="rId50" w:tooltip="Closed FIXED - [SC9863A_Itel][TRANSSION][L5503][黄区需求]上层卡死自动生成minidump" w:history="1">
        <w:r w:rsidR="006A6B2B" w:rsidRPr="006A6B2B">
          <w:rPr>
            <w:rFonts w:ascii="Arial" w:hAnsi="Arial" w:cs="Arial"/>
            <w:color w:val="0070C0"/>
            <w:sz w:val="21"/>
            <w:szCs w:val="21"/>
            <w:u w:val="single"/>
          </w:rPr>
          <w:t>Bug #1062270</w:t>
        </w:r>
      </w:hyperlink>
    </w:p>
    <w:p w:rsidR="006A6B2B" w:rsidRPr="006A6B2B" w:rsidRDefault="006A6B2B" w:rsidP="006A6B2B">
      <w:pPr>
        <w:pStyle w:val="afff7"/>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t>services/core/java/com/android/server/DropBoxManagerService.java</w:t>
      </w:r>
    </w:p>
    <w:p w:rsidR="006A6B2B" w:rsidRDefault="00F21645" w:rsidP="006A6B2B">
      <w:pPr>
        <w:pStyle w:val="HTML8"/>
        <w:rPr>
          <w:rFonts w:ascii="Arial" w:hAnsi="Arial" w:cs="Arial" w:hint="default"/>
          <w:color w:val="0070C0"/>
          <w:sz w:val="21"/>
          <w:szCs w:val="21"/>
          <w:u w:val="single"/>
        </w:rPr>
      </w:pPr>
      <w:hyperlink r:id="rId51" w:anchor="/c/589955/" w:history="1">
        <w:r w:rsidR="006A6B2B" w:rsidRPr="006A6B2B">
          <w:rPr>
            <w:rFonts w:ascii="Arial" w:hAnsi="Arial" w:cs="Arial"/>
            <w:color w:val="0070C0"/>
            <w:sz w:val="21"/>
            <w:szCs w:val="21"/>
            <w:u w:val="single"/>
          </w:rPr>
          <w:t>http://review.source.unisoc.com/gerrit/#/c/589955/</w:t>
        </w:r>
      </w:hyperlink>
    </w:p>
    <w:p w:rsidR="006A6B2B" w:rsidRDefault="006A6B2B" w:rsidP="006A6B2B">
      <w:pPr>
        <w:pStyle w:val="codeDark"/>
        <w:spacing w:before="120" w:after="120"/>
        <w:ind w:left="105" w:right="105"/>
      </w:pPr>
      <w:r>
        <w:t>diff --git a/services/core/java/com/android/server/DropBoxManagerService.java b/services/core/java/com/android/server/DropBoxManagerService.java</w:t>
      </w:r>
    </w:p>
    <w:p w:rsidR="006A6B2B" w:rsidRDefault="006A6B2B" w:rsidP="006A6B2B">
      <w:pPr>
        <w:pStyle w:val="codeDark"/>
        <w:spacing w:before="120" w:after="120"/>
        <w:ind w:left="105" w:right="105"/>
      </w:pPr>
      <w:r>
        <w:t>index 887de74..46121af 100644</w:t>
      </w:r>
    </w:p>
    <w:p w:rsidR="006A6B2B" w:rsidRDefault="006A6B2B" w:rsidP="006A6B2B">
      <w:pPr>
        <w:pStyle w:val="codeDark"/>
        <w:spacing w:before="120" w:after="120"/>
        <w:ind w:left="105" w:right="105"/>
      </w:pPr>
      <w:r>
        <w:t>--- a/services/core/java/com/android/server/DropBoxManagerService.java</w:t>
      </w:r>
    </w:p>
    <w:p w:rsidR="006A6B2B" w:rsidRDefault="006A6B2B" w:rsidP="006A6B2B">
      <w:pPr>
        <w:pStyle w:val="codeDark"/>
        <w:spacing w:before="120" w:after="120"/>
        <w:ind w:left="105" w:right="105"/>
      </w:pPr>
      <w:r>
        <w:t>+++ b/services/core/java/com/android/server/DropBoxManagerService.java</w:t>
      </w:r>
    </w:p>
    <w:p w:rsidR="006A6B2B" w:rsidRDefault="006A6B2B" w:rsidP="006A6B2B">
      <w:pPr>
        <w:pStyle w:val="codeDark"/>
        <w:spacing w:before="120" w:after="120"/>
        <w:ind w:left="105" w:right="105"/>
      </w:pPr>
      <w:r>
        <w:t>@@ -27,6 +27,7 @@</w:t>
      </w:r>
    </w:p>
    <w:p w:rsidR="006A6B2B" w:rsidRDefault="006A6B2B" w:rsidP="006A6B2B">
      <w:pPr>
        <w:pStyle w:val="codeDark"/>
        <w:spacing w:before="120" w:after="120"/>
        <w:ind w:left="105" w:right="105"/>
      </w:pPr>
      <w:r>
        <w:t xml:space="preserve"> import android.net.Uri;</w:t>
      </w:r>
    </w:p>
    <w:p w:rsidR="006A6B2B" w:rsidRDefault="006A6B2B" w:rsidP="006A6B2B">
      <w:pPr>
        <w:pStyle w:val="codeDark"/>
        <w:spacing w:before="120" w:after="120"/>
        <w:ind w:left="105" w:right="105"/>
      </w:pPr>
      <w:r>
        <w:t xml:space="preserve"> import android.os.Binder;</w:t>
      </w:r>
    </w:p>
    <w:p w:rsidR="006A6B2B" w:rsidRDefault="006A6B2B" w:rsidP="006A6B2B">
      <w:pPr>
        <w:pStyle w:val="codeDark"/>
        <w:spacing w:before="120" w:after="120"/>
        <w:ind w:left="105" w:right="105"/>
      </w:pPr>
      <w:r>
        <w:t xml:space="preserve"> import android.os.Debug;</w:t>
      </w:r>
    </w:p>
    <w:p w:rsidR="006A6B2B" w:rsidRDefault="006A6B2B" w:rsidP="006A6B2B">
      <w:pPr>
        <w:pStyle w:val="codeDark"/>
        <w:spacing w:before="120" w:after="120"/>
        <w:ind w:left="105" w:right="105"/>
      </w:pPr>
      <w:r>
        <w:t>+import android.os.Build;</w:t>
      </w:r>
    </w:p>
    <w:p w:rsidR="006A6B2B" w:rsidRDefault="006A6B2B" w:rsidP="006A6B2B">
      <w:pPr>
        <w:pStyle w:val="codeDark"/>
        <w:spacing w:before="120" w:after="120"/>
        <w:ind w:left="105" w:right="105"/>
      </w:pPr>
      <w:r>
        <w:t xml:space="preserve"> import android.os.DropBoxManager;</w:t>
      </w:r>
    </w:p>
    <w:p w:rsidR="006A6B2B" w:rsidRDefault="006A6B2B" w:rsidP="006A6B2B">
      <w:pPr>
        <w:pStyle w:val="codeDark"/>
        <w:spacing w:before="120" w:after="120"/>
        <w:ind w:left="105" w:right="105"/>
      </w:pPr>
      <w:r>
        <w:t xml:space="preserve"> import android.os.FileUtils;</w:t>
      </w:r>
    </w:p>
    <w:p w:rsidR="006A6B2B" w:rsidRDefault="006A6B2B" w:rsidP="006A6B2B">
      <w:pPr>
        <w:pStyle w:val="codeDark"/>
        <w:spacing w:before="120" w:after="120"/>
        <w:ind w:left="105" w:right="105"/>
      </w:pPr>
      <w:r>
        <w:t xml:space="preserve"> import android.os.Handler;</w:t>
      </w:r>
    </w:p>
    <w:p w:rsidR="006A6B2B" w:rsidRDefault="006A6B2B" w:rsidP="006A6B2B">
      <w:pPr>
        <w:pStyle w:val="codeDark"/>
        <w:spacing w:before="120" w:after="120"/>
        <w:ind w:left="105" w:right="105"/>
      </w:pPr>
      <w:r>
        <w:t>@@ -155,6 +156,15 @@</w:t>
      </w:r>
    </w:p>
    <w:p w:rsidR="006A6B2B" w:rsidRDefault="006A6B2B" w:rsidP="006A6B2B">
      <w:pPr>
        <w:pStyle w:val="codeDark"/>
        <w:spacing w:before="120" w:after="120"/>
        <w:ind w:left="105" w:right="105"/>
      </w:pPr>
      <w:r>
        <w:t xml:space="preserve">         }</w:t>
      </w:r>
    </w:p>
    <w:p w:rsidR="006A6B2B" w:rsidRDefault="006A6B2B" w:rsidP="006A6B2B">
      <w:pPr>
        <w:pStyle w:val="codeDark"/>
        <w:spacing w:before="120" w:after="120"/>
        <w:ind w:left="105" w:right="105"/>
      </w:pPr>
      <w:r>
        <w:t xml:space="preserve">     };</w:t>
      </w:r>
    </w:p>
    <w:p w:rsidR="006A6B2B" w:rsidRDefault="006A6B2B" w:rsidP="006A6B2B">
      <w:pPr>
        <w:pStyle w:val="codeDark"/>
        <w:spacing w:before="120" w:after="120"/>
        <w:ind w:left="105" w:right="105"/>
      </w:pPr>
      <w:r>
        <w:lastRenderedPageBreak/>
        <w:t xml:space="preserve"> </w:t>
      </w:r>
    </w:p>
    <w:p w:rsidR="006A6B2B" w:rsidRDefault="006A6B2B" w:rsidP="006A6B2B">
      <w:pPr>
        <w:pStyle w:val="codeDark"/>
        <w:spacing w:before="120" w:after="120"/>
        <w:ind w:left="105" w:right="105"/>
      </w:pPr>
      <w:r>
        <w:t>+    private static Boolean IS_DEBUG_BUILD = null;</w:t>
      </w:r>
    </w:p>
    <w:p w:rsidR="006A6B2B" w:rsidRDefault="006A6B2B" w:rsidP="006A6B2B">
      <w:pPr>
        <w:pStyle w:val="codeDark"/>
        <w:spacing w:before="120" w:after="120"/>
        <w:ind w:left="105" w:right="105"/>
      </w:pPr>
      <w:r>
        <w:t>+</w:t>
      </w:r>
    </w:p>
    <w:p w:rsidR="006A6B2B" w:rsidRDefault="006A6B2B" w:rsidP="006A6B2B">
      <w:pPr>
        <w:pStyle w:val="codeDark"/>
        <w:spacing w:before="120" w:after="120"/>
        <w:ind w:left="105" w:right="105"/>
      </w:pPr>
      <w:r>
        <w:t>+    public static boolean isDebug() {</w:t>
      </w:r>
    </w:p>
    <w:p w:rsidR="006A6B2B" w:rsidRDefault="006A6B2B" w:rsidP="006A6B2B">
      <w:pPr>
        <w:pStyle w:val="codeDark"/>
        <w:spacing w:before="120" w:after="120"/>
        <w:ind w:left="105" w:right="105"/>
      </w:pPr>
      <w:r>
        <w:t>+        if (IS_DEBUG_BUILD == null) {</w:t>
      </w:r>
    </w:p>
    <w:p w:rsidR="006A6B2B" w:rsidRDefault="006A6B2B" w:rsidP="006A6B2B">
      <w:pPr>
        <w:pStyle w:val="codeDark"/>
        <w:spacing w:before="120" w:after="120"/>
        <w:ind w:left="105" w:right="105"/>
      </w:pPr>
      <w:r>
        <w:t>+            IS_DEBUG_BUILD = Build.TYPE.equals("eng") || Build.TYPE.equals("userdebug");</w:t>
      </w:r>
    </w:p>
    <w:p w:rsidR="006A6B2B" w:rsidRDefault="006A6B2B" w:rsidP="006A6B2B">
      <w:pPr>
        <w:pStyle w:val="codeDark"/>
        <w:spacing w:before="120" w:after="120"/>
        <w:ind w:left="105" w:right="105"/>
      </w:pPr>
      <w:r>
        <w:t>+        }</w:t>
      </w:r>
    </w:p>
    <w:p w:rsidR="006A6B2B" w:rsidRDefault="006A6B2B" w:rsidP="006A6B2B">
      <w:pPr>
        <w:pStyle w:val="codeDark"/>
        <w:spacing w:before="120" w:after="120"/>
        <w:ind w:left="105" w:right="105"/>
      </w:pPr>
      <w:r>
        <w:t>+        return IS_DEBUG_BUILD;</w:t>
      </w:r>
    </w:p>
    <w:p w:rsidR="006A6B2B" w:rsidRDefault="006A6B2B" w:rsidP="006A6B2B">
      <w:pPr>
        <w:pStyle w:val="codeDark"/>
        <w:spacing w:before="120" w:after="120"/>
        <w:ind w:left="105" w:right="105"/>
      </w:pPr>
      <w:r>
        <w:t>+    }</w:t>
      </w:r>
    </w:p>
    <w:p w:rsidR="006A6B2B" w:rsidRDefault="006A6B2B" w:rsidP="006A6B2B">
      <w:pPr>
        <w:pStyle w:val="codeDark"/>
        <w:spacing w:before="120" w:after="120"/>
        <w:ind w:left="105" w:right="105"/>
      </w:pPr>
      <w:r>
        <w:t>+</w:t>
      </w:r>
    </w:p>
    <w:p w:rsidR="006A6B2B" w:rsidRDefault="006A6B2B" w:rsidP="006A6B2B">
      <w:pPr>
        <w:pStyle w:val="codeDark"/>
        <w:spacing w:before="120" w:after="120"/>
        <w:ind w:left="105" w:right="105"/>
      </w:pPr>
      <w:r>
        <w:t xml:space="preserve">     /**</w:t>
      </w:r>
    </w:p>
    <w:p w:rsidR="006A6B2B" w:rsidRDefault="006A6B2B" w:rsidP="006A6B2B">
      <w:pPr>
        <w:pStyle w:val="codeDark"/>
        <w:spacing w:before="120" w:after="120"/>
        <w:ind w:left="105" w:right="105"/>
      </w:pPr>
      <w:r>
        <w:t xml:space="preserve">      * Creates an instance of managed drop box storage using the default dropbox</w:t>
      </w:r>
    </w:p>
    <w:p w:rsidR="006A6B2B" w:rsidRDefault="006A6B2B" w:rsidP="006A6B2B">
      <w:pPr>
        <w:pStyle w:val="codeDark"/>
        <w:spacing w:before="120" w:after="120"/>
        <w:ind w:left="105" w:right="105"/>
      </w:pPr>
      <w:r>
        <w:t xml:space="preserve">      * directory.</w:t>
      </w:r>
    </w:p>
    <w:p w:rsidR="006A6B2B" w:rsidRDefault="006A6B2B" w:rsidP="006A6B2B">
      <w:pPr>
        <w:pStyle w:val="codeDark"/>
        <w:spacing w:before="120" w:after="120"/>
        <w:ind w:left="105" w:right="105"/>
      </w:pPr>
      <w:r>
        <w:t>@@ -175,7 +185,11 @@</w:t>
      </w:r>
    </w:p>
    <w:p w:rsidR="006A6B2B" w:rsidRDefault="006A6B2B" w:rsidP="006A6B2B">
      <w:pPr>
        <w:pStyle w:val="codeDark"/>
        <w:spacing w:before="120" w:after="120"/>
        <w:ind w:left="105" w:right="105"/>
      </w:pPr>
      <w:r>
        <w:t xml:space="preserve">     @VisibleForTesting</w:t>
      </w:r>
    </w:p>
    <w:p w:rsidR="006A6B2B" w:rsidRDefault="006A6B2B" w:rsidP="006A6B2B">
      <w:pPr>
        <w:pStyle w:val="codeDark"/>
        <w:spacing w:before="120" w:after="120"/>
        <w:ind w:left="105" w:right="105"/>
      </w:pPr>
      <w:r>
        <w:t xml:space="preserve">     public DropBoxManagerService(final Context context, File path, Looper looper) {</w:t>
      </w:r>
    </w:p>
    <w:p w:rsidR="006A6B2B" w:rsidRDefault="006A6B2B" w:rsidP="006A6B2B">
      <w:pPr>
        <w:pStyle w:val="codeDark"/>
        <w:spacing w:before="120" w:after="120"/>
        <w:ind w:left="105" w:right="105"/>
      </w:pPr>
      <w:r>
        <w:t xml:space="preserve">         super(context);</w:t>
      </w:r>
    </w:p>
    <w:p w:rsidR="006A6B2B" w:rsidRDefault="006A6B2B" w:rsidP="006A6B2B">
      <w:pPr>
        <w:pStyle w:val="codeDark"/>
        <w:spacing w:before="120" w:after="120"/>
        <w:ind w:left="105" w:right="105"/>
      </w:pPr>
      <w:r>
        <w:t>-        mDropBoxDir = path;</w:t>
      </w:r>
    </w:p>
    <w:p w:rsidR="006A6B2B" w:rsidRDefault="006A6B2B" w:rsidP="006A6B2B">
      <w:pPr>
        <w:pStyle w:val="codeDark"/>
        <w:spacing w:before="120" w:after="120"/>
        <w:ind w:left="105" w:right="105"/>
      </w:pPr>
      <w:r>
        <w:t>+        if (isDebug()){</w:t>
      </w:r>
    </w:p>
    <w:p w:rsidR="006A6B2B" w:rsidRDefault="006A6B2B" w:rsidP="006A6B2B">
      <w:pPr>
        <w:pStyle w:val="codeDark"/>
        <w:spacing w:before="120" w:after="120"/>
        <w:ind w:left="105" w:right="105"/>
      </w:pPr>
      <w:r>
        <w:t>+            mDropBoxDir = path;</w:t>
      </w:r>
    </w:p>
    <w:p w:rsidR="006A6B2B" w:rsidRDefault="006A6B2B" w:rsidP="006A6B2B">
      <w:pPr>
        <w:pStyle w:val="codeDark"/>
        <w:spacing w:before="120" w:after="120"/>
        <w:ind w:left="105" w:right="105"/>
      </w:pPr>
      <w:r>
        <w:t>+        }else{</w:t>
      </w:r>
    </w:p>
    <w:p w:rsidR="006A6B2B" w:rsidRDefault="006A6B2B" w:rsidP="006A6B2B">
      <w:pPr>
        <w:pStyle w:val="codeDark"/>
        <w:spacing w:before="120" w:after="120"/>
        <w:ind w:left="105" w:right="105"/>
      </w:pPr>
      <w:r>
        <w:t>+            mDropBoxDir = new File("/data/ylog/dropbox");</w:t>
      </w:r>
    </w:p>
    <w:p w:rsidR="006A6B2B" w:rsidRDefault="006A6B2B" w:rsidP="006A6B2B">
      <w:pPr>
        <w:pStyle w:val="codeDark"/>
        <w:spacing w:before="120" w:after="120"/>
        <w:ind w:left="105" w:right="105"/>
      </w:pPr>
      <w:r>
        <w:t>+        }</w:t>
      </w:r>
    </w:p>
    <w:p w:rsidR="006A6B2B" w:rsidRDefault="006A6B2B" w:rsidP="006A6B2B">
      <w:pPr>
        <w:pStyle w:val="codeDark"/>
        <w:spacing w:before="120" w:after="120"/>
        <w:ind w:left="105" w:right="105"/>
      </w:pPr>
      <w:r>
        <w:t xml:space="preserve">         mContentResolver = getContext().getContentResolver();</w:t>
      </w:r>
    </w:p>
    <w:p w:rsidR="006A6B2B" w:rsidRDefault="006A6B2B" w:rsidP="006A6B2B">
      <w:pPr>
        <w:pStyle w:val="codeDark"/>
        <w:spacing w:before="120" w:after="120"/>
        <w:ind w:left="105" w:right="105"/>
      </w:pPr>
      <w:r>
        <w:t xml:space="preserve">         mHandler = new Handler(looper) {</w:t>
      </w:r>
    </w:p>
    <w:p w:rsidR="006A6B2B" w:rsidRDefault="006A6B2B" w:rsidP="006A6B2B">
      <w:pPr>
        <w:pStyle w:val="codeDark"/>
        <w:spacing w:before="120" w:after="120"/>
        <w:ind w:left="105" w:right="105"/>
      </w:pPr>
      <w:r>
        <w:t xml:space="preserve">             @Override</w:t>
      </w:r>
    </w:p>
    <w:p w:rsidR="006A6B2B" w:rsidRDefault="006A6B2B" w:rsidP="006A6B2B">
      <w:pPr>
        <w:pStyle w:val="codeDark"/>
        <w:spacing w:before="120" w:after="120"/>
        <w:ind w:left="105" w:right="105"/>
      </w:pPr>
      <w:r>
        <w:t>@@ -574,6 +588,7 @@</w:t>
      </w:r>
    </w:p>
    <w:p w:rsidR="006A6B2B" w:rsidRDefault="006A6B2B" w:rsidP="006A6B2B">
      <w:pPr>
        <w:pStyle w:val="codeDark"/>
        <w:spacing w:before="120" w:after="120"/>
        <w:ind w:left="105" w:right="105"/>
      </w:pPr>
      <w:r>
        <w:t xml:space="preserve">             if (!temp.renameTo(file)) {</w:t>
      </w:r>
    </w:p>
    <w:p w:rsidR="006A6B2B" w:rsidRDefault="006A6B2B" w:rsidP="006A6B2B">
      <w:pPr>
        <w:pStyle w:val="codeDark"/>
        <w:spacing w:before="120" w:after="120"/>
        <w:ind w:left="105" w:right="105"/>
      </w:pPr>
      <w:r>
        <w:t xml:space="preserve">                 throw new IOException("Can't rename " + temp + " to " + file);</w:t>
      </w:r>
    </w:p>
    <w:p w:rsidR="006A6B2B" w:rsidRDefault="006A6B2B" w:rsidP="006A6B2B">
      <w:pPr>
        <w:pStyle w:val="codeDark"/>
        <w:spacing w:before="120" w:after="120"/>
        <w:ind w:left="105" w:right="105"/>
      </w:pPr>
      <w:r>
        <w:t xml:space="preserve">             }</w:t>
      </w:r>
    </w:p>
    <w:p w:rsidR="006A6B2B" w:rsidRDefault="006A6B2B" w:rsidP="006A6B2B">
      <w:pPr>
        <w:pStyle w:val="codeDark"/>
        <w:spacing w:before="120" w:after="120"/>
        <w:ind w:left="105" w:right="105"/>
      </w:pPr>
      <w:r>
        <w:t>+            FileUtils.setPermissions(this.getFile(dir), 0644, -1, -1);</w:t>
      </w:r>
    </w:p>
    <w:p w:rsidR="006A6B2B" w:rsidRDefault="006A6B2B" w:rsidP="006A6B2B">
      <w:pPr>
        <w:pStyle w:val="codeDark"/>
        <w:spacing w:before="120" w:after="120"/>
        <w:ind w:left="105" w:right="105"/>
      </w:pPr>
      <w:r>
        <w:t xml:space="preserve">             this.blocks = (int) ((file.length() + blockSize - 1) / blockSize);</w:t>
      </w:r>
    </w:p>
    <w:p w:rsidR="006A6B2B" w:rsidRPr="006A6B2B" w:rsidRDefault="006A6B2B" w:rsidP="006A6B2B">
      <w:pPr>
        <w:pStyle w:val="codeDark"/>
        <w:spacing w:before="120" w:after="120"/>
        <w:ind w:left="105" w:right="105"/>
      </w:pPr>
      <w:r>
        <w:t xml:space="preserve">         }</w:t>
      </w:r>
    </w:p>
    <w:p w:rsidR="006A6B2B" w:rsidRPr="006A6B2B" w:rsidRDefault="00B55765" w:rsidP="006A6B2B">
      <w:pPr>
        <w:pStyle w:val="afff7"/>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B55765">
        <w:lastRenderedPageBreak/>
        <w:t>device/sprd/</w:t>
      </w:r>
      <w:r>
        <w:t>xxx/</w:t>
      </w:r>
      <w:r w:rsidR="006A6B2B">
        <w:t>common/sepolicy</w:t>
      </w:r>
    </w:p>
    <w:p w:rsidR="006A6B2B" w:rsidRDefault="00F21645" w:rsidP="006A6B2B">
      <w:pPr>
        <w:pStyle w:val="HTML8"/>
        <w:rPr>
          <w:rFonts w:ascii="Arial" w:hAnsi="Arial" w:cs="Arial" w:hint="default"/>
          <w:color w:val="0070C0"/>
          <w:sz w:val="21"/>
          <w:szCs w:val="21"/>
          <w:u w:val="single"/>
        </w:rPr>
      </w:pPr>
      <w:hyperlink r:id="rId52" w:anchor="/c/590032/" w:history="1">
        <w:r w:rsidR="006A6B2B" w:rsidRPr="006A6B2B">
          <w:rPr>
            <w:rFonts w:ascii="Arial" w:hAnsi="Arial" w:cs="Arial"/>
            <w:color w:val="0070C0"/>
            <w:sz w:val="21"/>
            <w:szCs w:val="21"/>
            <w:u w:val="single"/>
          </w:rPr>
          <w:t>http://review.source.unisoc.com/gerrit/#/c/590032/</w:t>
        </w:r>
      </w:hyperlink>
    </w:p>
    <w:p w:rsidR="006A6B2B" w:rsidRDefault="006A6B2B" w:rsidP="006A6B2B">
      <w:pPr>
        <w:pStyle w:val="codeDark"/>
        <w:spacing w:before="120" w:after="120"/>
        <w:ind w:left="105" w:right="105"/>
      </w:pPr>
      <w:r>
        <w:t>diff --git a/common/sepolicy/priv_app.te b/common/sepolicy/priv_app.te</w:t>
      </w:r>
    </w:p>
    <w:p w:rsidR="006A6B2B" w:rsidRDefault="006A6B2B" w:rsidP="006A6B2B">
      <w:pPr>
        <w:pStyle w:val="codeDark"/>
        <w:spacing w:before="120" w:after="120"/>
        <w:ind w:left="105" w:right="105"/>
      </w:pPr>
      <w:r>
        <w:t>index fd0d158..17a9aea 100644</w:t>
      </w:r>
    </w:p>
    <w:p w:rsidR="006A6B2B" w:rsidRDefault="006A6B2B" w:rsidP="006A6B2B">
      <w:pPr>
        <w:pStyle w:val="codeDark"/>
        <w:spacing w:before="120" w:after="120"/>
        <w:ind w:left="105" w:right="105"/>
      </w:pPr>
      <w:r>
        <w:t>--- a/common/sepolicy/priv_app.te</w:t>
      </w:r>
    </w:p>
    <w:p w:rsidR="006A6B2B" w:rsidRDefault="006A6B2B" w:rsidP="006A6B2B">
      <w:pPr>
        <w:pStyle w:val="codeDark"/>
        <w:spacing w:before="120" w:after="120"/>
        <w:ind w:left="105" w:right="105"/>
      </w:pPr>
      <w:r>
        <w:t>+++ b/common/sepolicy/priv_app.te</w:t>
      </w:r>
    </w:p>
    <w:p w:rsidR="006A6B2B" w:rsidRDefault="006A6B2B" w:rsidP="006A6B2B">
      <w:pPr>
        <w:pStyle w:val="codeDark"/>
        <w:spacing w:before="120" w:after="120"/>
        <w:ind w:left="105" w:right="105"/>
      </w:pPr>
      <w:r>
        <w:t>@@ -37,3 +37,7 @@</w:t>
      </w:r>
    </w:p>
    <w:p w:rsidR="006A6B2B" w:rsidRDefault="006A6B2B" w:rsidP="006A6B2B">
      <w:pPr>
        <w:pStyle w:val="codeDark"/>
        <w:spacing w:before="120" w:after="120"/>
        <w:ind w:left="105" w:right="105"/>
      </w:pPr>
      <w:r>
        <w:t xml:space="preserve"> </w:t>
      </w:r>
    </w:p>
    <w:p w:rsidR="006A6B2B" w:rsidRDefault="006A6B2B" w:rsidP="006A6B2B">
      <w:pPr>
        <w:pStyle w:val="codeDark"/>
        <w:spacing w:before="120" w:after="120"/>
        <w:ind w:left="105" w:right="105"/>
      </w:pPr>
      <w:r>
        <w:t xml:space="preserve"> #add for GPU</w:t>
      </w:r>
    </w:p>
    <w:p w:rsidR="006A6B2B" w:rsidRDefault="006A6B2B" w:rsidP="006A6B2B">
      <w:pPr>
        <w:pStyle w:val="codeDark"/>
        <w:spacing w:before="120" w:after="120"/>
        <w:ind w:left="105" w:right="105"/>
      </w:pPr>
      <w:r>
        <w:t xml:space="preserve"> get_prop(priv_app, vendor_gpu_prop);</w:t>
      </w:r>
    </w:p>
    <w:p w:rsidR="006A6B2B" w:rsidRDefault="006A6B2B" w:rsidP="006A6B2B">
      <w:pPr>
        <w:pStyle w:val="codeDark"/>
        <w:spacing w:before="120" w:after="120"/>
        <w:ind w:left="105" w:right="105"/>
      </w:pPr>
      <w:r>
        <w:t>+</w:t>
      </w:r>
    </w:p>
    <w:p w:rsidR="006A6B2B" w:rsidRDefault="006A6B2B" w:rsidP="006A6B2B">
      <w:pPr>
        <w:pStyle w:val="codeDark"/>
        <w:spacing w:before="120" w:after="120"/>
        <w:ind w:left="105" w:right="105"/>
      </w:pPr>
      <w:r>
        <w:t>+#add for ylog_file</w:t>
      </w:r>
    </w:p>
    <w:p w:rsidR="006A6B2B" w:rsidRDefault="006A6B2B" w:rsidP="006A6B2B">
      <w:pPr>
        <w:pStyle w:val="codeDark"/>
        <w:spacing w:before="120" w:after="120"/>
        <w:ind w:left="105" w:right="105"/>
      </w:pPr>
      <w:r>
        <w:t>+allow priv_app ylog_file:file { open read getattr };</w:t>
      </w:r>
    </w:p>
    <w:p w:rsidR="006A6B2B" w:rsidRDefault="006A6B2B" w:rsidP="006A6B2B">
      <w:pPr>
        <w:pStyle w:val="codeDark"/>
        <w:spacing w:before="120" w:after="120"/>
        <w:ind w:left="105" w:right="105"/>
      </w:pPr>
      <w:r>
        <w:t>+</w:t>
      </w:r>
    </w:p>
    <w:p w:rsidR="006A6B2B" w:rsidRDefault="006A6B2B" w:rsidP="006A6B2B">
      <w:pPr>
        <w:pStyle w:val="codeDark"/>
        <w:spacing w:before="120" w:after="120"/>
        <w:ind w:left="105" w:right="105"/>
      </w:pPr>
      <w:r>
        <w:t>diff --git a/common/sepolicy/system_server.te b/common/sepolicy/system_server.te</w:t>
      </w:r>
    </w:p>
    <w:p w:rsidR="006A6B2B" w:rsidRDefault="006A6B2B" w:rsidP="006A6B2B">
      <w:pPr>
        <w:pStyle w:val="codeDark"/>
        <w:spacing w:before="120" w:after="120"/>
        <w:ind w:left="105" w:right="105"/>
      </w:pPr>
      <w:r>
        <w:t>index 9a529f0..b47fa68 100644</w:t>
      </w:r>
    </w:p>
    <w:p w:rsidR="006A6B2B" w:rsidRDefault="006A6B2B" w:rsidP="006A6B2B">
      <w:pPr>
        <w:pStyle w:val="codeDark"/>
        <w:spacing w:before="120" w:after="120"/>
        <w:ind w:left="105" w:right="105"/>
      </w:pPr>
      <w:r>
        <w:t>--- a/common/sepolicy/system_server.te</w:t>
      </w:r>
    </w:p>
    <w:p w:rsidR="006A6B2B" w:rsidRDefault="006A6B2B" w:rsidP="006A6B2B">
      <w:pPr>
        <w:pStyle w:val="codeDark"/>
        <w:spacing w:before="120" w:after="120"/>
        <w:ind w:left="105" w:right="105"/>
      </w:pPr>
      <w:r>
        <w:t>+++ b/common/sepolicy/system_server.te</w:t>
      </w:r>
    </w:p>
    <w:p w:rsidR="006A6B2B" w:rsidRDefault="006A6B2B" w:rsidP="006A6B2B">
      <w:pPr>
        <w:pStyle w:val="codeDark"/>
        <w:spacing w:before="120" w:after="120"/>
        <w:ind w:left="105" w:right="105"/>
      </w:pPr>
      <w:r>
        <w:t>@@ -110,3 +110,8 @@</w:t>
      </w:r>
    </w:p>
    <w:p w:rsidR="006A6B2B" w:rsidRDefault="006A6B2B" w:rsidP="006A6B2B">
      <w:pPr>
        <w:pStyle w:val="codeDark"/>
        <w:spacing w:before="120" w:after="120"/>
        <w:ind w:left="105" w:right="105"/>
      </w:pPr>
      <w:r>
        <w:t xml:space="preserve"> get_prop(system_server, vendor_gpu_prop);</w:t>
      </w:r>
    </w:p>
    <w:p w:rsidR="006A6B2B" w:rsidRDefault="006A6B2B" w:rsidP="006A6B2B">
      <w:pPr>
        <w:pStyle w:val="codeDark"/>
        <w:spacing w:before="120" w:after="120"/>
        <w:ind w:left="105" w:right="105"/>
      </w:pPr>
      <w:r>
        <w:t xml:space="preserve"> </w:t>
      </w:r>
    </w:p>
    <w:p w:rsidR="006A6B2B" w:rsidRDefault="006A6B2B" w:rsidP="006A6B2B">
      <w:pPr>
        <w:pStyle w:val="codeDark"/>
        <w:spacing w:before="120" w:after="120"/>
        <w:ind w:left="105" w:right="105"/>
      </w:pPr>
      <w:r>
        <w:t xml:space="preserve"> allow system_server media_prop:file { read };</w:t>
      </w:r>
    </w:p>
    <w:p w:rsidR="006A6B2B" w:rsidRDefault="006A6B2B" w:rsidP="006A6B2B">
      <w:pPr>
        <w:pStyle w:val="codeDark"/>
        <w:spacing w:before="120" w:after="120"/>
        <w:ind w:left="105" w:right="105"/>
      </w:pPr>
      <w:r>
        <w:t>+</w:t>
      </w:r>
    </w:p>
    <w:p w:rsidR="006A6B2B" w:rsidRDefault="006A6B2B" w:rsidP="006A6B2B">
      <w:pPr>
        <w:pStyle w:val="codeDark"/>
        <w:spacing w:before="120" w:after="120"/>
        <w:ind w:left="105" w:right="105"/>
      </w:pPr>
      <w:r>
        <w:t>+#add system_server rw ylog_file</w:t>
      </w:r>
    </w:p>
    <w:p w:rsidR="006A6B2B" w:rsidRDefault="006A6B2B" w:rsidP="006A6B2B">
      <w:pPr>
        <w:pStyle w:val="codeDark"/>
        <w:spacing w:before="120" w:after="120"/>
        <w:ind w:left="105" w:right="105"/>
      </w:pPr>
      <w:r>
        <w:t>+allow system_server ylog_file:dir { create getattr open read rename write unlink search add_name remove_name };</w:t>
      </w:r>
    </w:p>
    <w:p w:rsidR="006A6B2B" w:rsidRDefault="006A6B2B" w:rsidP="006A6B2B">
      <w:pPr>
        <w:pStyle w:val="codeDark"/>
        <w:spacing w:before="120" w:after="120"/>
        <w:ind w:left="105" w:right="105"/>
      </w:pPr>
      <w:r>
        <w:t>+allow system_server ylog_file:file { create getattr open read rename write unlink setattr };</w:t>
      </w:r>
    </w:p>
    <w:p w:rsidR="006A6B2B" w:rsidRDefault="006A6B2B" w:rsidP="006A6B2B">
      <w:pPr>
        <w:pStyle w:val="codeDark"/>
        <w:spacing w:before="120" w:after="120"/>
        <w:ind w:left="105" w:right="105"/>
      </w:pPr>
      <w:r>
        <w:t>+</w:t>
      </w:r>
    </w:p>
    <w:p w:rsidR="006A6B2B" w:rsidRDefault="006A6B2B" w:rsidP="006A6B2B">
      <w:pPr>
        <w:pStyle w:val="codeDark"/>
        <w:spacing w:before="120" w:after="120"/>
        <w:ind w:left="105" w:right="105"/>
      </w:pPr>
      <w:r>
        <w:t>diff --git a/common/sepolicy/untrusted_app.te b/common/sepolicy/untrusted_app.te</w:t>
      </w:r>
    </w:p>
    <w:p w:rsidR="006A6B2B" w:rsidRDefault="006A6B2B" w:rsidP="006A6B2B">
      <w:pPr>
        <w:pStyle w:val="codeDark"/>
        <w:spacing w:before="120" w:after="120"/>
        <w:ind w:left="105" w:right="105"/>
      </w:pPr>
      <w:r>
        <w:t>index 7d08705..2a0b95f 100644</w:t>
      </w:r>
    </w:p>
    <w:p w:rsidR="006A6B2B" w:rsidRDefault="006A6B2B" w:rsidP="006A6B2B">
      <w:pPr>
        <w:pStyle w:val="codeDark"/>
        <w:spacing w:before="120" w:after="120"/>
        <w:ind w:left="105" w:right="105"/>
      </w:pPr>
      <w:r>
        <w:t>--- a/common/sepolicy/untrusted_app.te</w:t>
      </w:r>
    </w:p>
    <w:p w:rsidR="006A6B2B" w:rsidRDefault="006A6B2B" w:rsidP="006A6B2B">
      <w:pPr>
        <w:pStyle w:val="codeDark"/>
        <w:spacing w:before="120" w:after="120"/>
        <w:ind w:left="105" w:right="105"/>
      </w:pPr>
      <w:r>
        <w:t>+++ b/common/sepolicy/untrusted_app.te</w:t>
      </w:r>
    </w:p>
    <w:p w:rsidR="006A6B2B" w:rsidRDefault="006A6B2B" w:rsidP="006A6B2B">
      <w:pPr>
        <w:pStyle w:val="codeDark"/>
        <w:spacing w:before="120" w:after="120"/>
        <w:ind w:left="105" w:right="105"/>
      </w:pPr>
      <w:r>
        <w:t>@@ -31,3 +31,7 @@</w:t>
      </w:r>
    </w:p>
    <w:p w:rsidR="006A6B2B" w:rsidRDefault="006A6B2B" w:rsidP="006A6B2B">
      <w:pPr>
        <w:pStyle w:val="codeDark"/>
        <w:spacing w:before="120" w:after="120"/>
        <w:ind w:left="105" w:right="105"/>
      </w:pPr>
      <w:r>
        <w:lastRenderedPageBreak/>
        <w:t xml:space="preserve"> # add for coredump</w:t>
      </w:r>
    </w:p>
    <w:p w:rsidR="006A6B2B" w:rsidRDefault="006A6B2B" w:rsidP="006A6B2B">
      <w:pPr>
        <w:pStyle w:val="codeDark"/>
        <w:spacing w:before="120" w:after="120"/>
        <w:ind w:left="105" w:right="105"/>
      </w:pPr>
      <w:r>
        <w:t xml:space="preserve"> allow untrusted_app coredump_file:dir { write add_name };</w:t>
      </w:r>
    </w:p>
    <w:p w:rsidR="006A6B2B" w:rsidRDefault="006A6B2B" w:rsidP="006A6B2B">
      <w:pPr>
        <w:pStyle w:val="codeDark"/>
        <w:spacing w:before="120" w:after="120"/>
        <w:ind w:left="105" w:right="105"/>
      </w:pPr>
      <w:r>
        <w:t xml:space="preserve"> get_prop(untrusted_app, vendor_sys_prop);</w:t>
      </w:r>
    </w:p>
    <w:p w:rsidR="006A6B2B" w:rsidRDefault="006A6B2B" w:rsidP="006A6B2B">
      <w:pPr>
        <w:pStyle w:val="codeDark"/>
        <w:spacing w:before="120" w:after="120"/>
        <w:ind w:left="105" w:right="105"/>
      </w:pPr>
      <w:r>
        <w:t>+</w:t>
      </w:r>
    </w:p>
    <w:p w:rsidR="006A6B2B" w:rsidRDefault="006A6B2B" w:rsidP="006A6B2B">
      <w:pPr>
        <w:pStyle w:val="codeDark"/>
        <w:spacing w:before="120" w:after="120"/>
        <w:ind w:left="105" w:right="105"/>
      </w:pPr>
      <w:r>
        <w:t>+#add for ylog_file</w:t>
      </w:r>
    </w:p>
    <w:p w:rsidR="006A6B2B" w:rsidRDefault="006A6B2B" w:rsidP="006A6B2B">
      <w:pPr>
        <w:pStyle w:val="codeDark"/>
        <w:spacing w:before="120" w:after="120"/>
        <w:ind w:left="105" w:right="105"/>
      </w:pPr>
      <w:r>
        <w:t>+allow untrusted_app ylog_file:file { open read getattr };</w:t>
      </w:r>
    </w:p>
    <w:p w:rsidR="006A6B2B" w:rsidRPr="006A6B2B" w:rsidRDefault="006A6B2B" w:rsidP="006A6B2B">
      <w:pPr>
        <w:pStyle w:val="codeDark"/>
        <w:spacing w:before="120" w:after="120"/>
        <w:ind w:left="105" w:right="105"/>
      </w:pPr>
      <w:r>
        <w:t>+</w:t>
      </w:r>
    </w:p>
    <w:p w:rsidR="006A6B2B" w:rsidRPr="006A6B2B" w:rsidRDefault="006A6B2B" w:rsidP="006A6B2B">
      <w:pPr>
        <w:pStyle w:val="afff7"/>
        <w:numPr>
          <w:ilvl w:val="1"/>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pPr>
      <w:r w:rsidRPr="006A6B2B">
        <w:t>vendor/sprd/tools/ylog_common</w:t>
      </w:r>
      <w:r>
        <w:t>/ylog.rc</w:t>
      </w:r>
    </w:p>
    <w:p w:rsidR="006A6B2B" w:rsidRPr="006A6B2B" w:rsidRDefault="00F21645" w:rsidP="006A6B2B">
      <w:pPr>
        <w:pStyle w:val="HTML8"/>
        <w:rPr>
          <w:rFonts w:ascii="Arial" w:hAnsi="Arial" w:cs="Arial" w:hint="default"/>
          <w:color w:val="0070C0"/>
          <w:sz w:val="21"/>
          <w:szCs w:val="21"/>
          <w:u w:val="single"/>
        </w:rPr>
      </w:pPr>
      <w:hyperlink r:id="rId53" w:anchor="/c/589958/" w:history="1">
        <w:r w:rsidR="006A6B2B" w:rsidRPr="006A6B2B">
          <w:rPr>
            <w:rFonts w:ascii="Arial" w:hAnsi="Arial" w:cs="Arial"/>
            <w:color w:val="0070C0"/>
            <w:sz w:val="21"/>
            <w:szCs w:val="21"/>
            <w:u w:val="single"/>
          </w:rPr>
          <w:t>http://review.source.unisoc.com/gerrit/#/c/589958/</w:t>
        </w:r>
      </w:hyperlink>
    </w:p>
    <w:p w:rsidR="006A6B2B" w:rsidRDefault="006A6B2B" w:rsidP="006A6B2B">
      <w:pPr>
        <w:pStyle w:val="codeDark"/>
        <w:spacing w:before="120" w:after="120"/>
        <w:ind w:left="105" w:right="105"/>
      </w:pPr>
      <w:r>
        <w:t>diff --git a/ylog.rc b/</w:t>
      </w:r>
    </w:p>
    <w:p w:rsidR="006A6B2B" w:rsidRDefault="006A6B2B" w:rsidP="006A6B2B">
      <w:pPr>
        <w:pStyle w:val="codeDark"/>
        <w:spacing w:before="120" w:after="120"/>
        <w:ind w:left="105" w:right="105"/>
      </w:pPr>
      <w:r>
        <w:t>index 749e91d..9db6d4d 100755</w:t>
      </w:r>
    </w:p>
    <w:p w:rsidR="006A6B2B" w:rsidRDefault="006A6B2B" w:rsidP="006A6B2B">
      <w:pPr>
        <w:pStyle w:val="codeDark"/>
        <w:spacing w:before="120" w:after="120"/>
        <w:ind w:left="105" w:right="105"/>
      </w:pPr>
      <w:r>
        <w:t>--- a/ylog.rc</w:t>
      </w:r>
    </w:p>
    <w:p w:rsidR="006A6B2B" w:rsidRDefault="006A6B2B" w:rsidP="006A6B2B">
      <w:pPr>
        <w:pStyle w:val="codeDark"/>
        <w:spacing w:before="120" w:after="120"/>
        <w:ind w:left="105" w:right="105"/>
      </w:pPr>
      <w:r>
        <w:t>+++ b/ylog.rc</w:t>
      </w:r>
    </w:p>
    <w:p w:rsidR="006A6B2B" w:rsidRDefault="006A6B2B" w:rsidP="006A6B2B">
      <w:pPr>
        <w:pStyle w:val="codeDark"/>
        <w:spacing w:before="120" w:after="120"/>
        <w:ind w:left="105" w:right="105"/>
      </w:pPr>
      <w:r>
        <w:t>@@ -14,7 +14,8 @@</w:t>
      </w:r>
    </w:p>
    <w:p w:rsidR="006A6B2B" w:rsidRDefault="006A6B2B" w:rsidP="006A6B2B">
      <w:pPr>
        <w:pStyle w:val="codeDark"/>
        <w:spacing w:before="120" w:after="120"/>
        <w:ind w:left="105" w:right="105"/>
      </w:pPr>
      <w:r>
        <w:t xml:space="preserve"> </w:t>
      </w:r>
    </w:p>
    <w:p w:rsidR="006A6B2B" w:rsidRDefault="006A6B2B" w:rsidP="006A6B2B">
      <w:pPr>
        <w:pStyle w:val="codeDark"/>
        <w:spacing w:before="120" w:after="120"/>
        <w:ind w:left="105" w:right="105"/>
      </w:pPr>
      <w:r>
        <w:t xml:space="preserve"> on post-fs-data</w:t>
      </w:r>
    </w:p>
    <w:p w:rsidR="006A6B2B" w:rsidRDefault="006A6B2B" w:rsidP="006A6B2B">
      <w:pPr>
        <w:pStyle w:val="codeDark"/>
        <w:spacing w:before="120" w:after="120"/>
        <w:ind w:left="105" w:right="105"/>
      </w:pPr>
      <w:r>
        <w:t xml:space="preserve">     mkdir /cache/ylog 0777 system system</w:t>
      </w:r>
    </w:p>
    <w:p w:rsidR="006A6B2B" w:rsidRDefault="006A6B2B" w:rsidP="006A6B2B">
      <w:pPr>
        <w:pStyle w:val="codeDark"/>
        <w:spacing w:before="120" w:after="120"/>
        <w:ind w:left="105" w:right="105"/>
      </w:pPr>
      <w:r>
        <w:t>-    mkdir /data/ylog 0777</w:t>
      </w:r>
    </w:p>
    <w:p w:rsidR="006A6B2B" w:rsidRDefault="006A6B2B" w:rsidP="006A6B2B">
      <w:pPr>
        <w:pStyle w:val="codeDark"/>
        <w:spacing w:before="120" w:after="120"/>
        <w:ind w:left="105" w:right="105"/>
      </w:pPr>
      <w:r>
        <w:t>+    mkdir /data/ylog 0777  shell shell</w:t>
      </w:r>
    </w:p>
    <w:p w:rsidR="006A6B2B" w:rsidRDefault="006A6B2B" w:rsidP="006A6B2B">
      <w:pPr>
        <w:pStyle w:val="codeDark"/>
        <w:spacing w:before="120" w:after="120"/>
        <w:ind w:left="105" w:right="105"/>
      </w:pPr>
      <w:r>
        <w:t>+    mkdir /data/ylog/dropbox 0777 shell shell</w:t>
      </w:r>
    </w:p>
    <w:p w:rsidR="006A6B2B" w:rsidRDefault="006A6B2B" w:rsidP="006A6B2B">
      <w:pPr>
        <w:pStyle w:val="codeDark"/>
        <w:spacing w:before="120" w:after="120"/>
        <w:ind w:left="105" w:right="105"/>
      </w:pPr>
      <w:r>
        <w:t xml:space="preserve">     start ylog</w:t>
      </w:r>
    </w:p>
    <w:p w:rsidR="006A6B2B" w:rsidRDefault="006A6B2B" w:rsidP="006A6B2B">
      <w:pPr>
        <w:pStyle w:val="codeDark"/>
        <w:spacing w:before="120" w:after="120"/>
        <w:ind w:left="105" w:right="105"/>
      </w:pPr>
      <w:r>
        <w:t xml:space="preserve"> </w:t>
      </w:r>
    </w:p>
    <w:p w:rsidR="006A6B2B" w:rsidRPr="006A6B2B" w:rsidRDefault="006A6B2B" w:rsidP="006A6B2B">
      <w:pPr>
        <w:pStyle w:val="codeDark"/>
        <w:spacing w:before="120" w:after="120"/>
        <w:ind w:left="105" w:right="105"/>
      </w:pPr>
      <w:r>
        <w:t xml:space="preserve"> on property:init.svc.logd=running</w:t>
      </w:r>
    </w:p>
    <w:sectPr w:rsidR="006A6B2B" w:rsidRPr="006A6B2B" w:rsidSect="00366A23">
      <w:headerReference w:type="even" r:id="rId54"/>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645" w:rsidRDefault="00F21645">
      <w:pPr>
        <w:rPr>
          <w:rFonts w:hint="default"/>
        </w:rPr>
      </w:pPr>
      <w:r>
        <w:separator/>
      </w:r>
    </w:p>
    <w:p w:rsidR="00F21645" w:rsidRDefault="00F21645">
      <w:pPr>
        <w:rPr>
          <w:rFonts w:hint="default"/>
        </w:rPr>
      </w:pPr>
    </w:p>
    <w:p w:rsidR="00F21645" w:rsidRDefault="00F21645">
      <w:pPr>
        <w:rPr>
          <w:rFonts w:hint="default"/>
        </w:rPr>
      </w:pPr>
    </w:p>
    <w:p w:rsidR="00F21645" w:rsidRDefault="00F21645">
      <w:pPr>
        <w:rPr>
          <w:rFonts w:hint="default"/>
        </w:rPr>
      </w:pPr>
    </w:p>
    <w:p w:rsidR="00F21645" w:rsidRDefault="00F21645">
      <w:pPr>
        <w:rPr>
          <w:rFonts w:hint="default"/>
        </w:rPr>
      </w:pPr>
    </w:p>
    <w:p w:rsidR="00F21645" w:rsidRDefault="00F21645">
      <w:pPr>
        <w:rPr>
          <w:rFonts w:hint="default"/>
        </w:rPr>
      </w:pPr>
    </w:p>
  </w:endnote>
  <w:endnote w:type="continuationSeparator" w:id="0">
    <w:p w:rsidR="00F21645" w:rsidRDefault="00F21645">
      <w:pPr>
        <w:rPr>
          <w:rFonts w:hint="default"/>
        </w:rPr>
      </w:pPr>
      <w:r>
        <w:continuationSeparator/>
      </w:r>
    </w:p>
    <w:p w:rsidR="00F21645" w:rsidRDefault="00F21645">
      <w:pPr>
        <w:rPr>
          <w:rFonts w:hint="default"/>
        </w:rPr>
      </w:pPr>
    </w:p>
    <w:p w:rsidR="00F21645" w:rsidRDefault="00F21645">
      <w:pPr>
        <w:rPr>
          <w:rFonts w:hint="default"/>
        </w:rPr>
      </w:pPr>
    </w:p>
    <w:p w:rsidR="00F21645" w:rsidRDefault="00F21645">
      <w:pPr>
        <w:rPr>
          <w:rFonts w:hint="default"/>
        </w:rPr>
      </w:pPr>
    </w:p>
    <w:p w:rsidR="00F21645" w:rsidRDefault="00F21645">
      <w:pPr>
        <w:rPr>
          <w:rFonts w:hint="default"/>
        </w:rPr>
      </w:pPr>
    </w:p>
    <w:p w:rsidR="00F21645" w:rsidRDefault="00F21645">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Pr="00431055" w:rsidRDefault="000D2F4E" w:rsidP="00431055">
    <w:pPr>
      <w:pStyle w:val="ab"/>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top w:val="single" w:sz="4" w:space="0" w:color="auto"/>
      </w:tblBorders>
      <w:tblLayout w:type="fixed"/>
      <w:tblLook w:val="0000" w:firstRow="0" w:lastRow="0" w:firstColumn="0" w:lastColumn="0" w:noHBand="0" w:noVBand="0"/>
    </w:tblPr>
    <w:tblGrid>
      <w:gridCol w:w="2835"/>
      <w:gridCol w:w="3969"/>
      <w:gridCol w:w="2868"/>
    </w:tblGrid>
    <w:tr w:rsidR="000D2F4E" w:rsidTr="00732DB0">
      <w:trPr>
        <w:trHeight w:val="468"/>
      </w:trPr>
      <w:tc>
        <w:tcPr>
          <w:tcW w:w="2835" w:type="dxa"/>
        </w:tcPr>
        <w:p w:rsidR="000D2F4E" w:rsidRDefault="000D2F4E" w:rsidP="00431055">
          <w:pPr>
            <w:pStyle w:val="HeadingLeft"/>
            <w:rPr>
              <w:rFonts w:hint="default"/>
            </w:rPr>
          </w:pPr>
          <w:r>
            <w:t>文档版本</w:t>
          </w:r>
          <w:fldSimple w:instr=" DOCPROPERTY  DocumentVersion  \* MERGEFORMAT ">
            <w:r w:rsidRPr="0093061D">
              <w:rPr>
                <w:rFonts w:hint="default"/>
                <w:bCs/>
              </w:rPr>
              <w:t>V1.0</w:t>
            </w:r>
          </w:fldSimple>
          <w:r>
            <w:t xml:space="preserve"> (</w:t>
          </w:r>
          <w:fldSimple w:instr=" DOCPROPERTY  ReleaseDate ">
            <w:r>
              <w:rPr>
                <w:rFonts w:hint="default"/>
              </w:rPr>
              <w:t>2019-12-11</w:t>
            </w:r>
          </w:fldSimple>
          <w:r>
            <w:t>)</w:t>
          </w:r>
        </w:p>
      </w:tc>
      <w:tc>
        <w:tcPr>
          <w:tcW w:w="3969" w:type="dxa"/>
        </w:tcPr>
        <w:p w:rsidR="000D2F4E" w:rsidRDefault="008D7F5A" w:rsidP="00431055">
          <w:pPr>
            <w:pStyle w:val="HeadingMiddle"/>
          </w:pPr>
          <w:fldSimple w:instr=" DOCPROPERTY  ProprietaryDeclaration  \* MERGEFORMAT ">
            <w:r w:rsidR="000D2F4E" w:rsidRPr="0093061D">
              <w:rPr>
                <w:rFonts w:hint="eastAsia"/>
                <w:bCs/>
              </w:rPr>
              <w:t>版权所有</w:t>
            </w:r>
            <w:r w:rsidR="000D2F4E">
              <w:rPr>
                <w:rFonts w:hint="eastAsia"/>
              </w:rPr>
              <w:t xml:space="preserve"> © </w:t>
            </w:r>
            <w:r w:rsidR="000D2F4E" w:rsidRPr="0093061D">
              <w:rPr>
                <w:rFonts w:hint="eastAsia"/>
                <w:bCs/>
              </w:rPr>
              <w:t>紫光展锐科技有限公司</w:t>
            </w:r>
          </w:fldSimple>
        </w:p>
      </w:tc>
      <w:tc>
        <w:tcPr>
          <w:tcW w:w="2868" w:type="dxa"/>
        </w:tcPr>
        <w:p w:rsidR="000D2F4E" w:rsidRDefault="000D2F4E" w:rsidP="00431055">
          <w:pPr>
            <w:pStyle w:val="HeadingRight"/>
            <w:rPr>
              <w:rFonts w:hint="default"/>
            </w:rPr>
          </w:pPr>
          <w:r>
            <w:fldChar w:fldCharType="begin"/>
          </w:r>
          <w:r>
            <w:instrText xml:space="preserve"> PAGE </w:instrText>
          </w:r>
          <w:r>
            <w:fldChar w:fldCharType="separate"/>
          </w:r>
          <w:r w:rsidR="00CD394E">
            <w:rPr>
              <w:rFonts w:hint="default"/>
              <w:noProof/>
            </w:rPr>
            <w:t>20</w:t>
          </w:r>
          <w:r>
            <w:fldChar w:fldCharType="end"/>
          </w:r>
        </w:p>
      </w:tc>
    </w:tr>
  </w:tbl>
  <w:p w:rsidR="000D2F4E" w:rsidRPr="00431055" w:rsidRDefault="000D2F4E" w:rsidP="00431055">
    <w:pPr>
      <w:pStyle w:val="ab"/>
      <w:rPr>
        <w:rFonts w:hint="default"/>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Pr="00431055" w:rsidRDefault="000D2F4E" w:rsidP="00431055">
    <w:pPr>
      <w:pStyle w:val="ab"/>
      <w:rPr>
        <w:rFonts w:hint="default"/>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Pr="00431055" w:rsidRDefault="000D2F4E" w:rsidP="00431055">
    <w:pPr>
      <w:pStyle w:val="ab"/>
      <w:rPr>
        <w:rFonts w:hint="default"/>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Pr="00431055" w:rsidRDefault="000D2F4E" w:rsidP="00431055">
    <w:pPr>
      <w:pStyle w:val="ab"/>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645" w:rsidRDefault="00F21645">
      <w:pPr>
        <w:rPr>
          <w:rFonts w:hint="default"/>
        </w:rPr>
      </w:pPr>
      <w:r>
        <w:separator/>
      </w:r>
    </w:p>
    <w:p w:rsidR="00F21645" w:rsidRDefault="00F21645">
      <w:pPr>
        <w:rPr>
          <w:rFonts w:hint="default"/>
        </w:rPr>
      </w:pPr>
    </w:p>
    <w:p w:rsidR="00F21645" w:rsidRDefault="00F21645">
      <w:pPr>
        <w:rPr>
          <w:rFonts w:hint="default"/>
        </w:rPr>
      </w:pPr>
    </w:p>
    <w:p w:rsidR="00F21645" w:rsidRDefault="00F21645">
      <w:pPr>
        <w:rPr>
          <w:rFonts w:hint="default"/>
        </w:rPr>
      </w:pPr>
    </w:p>
    <w:p w:rsidR="00F21645" w:rsidRDefault="00F21645">
      <w:pPr>
        <w:rPr>
          <w:rFonts w:hint="default"/>
        </w:rPr>
      </w:pPr>
    </w:p>
    <w:p w:rsidR="00F21645" w:rsidRDefault="00F21645">
      <w:pPr>
        <w:rPr>
          <w:rFonts w:hint="default"/>
        </w:rPr>
      </w:pPr>
    </w:p>
  </w:footnote>
  <w:footnote w:type="continuationSeparator" w:id="0">
    <w:p w:rsidR="00F21645" w:rsidRDefault="00F21645">
      <w:pPr>
        <w:rPr>
          <w:rFonts w:hint="default"/>
        </w:rPr>
      </w:pPr>
      <w:r>
        <w:continuationSeparator/>
      </w:r>
    </w:p>
    <w:p w:rsidR="00F21645" w:rsidRDefault="00F21645">
      <w:pPr>
        <w:rPr>
          <w:rFonts w:hint="default"/>
        </w:rPr>
      </w:pPr>
    </w:p>
    <w:p w:rsidR="00F21645" w:rsidRDefault="00F21645">
      <w:pPr>
        <w:rPr>
          <w:rFonts w:hint="default"/>
        </w:rPr>
      </w:pPr>
    </w:p>
    <w:p w:rsidR="00F21645" w:rsidRDefault="00F21645">
      <w:pPr>
        <w:rPr>
          <w:rFonts w:hint="default"/>
        </w:rPr>
      </w:pPr>
    </w:p>
    <w:p w:rsidR="00F21645" w:rsidRDefault="00F21645">
      <w:pPr>
        <w:rPr>
          <w:rFonts w:hint="default"/>
        </w:rPr>
      </w:pPr>
    </w:p>
    <w:p w:rsidR="00F21645" w:rsidRDefault="00F21645">
      <w:pPr>
        <w:rPr>
          <w:rFonts w:hint="defaul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Default="000D2F4E">
    <w:pPr>
      <w:pStyle w:val="HeadingRight"/>
      <w:rPr>
        <w:rFonts w:hint="defaul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Default="000D2F4E">
    <w:pPr>
      <w:pStyle w:val="HeadingRight"/>
      <w:rPr>
        <w:rFonts w:hint="default"/>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Pr="00431055" w:rsidRDefault="000D2F4E" w:rsidP="00431055">
    <w:pPr>
      <w:pStyle w:val="ac"/>
      <w:rPr>
        <w:rFonts w:hint="default"/>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0D2F4E" w:rsidTr="00732DB0">
      <w:trPr>
        <w:trHeight w:val="851"/>
      </w:trPr>
      <w:tc>
        <w:tcPr>
          <w:tcW w:w="4829" w:type="dxa"/>
          <w:vAlign w:val="bottom"/>
        </w:tcPr>
        <w:p w:rsidR="000D2F4E" w:rsidRDefault="000D2F4E" w:rsidP="00431055">
          <w:pPr>
            <w:pStyle w:val="HeadingLeft"/>
            <w:rPr>
              <w:rFonts w:cs="Times New Roman" w:hint="default"/>
            </w:rPr>
          </w:pPr>
          <w:r>
            <w:rPr>
              <w:noProof/>
            </w:rPr>
            <w:drawing>
              <wp:inline distT="0" distB="0" distL="0" distR="0">
                <wp:extent cx="1210310" cy="314325"/>
                <wp:effectExtent l="0" t="0" r="889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紫光展锐-紫色.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0310" cy="314325"/>
                        </a:xfrm>
                        <a:prstGeom prst="rect">
                          <a:avLst/>
                        </a:prstGeom>
                      </pic:spPr>
                    </pic:pic>
                  </a:graphicData>
                </a:graphic>
              </wp:inline>
            </w:drawing>
          </w:r>
        </w:p>
      </w:tc>
      <w:tc>
        <w:tcPr>
          <w:tcW w:w="4830" w:type="dxa"/>
          <w:vAlign w:val="bottom"/>
        </w:tcPr>
        <w:p w:rsidR="000D2F4E" w:rsidRDefault="000D2F4E" w:rsidP="00F57674">
          <w:pPr>
            <w:pStyle w:val="HeadingRight"/>
            <w:rPr>
              <w:rFonts w:hint="default"/>
            </w:rPr>
          </w:pPr>
          <w:fldSimple w:instr=" STYLEREF  &quot;Heading1 no Number&quot; ">
            <w:r w:rsidR="00CD394E">
              <w:rPr>
                <w:noProof/>
              </w:rPr>
              <w:t>前</w:t>
            </w:r>
            <w:r w:rsidR="00CD394E">
              <w:rPr>
                <w:noProof/>
              </w:rPr>
              <w:t xml:space="preserve"> </w:t>
            </w:r>
            <w:r w:rsidR="00CD394E">
              <w:rPr>
                <w:noProof/>
              </w:rPr>
              <w:t>言</w:t>
            </w:r>
          </w:fldSimple>
        </w:p>
      </w:tc>
    </w:tr>
  </w:tbl>
  <w:p w:rsidR="000D2F4E" w:rsidRPr="00431055" w:rsidRDefault="000D2F4E" w:rsidP="00431055">
    <w:pPr>
      <w:pStyle w:val="ac"/>
      <w:rPr>
        <w:rFonts w:hint="default"/>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Pr="00431055" w:rsidRDefault="000D2F4E" w:rsidP="00431055">
    <w:pPr>
      <w:pStyle w:val="ac"/>
      <w:rPr>
        <w:rFonts w:hint="default"/>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0D2F4E" w:rsidTr="00732DB0">
      <w:trPr>
        <w:trHeight w:val="851"/>
      </w:trPr>
      <w:tc>
        <w:tcPr>
          <w:tcW w:w="4829" w:type="dxa"/>
          <w:vAlign w:val="bottom"/>
        </w:tcPr>
        <w:p w:rsidR="000D2F4E" w:rsidRDefault="000D2F4E" w:rsidP="00431055">
          <w:pPr>
            <w:pStyle w:val="HeadingLeft"/>
            <w:rPr>
              <w:rFonts w:cs="Times New Roman" w:hint="default"/>
            </w:rPr>
          </w:pPr>
          <w:r>
            <w:rPr>
              <w:noProof/>
            </w:rPr>
            <w:drawing>
              <wp:inline distT="0" distB="0" distL="0" distR="0" wp14:anchorId="1DFD9D21" wp14:editId="2581B210">
                <wp:extent cx="1210310" cy="314325"/>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紫光展锐-紫色.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0310" cy="314325"/>
                        </a:xfrm>
                        <a:prstGeom prst="rect">
                          <a:avLst/>
                        </a:prstGeom>
                      </pic:spPr>
                    </pic:pic>
                  </a:graphicData>
                </a:graphic>
              </wp:inline>
            </w:drawing>
          </w:r>
        </w:p>
      </w:tc>
      <w:tc>
        <w:tcPr>
          <w:tcW w:w="4830" w:type="dxa"/>
          <w:vAlign w:val="bottom"/>
        </w:tcPr>
        <w:p w:rsidR="000D2F4E" w:rsidRDefault="000D2F4E" w:rsidP="00F57674">
          <w:pPr>
            <w:pStyle w:val="HeadingRight"/>
            <w:rPr>
              <w:rFonts w:hint="default"/>
            </w:rPr>
          </w:pPr>
          <w:fldSimple w:instr=" STYLEREF  Contents ">
            <w:r w:rsidR="00CD394E">
              <w:rPr>
                <w:noProof/>
              </w:rPr>
              <w:t>目</w:t>
            </w:r>
            <w:r w:rsidR="00CD394E">
              <w:rPr>
                <w:noProof/>
              </w:rPr>
              <w:t xml:space="preserve"> </w:t>
            </w:r>
            <w:r w:rsidR="00CD394E">
              <w:rPr>
                <w:noProof/>
              </w:rPr>
              <w:t>录</w:t>
            </w:r>
          </w:fldSimple>
        </w:p>
      </w:tc>
    </w:tr>
  </w:tbl>
  <w:p w:rsidR="000D2F4E" w:rsidRPr="00431055" w:rsidRDefault="000D2F4E" w:rsidP="00431055">
    <w:pPr>
      <w:pStyle w:val="ac"/>
      <w:rPr>
        <w:rFonts w:hint="default"/>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Pr="00431055" w:rsidRDefault="000D2F4E" w:rsidP="00431055">
    <w:pPr>
      <w:pStyle w:val="ac"/>
      <w:rPr>
        <w:rFonts w:hint="default"/>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F4E" w:rsidRPr="00431055" w:rsidRDefault="000D2F4E" w:rsidP="00431055">
    <w:pPr>
      <w:pStyle w:val="ac"/>
      <w:rPr>
        <w:rFonts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59A0A99"/>
    <w:multiLevelType w:val="multilevel"/>
    <w:tmpl w:val="C7EA110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5AC5302"/>
    <w:multiLevelType w:val="hybridMultilevel"/>
    <w:tmpl w:val="92AC7254"/>
    <w:lvl w:ilvl="0" w:tplc="472A6286">
      <w:start w:val="1"/>
      <w:numFmt w:val="decimal"/>
      <w:pStyle w:val="ItemStepinAppendix"/>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C412A5"/>
    <w:multiLevelType w:val="multilevel"/>
    <w:tmpl w:val="C7EA110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5" w15:restartNumberingAfterBreak="0">
    <w:nsid w:val="111222B6"/>
    <w:multiLevelType w:val="multilevel"/>
    <w:tmpl w:val="C7EA110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71657A1"/>
    <w:multiLevelType w:val="multilevel"/>
    <w:tmpl w:val="B824B76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708"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3969"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24F5778F"/>
    <w:multiLevelType w:val="hybridMultilevel"/>
    <w:tmpl w:val="2ED4DAE8"/>
    <w:lvl w:ilvl="0" w:tplc="8E525416">
      <w:start w:val="1"/>
      <w:numFmt w:val="decimal"/>
      <w:pStyle w:val="ItemStep"/>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31D90BCA"/>
    <w:multiLevelType w:val="multilevel"/>
    <w:tmpl w:val="C7EA110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51D599B"/>
    <w:multiLevelType w:val="multilevel"/>
    <w:tmpl w:val="C7EA110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82475F7"/>
    <w:multiLevelType w:val="multilevel"/>
    <w:tmpl w:val="3EC0B2D6"/>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2E04FD"/>
    <w:multiLevelType w:val="multilevel"/>
    <w:tmpl w:val="F7EA7694"/>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3224441"/>
    <w:multiLevelType w:val="multilevel"/>
    <w:tmpl w:val="C7EA110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63C3DB5"/>
    <w:multiLevelType w:val="hybridMultilevel"/>
    <w:tmpl w:val="67B64818"/>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B571306"/>
    <w:multiLevelType w:val="multilevel"/>
    <w:tmpl w:val="00528832"/>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2" w15:restartNumberingAfterBreak="0">
    <w:nsid w:val="528C1220"/>
    <w:multiLevelType w:val="hybridMultilevel"/>
    <w:tmpl w:val="0B668D5E"/>
    <w:lvl w:ilvl="0" w:tplc="49E41730">
      <w:start w:val="1"/>
      <w:numFmt w:val="lowerLetter"/>
      <w:pStyle w:val="SubItemStep"/>
      <w:lvlText w:val="%1."/>
      <w:lvlJc w:val="left"/>
      <w:pPr>
        <w:ind w:left="845" w:hanging="420"/>
      </w:pPr>
      <w:rPr>
        <w:rFonts w:hint="eastAsia"/>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3" w15:restartNumberingAfterBreak="0">
    <w:nsid w:val="55DF036E"/>
    <w:multiLevelType w:val="multilevel"/>
    <w:tmpl w:val="C7EA110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DA2693A"/>
    <w:multiLevelType w:val="multilevel"/>
    <w:tmpl w:val="C7EA110C"/>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6"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8" w15:restartNumberingAfterBreak="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30C5642"/>
    <w:multiLevelType w:val="multilevel"/>
    <w:tmpl w:val="300244CE"/>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8"/>
  </w:num>
  <w:num w:numId="2">
    <w:abstractNumId w:val="14"/>
  </w:num>
  <w:num w:numId="3">
    <w:abstractNumId w:val="36"/>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7"/>
  </w:num>
  <w:num w:numId="15">
    <w:abstractNumId w:val="20"/>
  </w:num>
  <w:num w:numId="16">
    <w:abstractNumId w:val="37"/>
  </w:num>
  <w:num w:numId="17">
    <w:abstractNumId w:val="29"/>
  </w:num>
  <w:num w:numId="18">
    <w:abstractNumId w:val="19"/>
  </w:num>
  <w:num w:numId="19">
    <w:abstractNumId w:val="17"/>
  </w:num>
  <w:num w:numId="20">
    <w:abstractNumId w:val="13"/>
  </w:num>
  <w:num w:numId="21">
    <w:abstractNumId w:val="31"/>
  </w:num>
  <w:num w:numId="22">
    <w:abstractNumId w:val="35"/>
  </w:num>
  <w:num w:numId="23">
    <w:abstractNumId w:val="25"/>
  </w:num>
  <w:num w:numId="24">
    <w:abstractNumId w:val="26"/>
  </w:num>
  <w:num w:numId="25">
    <w:abstractNumId w:val="16"/>
  </w:num>
  <w:num w:numId="26">
    <w:abstractNumId w:val="18"/>
  </w:num>
  <w:num w:numId="27">
    <w:abstractNumId w:val="11"/>
  </w:num>
  <w:num w:numId="28">
    <w:abstractNumId w:val="32"/>
  </w:num>
  <w:num w:numId="29">
    <w:abstractNumId w:val="30"/>
  </w:num>
  <w:num w:numId="30">
    <w:abstractNumId w:val="39"/>
  </w:num>
  <w:num w:numId="31">
    <w:abstractNumId w:val="23"/>
  </w:num>
  <w:num w:numId="32">
    <w:abstractNumId w:val="24"/>
  </w:num>
  <w:num w:numId="33">
    <w:abstractNumId w:val="21"/>
  </w:num>
  <w:num w:numId="34">
    <w:abstractNumId w:val="34"/>
  </w:num>
  <w:num w:numId="35">
    <w:abstractNumId w:val="10"/>
  </w:num>
  <w:num w:numId="36">
    <w:abstractNumId w:val="16"/>
  </w:num>
  <w:num w:numId="37">
    <w:abstractNumId w:val="22"/>
  </w:num>
  <w:num w:numId="38">
    <w:abstractNumId w:val="12"/>
  </w:num>
  <w:num w:numId="39">
    <w:abstractNumId w:val="15"/>
  </w:num>
  <w:num w:numId="40">
    <w:abstractNumId w:val="28"/>
  </w:num>
  <w:num w:numId="41">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removePersonalInformation/>
  <w:removeDateAndTime/>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1A2"/>
    <w:rsid w:val="0001239D"/>
    <w:rsid w:val="000209E0"/>
    <w:rsid w:val="00020A91"/>
    <w:rsid w:val="00024B06"/>
    <w:rsid w:val="000366AC"/>
    <w:rsid w:val="00037C2F"/>
    <w:rsid w:val="0004420E"/>
    <w:rsid w:val="00054BD7"/>
    <w:rsid w:val="00064B1E"/>
    <w:rsid w:val="00073F0A"/>
    <w:rsid w:val="00074033"/>
    <w:rsid w:val="000745D8"/>
    <w:rsid w:val="00095CE3"/>
    <w:rsid w:val="00097BBE"/>
    <w:rsid w:val="000A25EC"/>
    <w:rsid w:val="000A6947"/>
    <w:rsid w:val="000B504C"/>
    <w:rsid w:val="000D1357"/>
    <w:rsid w:val="000D2F4E"/>
    <w:rsid w:val="000E6D72"/>
    <w:rsid w:val="000F6A4E"/>
    <w:rsid w:val="0016142B"/>
    <w:rsid w:val="001704B3"/>
    <w:rsid w:val="00171575"/>
    <w:rsid w:val="00175E31"/>
    <w:rsid w:val="00182D52"/>
    <w:rsid w:val="00196790"/>
    <w:rsid w:val="001A6CDC"/>
    <w:rsid w:val="001B68A9"/>
    <w:rsid w:val="001C051B"/>
    <w:rsid w:val="001C6E94"/>
    <w:rsid w:val="001E23F8"/>
    <w:rsid w:val="001E68A0"/>
    <w:rsid w:val="001F07C5"/>
    <w:rsid w:val="001F7A3C"/>
    <w:rsid w:val="002023BE"/>
    <w:rsid w:val="00212AEB"/>
    <w:rsid w:val="00216BB3"/>
    <w:rsid w:val="00230190"/>
    <w:rsid w:val="00240D2A"/>
    <w:rsid w:val="002413B8"/>
    <w:rsid w:val="0024140F"/>
    <w:rsid w:val="002455A9"/>
    <w:rsid w:val="0025679E"/>
    <w:rsid w:val="002635CA"/>
    <w:rsid w:val="00267613"/>
    <w:rsid w:val="00280703"/>
    <w:rsid w:val="002822CE"/>
    <w:rsid w:val="00283516"/>
    <w:rsid w:val="00283797"/>
    <w:rsid w:val="002851CC"/>
    <w:rsid w:val="002878BE"/>
    <w:rsid w:val="00296866"/>
    <w:rsid w:val="002C1080"/>
    <w:rsid w:val="002D081C"/>
    <w:rsid w:val="002E5330"/>
    <w:rsid w:val="002E5E5F"/>
    <w:rsid w:val="002E6C66"/>
    <w:rsid w:val="00303894"/>
    <w:rsid w:val="0030647B"/>
    <w:rsid w:val="00316100"/>
    <w:rsid w:val="003203B3"/>
    <w:rsid w:val="003507D0"/>
    <w:rsid w:val="003511B1"/>
    <w:rsid w:val="003570A1"/>
    <w:rsid w:val="003636B4"/>
    <w:rsid w:val="00364FC9"/>
    <w:rsid w:val="00366A23"/>
    <w:rsid w:val="0036764C"/>
    <w:rsid w:val="00367AD8"/>
    <w:rsid w:val="003869BD"/>
    <w:rsid w:val="00395DD8"/>
    <w:rsid w:val="003C1F91"/>
    <w:rsid w:val="003C4B6C"/>
    <w:rsid w:val="003D2B6A"/>
    <w:rsid w:val="003E317F"/>
    <w:rsid w:val="003E3EB7"/>
    <w:rsid w:val="0040145D"/>
    <w:rsid w:val="00424DAE"/>
    <w:rsid w:val="00427A95"/>
    <w:rsid w:val="00430F9A"/>
    <w:rsid w:val="00431055"/>
    <w:rsid w:val="00432EF5"/>
    <w:rsid w:val="0044205D"/>
    <w:rsid w:val="00447789"/>
    <w:rsid w:val="004547BC"/>
    <w:rsid w:val="0046668B"/>
    <w:rsid w:val="00471B66"/>
    <w:rsid w:val="00485BF4"/>
    <w:rsid w:val="00492B89"/>
    <w:rsid w:val="00496081"/>
    <w:rsid w:val="004A1D77"/>
    <w:rsid w:val="004A3653"/>
    <w:rsid w:val="004B0A70"/>
    <w:rsid w:val="004B211B"/>
    <w:rsid w:val="004B3B1A"/>
    <w:rsid w:val="004C7EAB"/>
    <w:rsid w:val="004D4F43"/>
    <w:rsid w:val="004F1893"/>
    <w:rsid w:val="004F49B5"/>
    <w:rsid w:val="0051708E"/>
    <w:rsid w:val="00531B43"/>
    <w:rsid w:val="00534D0A"/>
    <w:rsid w:val="005411A3"/>
    <w:rsid w:val="00561C50"/>
    <w:rsid w:val="00564942"/>
    <w:rsid w:val="00566C8D"/>
    <w:rsid w:val="00570758"/>
    <w:rsid w:val="0057792E"/>
    <w:rsid w:val="00583146"/>
    <w:rsid w:val="005868FB"/>
    <w:rsid w:val="00586F7D"/>
    <w:rsid w:val="00593AB5"/>
    <w:rsid w:val="005B3B9B"/>
    <w:rsid w:val="005C0CC7"/>
    <w:rsid w:val="005D002B"/>
    <w:rsid w:val="006050D6"/>
    <w:rsid w:val="00605D9E"/>
    <w:rsid w:val="00610040"/>
    <w:rsid w:val="00611FC1"/>
    <w:rsid w:val="00614763"/>
    <w:rsid w:val="0061494E"/>
    <w:rsid w:val="00617E65"/>
    <w:rsid w:val="006255D5"/>
    <w:rsid w:val="00636667"/>
    <w:rsid w:val="00637DF2"/>
    <w:rsid w:val="00644D1A"/>
    <w:rsid w:val="0065324C"/>
    <w:rsid w:val="0067080B"/>
    <w:rsid w:val="00674D1E"/>
    <w:rsid w:val="00681F29"/>
    <w:rsid w:val="00682AF5"/>
    <w:rsid w:val="006864F9"/>
    <w:rsid w:val="00695C42"/>
    <w:rsid w:val="006A004F"/>
    <w:rsid w:val="006A6B2B"/>
    <w:rsid w:val="006B6C8E"/>
    <w:rsid w:val="006B775A"/>
    <w:rsid w:val="006C1993"/>
    <w:rsid w:val="006C36AC"/>
    <w:rsid w:val="006C5D83"/>
    <w:rsid w:val="006C64F1"/>
    <w:rsid w:val="00702FD8"/>
    <w:rsid w:val="007037DD"/>
    <w:rsid w:val="007139A1"/>
    <w:rsid w:val="00715E66"/>
    <w:rsid w:val="00732DB0"/>
    <w:rsid w:val="00736B02"/>
    <w:rsid w:val="007440D7"/>
    <w:rsid w:val="00764451"/>
    <w:rsid w:val="00783478"/>
    <w:rsid w:val="00791896"/>
    <w:rsid w:val="007974C9"/>
    <w:rsid w:val="007A18D2"/>
    <w:rsid w:val="007B36B4"/>
    <w:rsid w:val="007B490C"/>
    <w:rsid w:val="007C3E4F"/>
    <w:rsid w:val="007E2447"/>
    <w:rsid w:val="007E5C9C"/>
    <w:rsid w:val="007F64AB"/>
    <w:rsid w:val="0080621B"/>
    <w:rsid w:val="00807B0C"/>
    <w:rsid w:val="0081147B"/>
    <w:rsid w:val="008124AB"/>
    <w:rsid w:val="008130F5"/>
    <w:rsid w:val="008303E9"/>
    <w:rsid w:val="00840C1A"/>
    <w:rsid w:val="00841466"/>
    <w:rsid w:val="00863D87"/>
    <w:rsid w:val="00871638"/>
    <w:rsid w:val="00883142"/>
    <w:rsid w:val="0088582A"/>
    <w:rsid w:val="008871A2"/>
    <w:rsid w:val="00893CBA"/>
    <w:rsid w:val="008B07BE"/>
    <w:rsid w:val="008B4DBE"/>
    <w:rsid w:val="008C0597"/>
    <w:rsid w:val="008C340F"/>
    <w:rsid w:val="008C41ED"/>
    <w:rsid w:val="008D7F5A"/>
    <w:rsid w:val="008E7E76"/>
    <w:rsid w:val="008F150E"/>
    <w:rsid w:val="008F28A7"/>
    <w:rsid w:val="008F388C"/>
    <w:rsid w:val="00901C77"/>
    <w:rsid w:val="009147C8"/>
    <w:rsid w:val="0093061D"/>
    <w:rsid w:val="0093241B"/>
    <w:rsid w:val="009438A6"/>
    <w:rsid w:val="00943D24"/>
    <w:rsid w:val="0094529A"/>
    <w:rsid w:val="00963DEE"/>
    <w:rsid w:val="00973170"/>
    <w:rsid w:val="00974542"/>
    <w:rsid w:val="009A4097"/>
    <w:rsid w:val="009D0B76"/>
    <w:rsid w:val="009D65F2"/>
    <w:rsid w:val="009D67BA"/>
    <w:rsid w:val="009F16BD"/>
    <w:rsid w:val="00A11F5E"/>
    <w:rsid w:val="00A14ABC"/>
    <w:rsid w:val="00A17760"/>
    <w:rsid w:val="00A24537"/>
    <w:rsid w:val="00A30E91"/>
    <w:rsid w:val="00A476BC"/>
    <w:rsid w:val="00A63BC2"/>
    <w:rsid w:val="00AA2E61"/>
    <w:rsid w:val="00AB6CFA"/>
    <w:rsid w:val="00AC1B2F"/>
    <w:rsid w:val="00AD3600"/>
    <w:rsid w:val="00AE3C82"/>
    <w:rsid w:val="00AE5669"/>
    <w:rsid w:val="00AE7AAF"/>
    <w:rsid w:val="00AF0E36"/>
    <w:rsid w:val="00AF2C9E"/>
    <w:rsid w:val="00AF73BD"/>
    <w:rsid w:val="00B076A2"/>
    <w:rsid w:val="00B11C2D"/>
    <w:rsid w:val="00B34817"/>
    <w:rsid w:val="00B358EA"/>
    <w:rsid w:val="00B42B1A"/>
    <w:rsid w:val="00B43885"/>
    <w:rsid w:val="00B54827"/>
    <w:rsid w:val="00B55765"/>
    <w:rsid w:val="00B73FB9"/>
    <w:rsid w:val="00B943CB"/>
    <w:rsid w:val="00BB19A9"/>
    <w:rsid w:val="00BC18E8"/>
    <w:rsid w:val="00BC6E1C"/>
    <w:rsid w:val="00BD04E7"/>
    <w:rsid w:val="00BF054F"/>
    <w:rsid w:val="00BF46A8"/>
    <w:rsid w:val="00BF66A1"/>
    <w:rsid w:val="00C05636"/>
    <w:rsid w:val="00C05F44"/>
    <w:rsid w:val="00C1056F"/>
    <w:rsid w:val="00C13387"/>
    <w:rsid w:val="00C30204"/>
    <w:rsid w:val="00C34133"/>
    <w:rsid w:val="00C421E4"/>
    <w:rsid w:val="00C5464C"/>
    <w:rsid w:val="00C566DF"/>
    <w:rsid w:val="00C7617C"/>
    <w:rsid w:val="00C86143"/>
    <w:rsid w:val="00C92302"/>
    <w:rsid w:val="00C9556E"/>
    <w:rsid w:val="00CA332F"/>
    <w:rsid w:val="00CA51F9"/>
    <w:rsid w:val="00CA5F2C"/>
    <w:rsid w:val="00CB20D5"/>
    <w:rsid w:val="00CB4D37"/>
    <w:rsid w:val="00CC2D77"/>
    <w:rsid w:val="00CC797C"/>
    <w:rsid w:val="00CD175E"/>
    <w:rsid w:val="00CD394E"/>
    <w:rsid w:val="00CE0405"/>
    <w:rsid w:val="00CE7DA2"/>
    <w:rsid w:val="00CF328A"/>
    <w:rsid w:val="00CF6948"/>
    <w:rsid w:val="00D00A07"/>
    <w:rsid w:val="00D21736"/>
    <w:rsid w:val="00D25784"/>
    <w:rsid w:val="00D26CEA"/>
    <w:rsid w:val="00D542E7"/>
    <w:rsid w:val="00D575F0"/>
    <w:rsid w:val="00D60351"/>
    <w:rsid w:val="00D94C24"/>
    <w:rsid w:val="00DA04EC"/>
    <w:rsid w:val="00DB16BC"/>
    <w:rsid w:val="00DE2865"/>
    <w:rsid w:val="00DF3D5B"/>
    <w:rsid w:val="00DF7E1F"/>
    <w:rsid w:val="00E025AD"/>
    <w:rsid w:val="00E16BF2"/>
    <w:rsid w:val="00E3787E"/>
    <w:rsid w:val="00E9061B"/>
    <w:rsid w:val="00EA1A9D"/>
    <w:rsid w:val="00EC16B1"/>
    <w:rsid w:val="00EE4905"/>
    <w:rsid w:val="00EE551D"/>
    <w:rsid w:val="00EF7D64"/>
    <w:rsid w:val="00F0609E"/>
    <w:rsid w:val="00F07864"/>
    <w:rsid w:val="00F21645"/>
    <w:rsid w:val="00F21AB1"/>
    <w:rsid w:val="00F3101C"/>
    <w:rsid w:val="00F333DA"/>
    <w:rsid w:val="00F40ECD"/>
    <w:rsid w:val="00F460BF"/>
    <w:rsid w:val="00F5117F"/>
    <w:rsid w:val="00F5242F"/>
    <w:rsid w:val="00F57674"/>
    <w:rsid w:val="00F579BA"/>
    <w:rsid w:val="00F76F60"/>
    <w:rsid w:val="00F80955"/>
    <w:rsid w:val="00F855C5"/>
    <w:rsid w:val="00F900A9"/>
    <w:rsid w:val="00F9701E"/>
    <w:rsid w:val="00FA04EC"/>
    <w:rsid w:val="00FA5027"/>
    <w:rsid w:val="00FB55CB"/>
    <w:rsid w:val="00FC718D"/>
    <w:rsid w:val="00FD385F"/>
    <w:rsid w:val="00FE0D85"/>
    <w:rsid w:val="00FE4603"/>
    <w:rsid w:val="00FF19C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http://www.antennahouse.com/names/XSL/Extension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EF7D64"/>
    <w:pPr>
      <w:topLinePunct/>
      <w:adjustRightInd w:val="0"/>
      <w:snapToGrid w:val="0"/>
      <w:spacing w:before="160" w:after="160" w:line="240" w:lineRule="atLeast"/>
    </w:pPr>
    <w:rPr>
      <w:rFonts w:ascii="Arial" w:hAnsi="Arial" w:cs="Arial" w:hint="eastAsia"/>
      <w:kern w:val="2"/>
      <w:sz w:val="21"/>
      <w:szCs w:val="21"/>
    </w:rPr>
  </w:style>
  <w:style w:type="paragraph" w:styleId="1">
    <w:name w:val="heading 1"/>
    <w:basedOn w:val="a2"/>
    <w:next w:val="21"/>
    <w:autoRedefine/>
    <w:qFormat/>
    <w:rsid w:val="008B07BE"/>
    <w:pPr>
      <w:keepNext/>
      <w:numPr>
        <w:numId w:val="25"/>
      </w:numPr>
      <w:pBdr>
        <w:bottom w:val="single" w:sz="12" w:space="1" w:color="auto"/>
      </w:pBdr>
      <w:spacing w:before="100" w:after="400"/>
      <w:outlineLvl w:val="0"/>
    </w:pPr>
    <w:rPr>
      <w:rFonts w:eastAsia="黑体" w:cs="Book Antiqua" w:hint="default"/>
      <w:b/>
      <w:bCs/>
      <w:sz w:val="44"/>
      <w:szCs w:val="44"/>
    </w:rPr>
  </w:style>
  <w:style w:type="paragraph" w:styleId="21">
    <w:name w:val="heading 2"/>
    <w:basedOn w:val="a2"/>
    <w:next w:val="31"/>
    <w:qFormat/>
    <w:rsid w:val="003E3EB7"/>
    <w:pPr>
      <w:keepNext/>
      <w:keepLines/>
      <w:numPr>
        <w:ilvl w:val="1"/>
        <w:numId w:val="25"/>
      </w:numPr>
      <w:spacing w:before="600"/>
      <w:outlineLvl w:val="1"/>
    </w:pPr>
    <w:rPr>
      <w:rFonts w:eastAsia="黑体" w:cs="Book Antiqua"/>
      <w:bCs/>
      <w:noProof/>
      <w:kern w:val="0"/>
      <w:sz w:val="36"/>
      <w:szCs w:val="36"/>
      <w:lang w:eastAsia="en-US"/>
    </w:rPr>
  </w:style>
  <w:style w:type="paragraph" w:styleId="31">
    <w:name w:val="heading 3"/>
    <w:basedOn w:val="a2"/>
    <w:next w:val="a2"/>
    <w:qFormat/>
    <w:rsid w:val="003E3EB7"/>
    <w:pPr>
      <w:keepNext/>
      <w:keepLines/>
      <w:numPr>
        <w:ilvl w:val="2"/>
        <w:numId w:val="25"/>
      </w:numPr>
      <w:spacing w:before="200"/>
      <w:outlineLvl w:val="2"/>
    </w:pPr>
    <w:rPr>
      <w:rFonts w:eastAsia="黑体" w:cs="宋体"/>
      <w:noProof/>
      <w:kern w:val="0"/>
      <w:sz w:val="32"/>
      <w:szCs w:val="32"/>
    </w:rPr>
  </w:style>
  <w:style w:type="paragraph" w:styleId="41">
    <w:name w:val="heading 4"/>
    <w:basedOn w:val="a2"/>
    <w:next w:val="a2"/>
    <w:qFormat/>
    <w:rsid w:val="003E3EB7"/>
    <w:pPr>
      <w:keepNext/>
      <w:keepLines/>
      <w:numPr>
        <w:ilvl w:val="3"/>
        <w:numId w:val="25"/>
      </w:numPr>
      <w:outlineLvl w:val="3"/>
    </w:pPr>
    <w:rPr>
      <w:rFonts w:eastAsia="黑体" w:cs="宋体"/>
      <w:noProof/>
      <w:kern w:val="0"/>
      <w:sz w:val="28"/>
      <w:szCs w:val="28"/>
    </w:rPr>
  </w:style>
  <w:style w:type="paragraph" w:styleId="51">
    <w:name w:val="heading 5"/>
    <w:basedOn w:val="a2"/>
    <w:next w:val="a2"/>
    <w:qFormat/>
    <w:rsid w:val="00176DF9"/>
    <w:pPr>
      <w:keepNext/>
      <w:keepLines/>
      <w:numPr>
        <w:ilvl w:val="4"/>
        <w:numId w:val="25"/>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eastAsia="黑体" w:cs="Times New Roman"/>
      <w:b/>
      <w:bCs/>
    </w:rPr>
  </w:style>
  <w:style w:type="paragraph" w:styleId="7">
    <w:name w:val="heading 7"/>
    <w:basedOn w:val="1"/>
    <w:next w:val="8"/>
    <w:qFormat/>
    <w:rsid w:val="00C60B38"/>
    <w:pPr>
      <w:keepLines/>
      <w:numPr>
        <w:numId w:val="22"/>
      </w:numPr>
      <w:pBdr>
        <w:bottom w:val="single" w:sz="4" w:space="1" w:color="auto"/>
      </w:pBdr>
      <w:topLinePunct w:val="0"/>
      <w:outlineLvl w:val="6"/>
    </w:pPr>
    <w:rPr>
      <w:bCs w:val="0"/>
    </w:rPr>
  </w:style>
  <w:style w:type="paragraph" w:styleId="8">
    <w:name w:val="heading 8"/>
    <w:basedOn w:val="21"/>
    <w:next w:val="9"/>
    <w:qFormat/>
    <w:rsid w:val="00C60B38"/>
    <w:pPr>
      <w:numPr>
        <w:numId w:val="22"/>
      </w:numPr>
      <w:topLinePunct w:val="0"/>
      <w:spacing w:before="200"/>
      <w:outlineLvl w:val="7"/>
    </w:pPr>
    <w:rPr>
      <w:rFonts w:cs="Times New Roman"/>
    </w:rPr>
  </w:style>
  <w:style w:type="paragraph" w:styleId="9">
    <w:name w:val="heading 9"/>
    <w:basedOn w:val="31"/>
    <w:next w:val="a2"/>
    <w:qFormat/>
    <w:rsid w:val="00C60B38"/>
    <w:pPr>
      <w:numPr>
        <w:numId w:val="22"/>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1"/>
      </w:numPr>
      <w:topLinePunct w:val="0"/>
    </w:pPr>
    <w:rPr>
      <w:bCs w:val="0"/>
    </w:rPr>
  </w:style>
  <w:style w:type="paragraph" w:customStyle="1" w:styleId="Appendixheading2">
    <w:name w:val="Appendix heading 2"/>
    <w:basedOn w:val="21"/>
    <w:next w:val="Appendixheading3"/>
    <w:rsid w:val="00C60B38"/>
    <w:pPr>
      <w:numPr>
        <w:numId w:val="21"/>
      </w:numPr>
      <w:topLinePunct w:val="0"/>
      <w:spacing w:before="200"/>
    </w:pPr>
    <w:rPr>
      <w:rFonts w:cs="Times New Roman"/>
    </w:rPr>
  </w:style>
  <w:style w:type="paragraph" w:customStyle="1" w:styleId="Appendixheading3">
    <w:name w:val="Appendix heading 3"/>
    <w:basedOn w:val="31"/>
    <w:next w:val="Appendixheading4"/>
    <w:rsid w:val="00C60B38"/>
    <w:pPr>
      <w:numPr>
        <w:numId w:val="21"/>
      </w:numPr>
      <w:topLinePunct w:val="0"/>
    </w:pPr>
    <w:rPr>
      <w:rFonts w:cs="Times New Roman"/>
    </w:rPr>
  </w:style>
  <w:style w:type="paragraph" w:customStyle="1" w:styleId="Appendixheading4">
    <w:name w:val="Appendix heading 4"/>
    <w:basedOn w:val="41"/>
    <w:next w:val="Appendixheading5"/>
    <w:rsid w:val="00C60B38"/>
    <w:pPr>
      <w:numPr>
        <w:numId w:val="21"/>
      </w:numPr>
      <w:topLinePunct w:val="0"/>
    </w:pPr>
    <w:rPr>
      <w:rFonts w:cs="Times New Roman"/>
    </w:rPr>
  </w:style>
  <w:style w:type="paragraph" w:customStyle="1" w:styleId="Appendixheading5">
    <w:name w:val="Appendix heading 5"/>
    <w:basedOn w:val="51"/>
    <w:next w:val="a2"/>
    <w:rsid w:val="00C60B38"/>
    <w:pPr>
      <w:numPr>
        <w:numId w:val="21"/>
      </w:numPr>
      <w:topLinePunct w:val="0"/>
    </w:pPr>
    <w:rPr>
      <w:rFonts w:cs="Times New Roman"/>
    </w:rPr>
  </w:style>
  <w:style w:type="paragraph" w:customStyle="1" w:styleId="BlockLabel">
    <w:name w:val="Block Label"/>
    <w:basedOn w:val="a2"/>
    <w:next w:val="a2"/>
    <w:rsid w:val="00395DD8"/>
    <w:pPr>
      <w:keepNext/>
      <w:keepLines/>
      <w:numPr>
        <w:ilvl w:val="5"/>
        <w:numId w:val="25"/>
      </w:numPr>
      <w:spacing w:before="300" w:after="80"/>
    </w:pPr>
    <w:rPr>
      <w:rFonts w:eastAsia="黑体" w:cs="Book Antiqua"/>
      <w:bCs/>
      <w:kern w:val="0"/>
      <w:sz w:val="26"/>
      <w:szCs w:val="26"/>
    </w:rPr>
  </w:style>
  <w:style w:type="paragraph" w:customStyle="1" w:styleId="BlockLabelWithSixNumber">
    <w:name w:val="Block Label With Six Number"/>
    <w:basedOn w:val="a2"/>
    <w:next w:val="a2"/>
    <w:rsid w:val="00395DD8"/>
    <w:pPr>
      <w:keepNext/>
      <w:keepLines/>
      <w:spacing w:before="300" w:after="80"/>
      <w:outlineLvl w:val="5"/>
    </w:pPr>
    <w:rPr>
      <w:rFonts w:eastAsia="黑体" w:cs="Book Antiqua"/>
      <w:bCs/>
      <w:kern w:val="0"/>
      <w:sz w:val="24"/>
      <w:szCs w:val="24"/>
    </w:rPr>
  </w:style>
  <w:style w:type="paragraph" w:customStyle="1" w:styleId="BlockLabelWithSevenNumber">
    <w:name w:val="Block Label With Seven Number"/>
    <w:basedOn w:val="a2"/>
    <w:next w:val="a2"/>
    <w:rsid w:val="00395DD8"/>
    <w:pPr>
      <w:keepNext/>
      <w:keepLines/>
      <w:spacing w:before="300" w:after="80"/>
      <w:outlineLvl w:val="6"/>
    </w:pPr>
    <w:rPr>
      <w:rFonts w:eastAsia="黑体" w:cs="Book Antiqua"/>
      <w:bCs/>
      <w:kern w:val="0"/>
      <w:sz w:val="24"/>
      <w:szCs w:val="24"/>
    </w:rPr>
  </w:style>
  <w:style w:type="paragraph" w:customStyle="1" w:styleId="BlockLabelInTitlePage">
    <w:name w:val="Block Label In Title Page"/>
    <w:next w:val="a2"/>
    <w:rsid w:val="00395DD8"/>
    <w:pPr>
      <w:keepNext/>
      <w:keepLines/>
      <w:spacing w:before="200" w:after="160"/>
    </w:pPr>
    <w:rPr>
      <w:rFonts w:ascii="Arial" w:eastAsia="黑体" w:hAnsi="Arial"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pPr>
    <w:rPr>
      <w:b/>
      <w:bCs/>
      <w:noProof/>
      <w:kern w:val="0"/>
      <w:sz w:val="40"/>
      <w:szCs w:val="40"/>
    </w:rPr>
  </w:style>
  <w:style w:type="paragraph" w:customStyle="1" w:styleId="Cover2">
    <w:name w:val="Cover 2"/>
    <w:rsid w:val="00C5464C"/>
    <w:pPr>
      <w:adjustRightInd w:val="0"/>
      <w:snapToGrid w:val="0"/>
      <w:jc w:val="center"/>
    </w:pPr>
    <w:rPr>
      <w:rFonts w:ascii="Arial" w:eastAsia="黑体" w:hAnsi="Arial" w:cs="Arial"/>
      <w:noProof/>
      <w:sz w:val="48"/>
      <w:szCs w:val="32"/>
      <w:lang w:eastAsia="en-US"/>
    </w:rPr>
  </w:style>
  <w:style w:type="paragraph" w:customStyle="1" w:styleId="CoverText">
    <w:name w:val="Cover Text"/>
    <w:rsid w:val="004B211B"/>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4B211B"/>
    <w:pPr>
      <w:widowControl w:val="0"/>
      <w:spacing w:before="0" w:after="0" w:line="240" w:lineRule="auto"/>
    </w:pPr>
    <w:rPr>
      <w:b/>
      <w:sz w:val="18"/>
      <w:szCs w:val="18"/>
    </w:rPr>
  </w:style>
  <w:style w:type="paragraph" w:customStyle="1" w:styleId="Cover3">
    <w:name w:val="Cover 3"/>
    <w:basedOn w:val="a2"/>
    <w:rsid w:val="00C60B38"/>
    <w:pPr>
      <w:widowControl w:val="0"/>
      <w:topLinePunct w:val="0"/>
      <w:spacing w:before="80" w:after="80"/>
    </w:pPr>
    <w:rPr>
      <w:rFonts w:eastAsia="黑体"/>
      <w:b/>
      <w:bCs/>
      <w:spacing w:val="-4"/>
      <w:sz w:val="22"/>
      <w:szCs w:val="22"/>
      <w:lang w:eastAsia="en-US"/>
    </w:rPr>
  </w:style>
  <w:style w:type="paragraph" w:customStyle="1" w:styleId="Cover4">
    <w:name w:val="Cover 4"/>
    <w:basedOn w:val="a2"/>
    <w:rsid w:val="00C60B38"/>
    <w:pPr>
      <w:widowControl w:val="0"/>
      <w:topLinePunct w:val="0"/>
      <w:spacing w:before="80" w:after="80"/>
    </w:pPr>
    <w:rPr>
      <w:rFonts w:eastAsia="黑体"/>
      <w:b/>
      <w:bCs/>
      <w:spacing w:val="-4"/>
      <w:sz w:val="22"/>
      <w:szCs w:val="22"/>
    </w:rPr>
  </w:style>
  <w:style w:type="paragraph" w:customStyle="1" w:styleId="Figure">
    <w:name w:val="Figure"/>
    <w:basedOn w:val="a2"/>
    <w:next w:val="a2"/>
    <w:rsid w:val="00E16BF2"/>
    <w:pPr>
      <w:keepNext/>
    </w:pPr>
  </w:style>
  <w:style w:type="paragraph" w:customStyle="1" w:styleId="FigureDescription">
    <w:name w:val="Figure Description"/>
    <w:next w:val="Figure"/>
    <w:rsid w:val="00AF2C9E"/>
    <w:pPr>
      <w:keepNext/>
      <w:numPr>
        <w:ilvl w:val="7"/>
        <w:numId w:val="25"/>
      </w:numPr>
      <w:adjustRightInd w:val="0"/>
      <w:snapToGrid w:val="0"/>
      <w:spacing w:before="320" w:after="80" w:line="240" w:lineRule="atLeast"/>
    </w:pPr>
    <w:rPr>
      <w:rFonts w:ascii="Arial" w:eastAsia="黑体" w:hAnsi="Arial" w:cs="Arial"/>
      <w:spacing w:val="-4"/>
      <w:kern w:val="2"/>
      <w:sz w:val="21"/>
      <w:szCs w:val="21"/>
    </w:rPr>
  </w:style>
  <w:style w:type="paragraph" w:customStyle="1" w:styleId="FigureText">
    <w:name w:val="Figure Text"/>
    <w:rsid w:val="00E16BF2"/>
    <w:pPr>
      <w:widowControl w:val="0"/>
      <w:adjustRightInd w:val="0"/>
      <w:snapToGrid w:val="0"/>
      <w:spacing w:line="240" w:lineRule="atLeast"/>
    </w:pPr>
    <w:rPr>
      <w:rFonts w:ascii="Arial" w:hAnsi="Arial" w:cs="Arial"/>
      <w:sz w:val="18"/>
      <w:szCs w:val="18"/>
      <w:lang w:eastAsia="en-US"/>
    </w:rPr>
  </w:style>
  <w:style w:type="paragraph" w:customStyle="1" w:styleId="HeadingLeft">
    <w:name w:val="Heading Left"/>
    <w:basedOn w:val="a2"/>
    <w:rsid w:val="00BA3BC5"/>
    <w:pPr>
      <w:spacing w:before="0" w:after="0"/>
    </w:pPr>
    <w:rPr>
      <w:sz w:val="20"/>
      <w:szCs w:val="20"/>
    </w:rPr>
  </w:style>
  <w:style w:type="paragraph" w:customStyle="1" w:styleId="HeadingRight">
    <w:name w:val="Heading Right"/>
    <w:basedOn w:val="a2"/>
    <w:rsid w:val="00BA3BC5"/>
    <w:pPr>
      <w:spacing w:before="0" w:after="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5"/>
      </w:numPr>
    </w:pPr>
  </w:style>
  <w:style w:type="paragraph" w:customStyle="1" w:styleId="ItemList">
    <w:name w:val="Item List"/>
    <w:rsid w:val="00F5117F"/>
    <w:pPr>
      <w:numPr>
        <w:numId w:val="19"/>
      </w:numPr>
      <w:adjustRightInd w:val="0"/>
      <w:snapToGrid w:val="0"/>
      <w:spacing w:before="80" w:after="80" w:line="240" w:lineRule="atLeast"/>
      <w:ind w:left="425"/>
    </w:pPr>
    <w:rPr>
      <w:rFonts w:ascii="Arial" w:hAnsi="Arial"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366A23"/>
    <w:pPr>
      <w:numPr>
        <w:ilvl w:val="2"/>
        <w:numId w:val="1"/>
      </w:numPr>
      <w:spacing w:before="80" w:after="80"/>
    </w:pPr>
  </w:style>
  <w:style w:type="paragraph" w:customStyle="1" w:styleId="SubItemStepinTable">
    <w:name w:val="Sub Item Step in Table"/>
    <w:rsid w:val="004C7EAB"/>
    <w:pPr>
      <w:numPr>
        <w:ilvl w:val="1"/>
        <w:numId w:val="1"/>
      </w:numPr>
      <w:adjustRightInd w:val="0"/>
      <w:snapToGrid w:val="0"/>
      <w:spacing w:before="80" w:after="80" w:line="240" w:lineRule="atLeast"/>
    </w:pPr>
    <w:rPr>
      <w:rFonts w:ascii="Arial" w:hAnsi="Arial" w:cs="Arial" w:hint="eastAsia"/>
      <w:sz w:val="21"/>
      <w:szCs w:val="21"/>
    </w:rPr>
  </w:style>
  <w:style w:type="paragraph" w:customStyle="1" w:styleId="SubItemStepinTableList">
    <w:name w:val="Sub Item Step in Table List"/>
    <w:rsid w:val="004C7EAB"/>
    <w:pPr>
      <w:numPr>
        <w:ilvl w:val="3"/>
        <w:numId w:val="1"/>
      </w:numPr>
      <w:adjustRightInd w:val="0"/>
      <w:snapToGrid w:val="0"/>
      <w:spacing w:before="80" w:after="80" w:line="240" w:lineRule="atLeast"/>
    </w:pPr>
    <w:rPr>
      <w:rFonts w:ascii="Arial" w:hAnsi="Arial" w:cs="Arial" w:hint="eastAsia"/>
      <w:sz w:val="21"/>
      <w:szCs w:val="21"/>
    </w:rPr>
  </w:style>
  <w:style w:type="paragraph" w:customStyle="1" w:styleId="SubItemListinTableStep">
    <w:name w:val="Sub Item List in Table Step"/>
    <w:basedOn w:val="a2"/>
    <w:rsid w:val="00366A23"/>
    <w:pPr>
      <w:numPr>
        <w:ilvl w:val="4"/>
        <w:numId w:val="1"/>
      </w:numPr>
      <w:spacing w:before="80" w:after="80"/>
    </w:pPr>
  </w:style>
  <w:style w:type="paragraph" w:customStyle="1" w:styleId="ItemListText">
    <w:name w:val="Item List Text"/>
    <w:rsid w:val="00F5117F"/>
    <w:pPr>
      <w:adjustRightInd w:val="0"/>
      <w:snapToGrid w:val="0"/>
      <w:spacing w:before="80" w:after="80" w:line="240" w:lineRule="atLeast"/>
      <w:ind w:left="425"/>
    </w:pPr>
    <w:rPr>
      <w:rFonts w:ascii="Arial" w:hAnsi="Arial" w:hint="eastAsia"/>
      <w:kern w:val="2"/>
      <w:sz w:val="21"/>
      <w:szCs w:val="21"/>
    </w:rPr>
  </w:style>
  <w:style w:type="paragraph" w:customStyle="1" w:styleId="ItemStep">
    <w:name w:val="Item Step"/>
    <w:autoRedefine/>
    <w:rsid w:val="009D65F2"/>
    <w:pPr>
      <w:numPr>
        <w:numId w:val="26"/>
      </w:numPr>
      <w:spacing w:before="80" w:after="80"/>
    </w:pPr>
    <w:rPr>
      <w:rFonts w:ascii="Arial" w:hAnsi="Arial" w:cs="Arial"/>
      <w:kern w:val="2"/>
      <w:sz w:val="21"/>
      <w:szCs w:val="21"/>
    </w:rPr>
  </w:style>
  <w:style w:type="paragraph" w:customStyle="1" w:styleId="SubItemStep">
    <w:name w:val="Sub Item Step"/>
    <w:basedOn w:val="a2"/>
    <w:rsid w:val="001C051B"/>
    <w:pPr>
      <w:numPr>
        <w:numId w:val="28"/>
      </w:numPr>
      <w:spacing w:before="80" w:after="80"/>
    </w:pPr>
  </w:style>
  <w:style w:type="paragraph" w:customStyle="1" w:styleId="ThirdLevelItemStep">
    <w:name w:val="Third Level Item Step"/>
    <w:rsid w:val="004C7EAB"/>
    <w:pPr>
      <w:adjustRightInd w:val="0"/>
      <w:snapToGrid w:val="0"/>
      <w:spacing w:before="80" w:after="80" w:line="240" w:lineRule="atLeast"/>
    </w:pPr>
    <w:rPr>
      <w:rFonts w:ascii="Arial" w:hAnsi="Arial" w:cs="Arial" w:hint="eastAsia"/>
      <w:sz w:val="21"/>
      <w:szCs w:val="21"/>
    </w:rPr>
  </w:style>
  <w:style w:type="paragraph" w:customStyle="1" w:styleId="FourthLevelItemStep">
    <w:name w:val="Fourth Level Item Step"/>
    <w:rsid w:val="00E16BF2"/>
    <w:pPr>
      <w:adjustRightInd w:val="0"/>
      <w:snapToGrid w:val="0"/>
      <w:spacing w:before="80" w:after="80" w:line="240" w:lineRule="atLeast"/>
    </w:pPr>
    <w:rPr>
      <w:rFonts w:ascii="Arial" w:hAnsi="Arial"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395DD8"/>
    <w:pPr>
      <w:keepNext/>
      <w:pBdr>
        <w:top w:val="single" w:sz="12" w:space="4" w:color="auto"/>
      </w:pBdr>
      <w:spacing w:before="80" w:after="80"/>
    </w:pPr>
    <w:rPr>
      <w:rFonts w:eastAsia="黑体"/>
      <w:bCs/>
      <w:noProof/>
    </w:rPr>
  </w:style>
  <w:style w:type="paragraph" w:customStyle="1" w:styleId="NotesHeadinginTable">
    <w:name w:val="Notes Heading in Table"/>
    <w:next w:val="NotesTextinTable"/>
    <w:rsid w:val="00F5117F"/>
    <w:pPr>
      <w:keepNext/>
      <w:adjustRightInd w:val="0"/>
      <w:snapToGrid w:val="0"/>
      <w:spacing w:before="80" w:after="40" w:line="240" w:lineRule="atLeast"/>
    </w:pPr>
    <w:rPr>
      <w:rFonts w:ascii="Arial" w:eastAsia="黑体" w:hAnsi="Arial"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F5117F"/>
    <w:pPr>
      <w:snapToGrid w:val="0"/>
      <w:spacing w:line="240" w:lineRule="atLeast"/>
      <w:ind w:left="374"/>
    </w:pPr>
    <w:rPr>
      <w:rFonts w:ascii="Courier New" w:hAnsi="Courier New" w:cs="Courier New"/>
      <w:snapToGrid w:val="0"/>
      <w:spacing w:val="-1"/>
      <w:sz w:val="16"/>
      <w:szCs w:val="16"/>
    </w:rPr>
  </w:style>
  <w:style w:type="paragraph" w:customStyle="1" w:styleId="NotesTextListTextTD">
    <w:name w:val="Notes Text List Text TD"/>
    <w:rsid w:val="00F5117F"/>
    <w:pPr>
      <w:snapToGrid w:val="0"/>
      <w:spacing w:line="240" w:lineRule="atLeast"/>
      <w:ind w:left="658"/>
    </w:pPr>
    <w:rPr>
      <w:rFonts w:ascii="Courier New" w:hAnsi="Courier New" w:cs="Courier New"/>
      <w:snapToGrid w:val="0"/>
      <w:spacing w:val="-1"/>
      <w:sz w:val="16"/>
      <w:szCs w:val="16"/>
    </w:rPr>
  </w:style>
  <w:style w:type="paragraph" w:customStyle="1" w:styleId="CAUTIONTextListTextTD">
    <w:name w:val="CAUTION Text List Text TD"/>
    <w:basedOn w:val="CAUTIONText"/>
    <w:rsid w:val="00E16BF2"/>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E16BF2"/>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F5117F"/>
    <w:pPr>
      <w:pBdr>
        <w:bottom w:val="none" w:sz="0" w:space="0" w:color="auto"/>
      </w:pBdr>
      <w:spacing w:before="40" w:line="200" w:lineRule="atLeast"/>
      <w:ind w:left="658"/>
    </w:pPr>
    <w:rPr>
      <w:sz w:val="18"/>
      <w:szCs w:val="18"/>
    </w:rPr>
  </w:style>
  <w:style w:type="paragraph" w:customStyle="1" w:styleId="CAUTIONTextList">
    <w:name w:val="CAUTION Text List"/>
    <w:basedOn w:val="CAUTIONText"/>
    <w:rsid w:val="001749B1"/>
    <w:pPr>
      <w:keepNext/>
      <w:numPr>
        <w:numId w:val="20"/>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EF7D64"/>
    <w:pPr>
      <w:jc w:val="left"/>
    </w:pPr>
    <w:rPr>
      <w:rFonts w:ascii="Arial" w:hAnsi="Arial" w:cs="Arial"/>
    </w:rPr>
    <w:tblPr>
      <w:tblInd w:w="113"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uiPriority w:val="39"/>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AF2C9E"/>
    <w:pPr>
      <w:widowControl w:val="0"/>
      <w:numPr>
        <w:ilvl w:val="6"/>
        <w:numId w:val="25"/>
      </w:numPr>
    </w:pPr>
    <w:rPr>
      <w:snapToGrid w:val="0"/>
      <w:kern w:val="0"/>
    </w:rPr>
  </w:style>
  <w:style w:type="paragraph" w:customStyle="1" w:styleId="SubItemList">
    <w:name w:val="Sub Item List"/>
    <w:basedOn w:val="a2"/>
    <w:rsid w:val="009F16BD"/>
    <w:pPr>
      <w:numPr>
        <w:numId w:val="2"/>
      </w:numPr>
      <w:spacing w:before="80" w:after="80"/>
      <w:ind w:left="850"/>
    </w:pPr>
  </w:style>
  <w:style w:type="paragraph" w:customStyle="1" w:styleId="ThirdLevelItemList">
    <w:name w:val="Third Level Item List"/>
    <w:basedOn w:val="a2"/>
    <w:rsid w:val="004C7EAB"/>
    <w:pPr>
      <w:numPr>
        <w:ilvl w:val="1"/>
        <w:numId w:val="2"/>
      </w:numPr>
      <w:spacing w:before="80" w:after="80"/>
      <w:ind w:left="1276"/>
    </w:pPr>
  </w:style>
  <w:style w:type="paragraph" w:customStyle="1" w:styleId="FourthLevelItemList">
    <w:name w:val="Fourth Level Item List"/>
    <w:basedOn w:val="a2"/>
    <w:rsid w:val="00E16BF2"/>
    <w:pPr>
      <w:numPr>
        <w:ilvl w:val="2"/>
        <w:numId w:val="2"/>
      </w:numPr>
      <w:spacing w:before="80" w:after="80"/>
      <w:ind w:left="1701"/>
    </w:pPr>
  </w:style>
  <w:style w:type="paragraph" w:customStyle="1" w:styleId="SubItemListText">
    <w:name w:val="Sub Item List Text"/>
    <w:rsid w:val="004C7EAB"/>
    <w:pPr>
      <w:adjustRightInd w:val="0"/>
      <w:snapToGrid w:val="0"/>
      <w:spacing w:before="80" w:after="80" w:line="240" w:lineRule="atLeast"/>
      <w:ind w:left="851"/>
    </w:pPr>
    <w:rPr>
      <w:rFonts w:ascii="Arial" w:hAnsi="Arial" w:cs="Arial" w:hint="eastAsia"/>
      <w:kern w:val="2"/>
      <w:sz w:val="21"/>
      <w:szCs w:val="21"/>
    </w:rPr>
  </w:style>
  <w:style w:type="paragraph" w:customStyle="1" w:styleId="ThirdLevelItemListText">
    <w:name w:val="Third Level Item List Text"/>
    <w:rsid w:val="004C7EAB"/>
    <w:pPr>
      <w:adjustRightInd w:val="0"/>
      <w:snapToGrid w:val="0"/>
      <w:spacing w:before="80" w:after="80" w:line="240" w:lineRule="atLeast"/>
      <w:ind w:left="1276"/>
    </w:pPr>
    <w:rPr>
      <w:rFonts w:ascii="Arial" w:hAnsi="Arial" w:cs="Arial" w:hint="eastAsia"/>
      <w:kern w:val="2"/>
      <w:sz w:val="21"/>
      <w:szCs w:val="21"/>
    </w:rPr>
  </w:style>
  <w:style w:type="paragraph" w:customStyle="1" w:styleId="FourthLevelItemListText">
    <w:name w:val="Fourth Level Item List Text"/>
    <w:rsid w:val="00E16BF2"/>
    <w:pPr>
      <w:adjustRightInd w:val="0"/>
      <w:snapToGrid w:val="0"/>
      <w:spacing w:before="80" w:after="80" w:line="240" w:lineRule="atLeast"/>
      <w:ind w:left="1701"/>
    </w:pPr>
    <w:rPr>
      <w:rFonts w:ascii="Arial" w:hAnsi="Arial" w:cs="Arial" w:hint="eastAsia"/>
      <w:kern w:val="2"/>
      <w:sz w:val="21"/>
      <w:szCs w:val="21"/>
    </w:rPr>
  </w:style>
  <w:style w:type="paragraph" w:styleId="a8">
    <w:name w:val="Title"/>
    <w:basedOn w:val="a2"/>
    <w:qFormat/>
    <w:rsid w:val="009B2A47"/>
    <w:pPr>
      <w:spacing w:before="240" w:after="60"/>
      <w:jc w:val="center"/>
      <w:outlineLvl w:val="0"/>
    </w:pPr>
    <w:rPr>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AF2C9E"/>
    <w:pPr>
      <w:keepNext/>
      <w:numPr>
        <w:ilvl w:val="8"/>
        <w:numId w:val="25"/>
      </w:numPr>
      <w:spacing w:before="320" w:after="80"/>
    </w:pPr>
    <w:rPr>
      <w:rFonts w:eastAsia="黑体"/>
      <w:spacing w:val="-4"/>
    </w:rPr>
  </w:style>
  <w:style w:type="paragraph" w:customStyle="1" w:styleId="NotesTextListinTable">
    <w:name w:val="Notes Text List in Table"/>
    <w:rsid w:val="002839CF"/>
    <w:pPr>
      <w:numPr>
        <w:numId w:val="18"/>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4C7EAB"/>
    <w:pPr>
      <w:shd w:val="clear" w:color="auto" w:fill="F2F2F2"/>
      <w:snapToGrid w:val="0"/>
      <w:spacing w:line="240" w:lineRule="atLeast"/>
    </w:pPr>
    <w:rPr>
      <w:rFonts w:ascii="Courier New" w:hAnsi="Courier New" w:cs="Courier New"/>
      <w:snapToGrid w:val="0"/>
      <w:spacing w:val="-1"/>
      <w:sz w:val="16"/>
      <w:szCs w:val="16"/>
    </w:rPr>
  </w:style>
  <w:style w:type="paragraph" w:styleId="10">
    <w:name w:val="toc 1"/>
    <w:basedOn w:val="a2"/>
    <w:next w:val="a2"/>
    <w:uiPriority w:val="39"/>
    <w:rsid w:val="00EA1A9D"/>
    <w:pPr>
      <w:spacing w:after="80"/>
    </w:pPr>
    <w:rPr>
      <w:rFonts w:ascii="Book Antiqua" w:hAnsi="Book Antiqua" w:cs="Book Antiqua"/>
      <w:bCs/>
      <w:sz w:val="24"/>
      <w:szCs w:val="24"/>
    </w:rPr>
  </w:style>
  <w:style w:type="paragraph" w:styleId="22">
    <w:name w:val="toc 2"/>
    <w:basedOn w:val="a2"/>
    <w:next w:val="a2"/>
    <w:uiPriority w:val="39"/>
    <w:rsid w:val="00EA1A9D"/>
    <w:pPr>
      <w:spacing w:before="80" w:after="80"/>
      <w:ind w:leftChars="100" w:left="100"/>
    </w:pPr>
    <w:rPr>
      <w:noProof/>
      <w:sz w:val="20"/>
      <w:szCs w:val="20"/>
    </w:rPr>
  </w:style>
  <w:style w:type="paragraph" w:styleId="32">
    <w:name w:val="toc 3"/>
    <w:basedOn w:val="a2"/>
    <w:next w:val="a2"/>
    <w:uiPriority w:val="39"/>
    <w:rsid w:val="00EA1A9D"/>
    <w:pPr>
      <w:spacing w:before="80" w:after="80"/>
      <w:ind w:leftChars="200" w:left="200"/>
    </w:pPr>
    <w:rPr>
      <w:noProof/>
      <w:sz w:val="20"/>
      <w:szCs w:val="20"/>
    </w:rPr>
  </w:style>
  <w:style w:type="paragraph" w:styleId="42">
    <w:name w:val="toc 4"/>
    <w:basedOn w:val="a2"/>
    <w:next w:val="a2"/>
    <w:uiPriority w:val="39"/>
    <w:rsid w:val="00BB3B70"/>
    <w:pPr>
      <w:spacing w:before="80" w:after="80"/>
    </w:pPr>
    <w:rPr>
      <w:sz w:val="20"/>
      <w:szCs w:val="20"/>
    </w:rPr>
  </w:style>
  <w:style w:type="paragraph" w:styleId="52">
    <w:name w:val="toc 5"/>
    <w:basedOn w:val="a2"/>
    <w:next w:val="a2"/>
    <w:autoRedefine/>
    <w:semiHidden/>
    <w:rsid w:val="00446256"/>
    <w:pPr>
      <w:spacing w:before="80" w:after="8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4C7EAB"/>
    <w:pPr>
      <w:adjustRightInd w:val="0"/>
      <w:snapToGrid w:val="0"/>
    </w:pPr>
    <w:rPr>
      <w:rFonts w:ascii="Arial" w:hAnsi="Arial" w:cs="Arial"/>
      <w:kern w:val="2"/>
      <w:sz w:val="21"/>
      <w:szCs w:val="21"/>
    </w:rPr>
  </w:style>
  <w:style w:type="paragraph" w:styleId="23">
    <w:name w:val="index 2"/>
    <w:next w:val="a2"/>
    <w:rsid w:val="004C7EAB"/>
    <w:pPr>
      <w:adjustRightInd w:val="0"/>
      <w:snapToGrid w:val="0"/>
      <w:ind w:left="284"/>
    </w:pPr>
    <w:rPr>
      <w:rFonts w:ascii="Arial" w:hAnsi="Arial" w:cs="Arial"/>
      <w:kern w:val="2"/>
      <w:sz w:val="21"/>
      <w:szCs w:val="21"/>
    </w:rPr>
  </w:style>
  <w:style w:type="paragraph" w:styleId="33">
    <w:name w:val="index 3"/>
    <w:next w:val="a2"/>
    <w:rsid w:val="004C7EAB"/>
    <w:pPr>
      <w:adjustRightInd w:val="0"/>
      <w:snapToGrid w:val="0"/>
      <w:ind w:left="567"/>
    </w:pPr>
    <w:rPr>
      <w:rFonts w:ascii="Arial" w:hAnsi="Arial"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E16BF2"/>
    <w:pPr>
      <w:numPr>
        <w:ilvl w:val="7"/>
        <w:numId w:val="21"/>
      </w:numPr>
      <w:spacing w:before="320" w:after="80"/>
      <w:ind w:left="0"/>
    </w:pPr>
    <w:rPr>
      <w:rFonts w:eastAsia="黑体"/>
      <w:spacing w:val="-4"/>
    </w:rPr>
  </w:style>
  <w:style w:type="paragraph" w:customStyle="1" w:styleId="FigureDescriptioninPreface">
    <w:name w:val="Figure Description in Preface"/>
    <w:basedOn w:val="Figure"/>
    <w:next w:val="Figure"/>
    <w:rsid w:val="00E16BF2"/>
    <w:pPr>
      <w:numPr>
        <w:numId w:val="23"/>
      </w:numPr>
      <w:ind w:left="0"/>
    </w:pPr>
  </w:style>
  <w:style w:type="numbering" w:styleId="1111110">
    <w:name w:val="Outline List 1"/>
    <w:basedOn w:val="a5"/>
    <w:semiHidden/>
    <w:rsid w:val="005327F2"/>
    <w:pPr>
      <w:numPr>
        <w:numId w:val="16"/>
      </w:numPr>
    </w:pPr>
  </w:style>
  <w:style w:type="paragraph" w:customStyle="1" w:styleId="TableHeading">
    <w:name w:val="Table Heading"/>
    <w:basedOn w:val="a2"/>
    <w:rsid w:val="00CF6B0F"/>
    <w:pPr>
      <w:widowControl w:val="0"/>
      <w:spacing w:before="80" w:after="8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pPr>
    <w:rPr>
      <w:snapToGrid w:val="0"/>
      <w:kern w:val="0"/>
    </w:rPr>
  </w:style>
  <w:style w:type="paragraph" w:customStyle="1" w:styleId="HeadingMiddle">
    <w:name w:val="Heading Middle"/>
    <w:rsid w:val="00E16BF2"/>
    <w:pPr>
      <w:adjustRightInd w:val="0"/>
      <w:snapToGrid w:val="0"/>
      <w:spacing w:line="240" w:lineRule="atLeast"/>
      <w:jc w:val="center"/>
    </w:pPr>
    <w:rPr>
      <w:rFonts w:ascii="Arial" w:hAnsi="Arial"/>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b/>
      <w:bCs/>
    </w:rPr>
  </w:style>
  <w:style w:type="paragraph" w:styleId="af6">
    <w:name w:val="caption"/>
    <w:basedOn w:val="a2"/>
    <w:next w:val="a2"/>
    <w:qFormat/>
    <w:rsid w:val="00CB6A0F"/>
    <w:pPr>
      <w:spacing w:before="152"/>
    </w:pPr>
    <w:rPr>
      <w:rFonts w:eastAsia="黑体"/>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link w:val="HTML9"/>
    <w:uiPriority w:val="99"/>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176DF9"/>
    <w:rPr>
      <w:rFonts w:cs="Times New Roman"/>
    </w:rPr>
  </w:style>
  <w:style w:type="paragraph" w:styleId="aff7">
    <w:name w:val="Signature"/>
    <w:basedOn w:val="a2"/>
    <w:semiHidden/>
    <w:rsid w:val="00176DF9"/>
    <w:pPr>
      <w:ind w:leftChars="2100" w:left="2100"/>
    </w:pPr>
  </w:style>
  <w:style w:type="character" w:styleId="aff8">
    <w:name w:val="Emphasis"/>
    <w:uiPriority w:val="20"/>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customStyle="1" w:styleId="afff0">
    <w:name w:val="已访问的超链接"/>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F5117F"/>
    <w:pPr>
      <w:numPr>
        <w:numId w:val="17"/>
      </w:numPr>
      <w:topLinePunct/>
      <w:spacing w:before="40" w:after="40" w:line="240" w:lineRule="atLeast"/>
    </w:pPr>
    <w:rPr>
      <w:rFonts w:ascii="Arial" w:hAnsi="Arial"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7F64AB"/>
    <w:pPr>
      <w:pBdr>
        <w:bottom w:val="none" w:sz="0" w:space="0" w:color="auto"/>
      </w:pBdr>
      <w:spacing w:before="40" w:line="200" w:lineRule="atLeast"/>
      <w:ind w:left="374"/>
    </w:pPr>
    <w:rPr>
      <w:sz w:val="18"/>
      <w:szCs w:val="18"/>
    </w:rPr>
  </w:style>
  <w:style w:type="paragraph" w:customStyle="1" w:styleId="NotesTextList">
    <w:name w:val="Notes Text List"/>
    <w:basedOn w:val="CAUTIONTextList"/>
    <w:rsid w:val="0024140F"/>
    <w:pPr>
      <w:keepNext w:val="0"/>
      <w:numPr>
        <w:numId w:val="3"/>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F5117F"/>
    <w:pPr>
      <w:adjustRightInd w:val="0"/>
      <w:ind w:left="425"/>
    </w:pPr>
  </w:style>
  <w:style w:type="paragraph" w:customStyle="1" w:styleId="SubItemListTextTD">
    <w:name w:val="Sub Item List Text TD"/>
    <w:basedOn w:val="TerminalDisplay"/>
    <w:rsid w:val="004C7EAB"/>
    <w:pPr>
      <w:adjustRightInd w:val="0"/>
      <w:ind w:left="851"/>
    </w:pPr>
  </w:style>
  <w:style w:type="paragraph" w:customStyle="1" w:styleId="ThirdLevelItemListTextTD">
    <w:name w:val="Third Level Item List Text TD"/>
    <w:basedOn w:val="TerminalDisplay"/>
    <w:rsid w:val="004C7EAB"/>
    <w:pPr>
      <w:adjustRightInd w:val="0"/>
      <w:ind w:left="1276"/>
    </w:pPr>
  </w:style>
  <w:style w:type="paragraph" w:customStyle="1" w:styleId="FourthLevelItemListTextTD">
    <w:name w:val="Fourth Level Item List Text TD"/>
    <w:basedOn w:val="TerminalDisplay"/>
    <w:rsid w:val="00E16BF2"/>
    <w:pPr>
      <w:adjustRightInd w:val="0"/>
    </w:pPr>
  </w:style>
  <w:style w:type="paragraph" w:customStyle="1" w:styleId="ItemStepinAppendix">
    <w:name w:val="Item Step in Appendix"/>
    <w:basedOn w:val="ItemStep"/>
    <w:rsid w:val="00447789"/>
    <w:pPr>
      <w:numPr>
        <w:numId w:val="27"/>
      </w:numPr>
      <w:outlineLvl w:val="5"/>
    </w:pPr>
  </w:style>
  <w:style w:type="paragraph" w:customStyle="1" w:styleId="StepinAppendix">
    <w:name w:val="Step in Appendix"/>
    <w:basedOn w:val="Step"/>
    <w:rsid w:val="00F5117F"/>
    <w:pPr>
      <w:numPr>
        <w:ilvl w:val="5"/>
        <w:numId w:val="21"/>
      </w:numPr>
      <w:topLinePunct w:val="0"/>
      <w:ind w:left="567"/>
      <w:outlineLvl w:val="4"/>
    </w:pPr>
  </w:style>
  <w:style w:type="paragraph" w:customStyle="1" w:styleId="TableDescriptioninAppendix">
    <w:name w:val="Table Description in Appendix"/>
    <w:basedOn w:val="TableDescription"/>
    <w:next w:val="a2"/>
    <w:rsid w:val="004C7EAB"/>
    <w:pPr>
      <w:numPr>
        <w:numId w:val="21"/>
      </w:numPr>
      <w:topLinePunct w:val="0"/>
      <w:ind w:left="0"/>
    </w:pPr>
  </w:style>
  <w:style w:type="paragraph" w:customStyle="1" w:styleId="TableDescriptioninPreface">
    <w:name w:val="Table Description in Preface"/>
    <w:basedOn w:val="TableDescription"/>
    <w:next w:val="a2"/>
    <w:rsid w:val="004C7EAB"/>
    <w:pPr>
      <w:numPr>
        <w:ilvl w:val="0"/>
        <w:numId w:val="24"/>
      </w:numPr>
      <w:topLinePunct w:val="0"/>
      <w:ind w:left="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paragraph" w:styleId="afff6">
    <w:name w:val="No Spacing"/>
    <w:uiPriority w:val="1"/>
    <w:qFormat/>
    <w:rsid w:val="00CE0405"/>
    <w:pPr>
      <w:topLinePunct/>
      <w:adjustRightInd w:val="0"/>
      <w:snapToGrid w:val="0"/>
    </w:pPr>
    <w:rPr>
      <w:rFonts w:ascii="Arial" w:hAnsi="Arial" w:cs="Arial" w:hint="eastAsia"/>
      <w:kern w:val="2"/>
      <w:sz w:val="21"/>
      <w:szCs w:val="21"/>
    </w:rPr>
  </w:style>
  <w:style w:type="paragraph" w:styleId="TOC">
    <w:name w:val="TOC Heading"/>
    <w:basedOn w:val="1"/>
    <w:next w:val="a2"/>
    <w:uiPriority w:val="39"/>
    <w:unhideWhenUsed/>
    <w:qFormat/>
    <w:rsid w:val="0046668B"/>
    <w:pPr>
      <w:keepLines/>
      <w:numPr>
        <w:numId w:val="0"/>
      </w:numPr>
      <w:pBdr>
        <w:bottom w:val="none" w:sz="0" w:space="0" w:color="auto"/>
      </w:pBdr>
      <w:topLinePunct w:val="0"/>
      <w:adjustRightInd/>
      <w:snapToGrid/>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fff7">
    <w:name w:val="List Paragraph"/>
    <w:basedOn w:val="a2"/>
    <w:uiPriority w:val="34"/>
    <w:qFormat/>
    <w:rsid w:val="00424DAE"/>
    <w:pPr>
      <w:topLinePunct w:val="0"/>
      <w:adjustRightInd/>
      <w:snapToGrid/>
      <w:spacing w:before="0" w:after="0" w:line="240" w:lineRule="auto"/>
      <w:ind w:firstLineChars="200" w:firstLine="420"/>
    </w:pPr>
    <w:rPr>
      <w:rFonts w:asciiTheme="minorHAnsi" w:eastAsiaTheme="minorEastAsia" w:hAnsiTheme="minorHAnsi" w:cstheme="minorBidi" w:hint="default"/>
      <w:szCs w:val="22"/>
    </w:rPr>
  </w:style>
  <w:style w:type="character" w:styleId="afff8">
    <w:name w:val="FollowedHyperlink"/>
    <w:basedOn w:val="a3"/>
    <w:rsid w:val="003511B1"/>
    <w:rPr>
      <w:color w:val="954F72" w:themeColor="followedHyperlink"/>
      <w:u w:val="single"/>
    </w:rPr>
  </w:style>
  <w:style w:type="character" w:customStyle="1" w:styleId="HTML9">
    <w:name w:val="HTML 预设格式 字符"/>
    <w:basedOn w:val="a3"/>
    <w:link w:val="HTML8"/>
    <w:uiPriority w:val="99"/>
    <w:semiHidden/>
    <w:rsid w:val="0094529A"/>
    <w:rPr>
      <w:rFonts w:ascii="Courier New" w:hAnsi="Courier New" w:cs="Courier New"/>
      <w:kern w:val="2"/>
    </w:rPr>
  </w:style>
  <w:style w:type="character" w:customStyle="1" w:styleId="line">
    <w:name w:val="line"/>
    <w:basedOn w:val="a3"/>
    <w:rsid w:val="0094529A"/>
  </w:style>
  <w:style w:type="paragraph" w:customStyle="1" w:styleId="codeDark">
    <w:name w:val="codeDark"/>
    <w:link w:val="codeDark0"/>
    <w:qFormat/>
    <w:rsid w:val="004A36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50" w:afterLines="50" w:after="50"/>
      <w:ind w:leftChars="50" w:left="50" w:rightChars="50" w:right="50"/>
    </w:pPr>
    <w:rPr>
      <w:rFonts w:asciiTheme="minorHAnsi" w:eastAsiaTheme="minorEastAsia" w:hAnsiTheme="minorHAnsi" w:cs="Consolas"/>
      <w:noProof/>
      <w:color w:val="70AD47" w:themeColor="accent6"/>
      <w:sz w:val="21"/>
      <w:szCs w:val="24"/>
    </w:rPr>
  </w:style>
  <w:style w:type="character" w:customStyle="1" w:styleId="token">
    <w:name w:val="token"/>
    <w:basedOn w:val="a3"/>
    <w:rsid w:val="003507D0"/>
  </w:style>
  <w:style w:type="character" w:customStyle="1" w:styleId="codeDark0">
    <w:name w:val="codeDark 字符"/>
    <w:basedOn w:val="a3"/>
    <w:link w:val="codeDark"/>
    <w:rsid w:val="004A3653"/>
    <w:rPr>
      <w:rFonts w:asciiTheme="minorHAnsi" w:eastAsiaTheme="minorEastAsia" w:hAnsiTheme="minorHAnsi" w:cs="Consolas"/>
      <w:noProof/>
      <w:color w:val="70AD47" w:themeColor="accent6"/>
      <w:sz w:val="21"/>
      <w:szCs w:val="24"/>
      <w:shd w:val="clear" w:color="auto" w:fill="2B2B2B"/>
    </w:rPr>
  </w:style>
  <w:style w:type="table" w:styleId="2-6">
    <w:name w:val="Grid Table 2 Accent 6"/>
    <w:basedOn w:val="a4"/>
    <w:uiPriority w:val="47"/>
    <w:rsid w:val="000E6D72"/>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
    <w:name w:val="s"/>
    <w:basedOn w:val="a3"/>
    <w:rsid w:val="00AE7AAF"/>
  </w:style>
  <w:style w:type="paragraph" w:customStyle="1" w:styleId="md-end-block">
    <w:name w:val="md-end-block"/>
    <w:basedOn w:val="a2"/>
    <w:rsid w:val="000F6A4E"/>
    <w:pPr>
      <w:topLinePunct w:val="0"/>
      <w:adjustRightInd/>
      <w:snapToGrid/>
      <w:spacing w:before="100" w:beforeAutospacing="1" w:after="100" w:afterAutospacing="1" w:line="240" w:lineRule="auto"/>
    </w:pPr>
    <w:rPr>
      <w:rFonts w:ascii="宋体" w:hAnsi="宋体" w:cs="宋体" w:hint="default"/>
      <w:kern w:val="0"/>
      <w:sz w:val="24"/>
      <w:szCs w:val="24"/>
    </w:rPr>
  </w:style>
  <w:style w:type="character" w:customStyle="1" w:styleId="md-plain">
    <w:name w:val="md-plain"/>
    <w:basedOn w:val="a3"/>
    <w:rsid w:val="000F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6030">
      <w:bodyDiv w:val="1"/>
      <w:marLeft w:val="0"/>
      <w:marRight w:val="0"/>
      <w:marTop w:val="0"/>
      <w:marBottom w:val="0"/>
      <w:divBdr>
        <w:top w:val="none" w:sz="0" w:space="0" w:color="auto"/>
        <w:left w:val="none" w:sz="0" w:space="0" w:color="auto"/>
        <w:bottom w:val="none" w:sz="0" w:space="0" w:color="auto"/>
        <w:right w:val="none" w:sz="0" w:space="0" w:color="auto"/>
      </w:divBdr>
    </w:div>
    <w:div w:id="39402291">
      <w:bodyDiv w:val="1"/>
      <w:marLeft w:val="0"/>
      <w:marRight w:val="0"/>
      <w:marTop w:val="0"/>
      <w:marBottom w:val="0"/>
      <w:divBdr>
        <w:top w:val="none" w:sz="0" w:space="0" w:color="auto"/>
        <w:left w:val="none" w:sz="0" w:space="0" w:color="auto"/>
        <w:bottom w:val="none" w:sz="0" w:space="0" w:color="auto"/>
        <w:right w:val="none" w:sz="0" w:space="0" w:color="auto"/>
      </w:divBdr>
      <w:divsChild>
        <w:div w:id="1073353599">
          <w:marLeft w:val="0"/>
          <w:marRight w:val="0"/>
          <w:marTop w:val="0"/>
          <w:marBottom w:val="0"/>
          <w:divBdr>
            <w:top w:val="none" w:sz="0" w:space="0" w:color="auto"/>
            <w:left w:val="none" w:sz="0" w:space="0" w:color="auto"/>
            <w:bottom w:val="none" w:sz="0" w:space="0" w:color="auto"/>
            <w:right w:val="none" w:sz="0" w:space="0" w:color="auto"/>
          </w:divBdr>
          <w:divsChild>
            <w:div w:id="377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0642">
      <w:bodyDiv w:val="1"/>
      <w:marLeft w:val="0"/>
      <w:marRight w:val="0"/>
      <w:marTop w:val="0"/>
      <w:marBottom w:val="0"/>
      <w:divBdr>
        <w:top w:val="none" w:sz="0" w:space="0" w:color="auto"/>
        <w:left w:val="none" w:sz="0" w:space="0" w:color="auto"/>
        <w:bottom w:val="none" w:sz="0" w:space="0" w:color="auto"/>
        <w:right w:val="none" w:sz="0" w:space="0" w:color="auto"/>
      </w:divBdr>
    </w:div>
    <w:div w:id="111824342">
      <w:bodyDiv w:val="1"/>
      <w:marLeft w:val="0"/>
      <w:marRight w:val="0"/>
      <w:marTop w:val="0"/>
      <w:marBottom w:val="0"/>
      <w:divBdr>
        <w:top w:val="none" w:sz="0" w:space="0" w:color="auto"/>
        <w:left w:val="none" w:sz="0" w:space="0" w:color="auto"/>
        <w:bottom w:val="none" w:sz="0" w:space="0" w:color="auto"/>
        <w:right w:val="none" w:sz="0" w:space="0" w:color="auto"/>
      </w:divBdr>
    </w:div>
    <w:div w:id="124546633">
      <w:bodyDiv w:val="1"/>
      <w:marLeft w:val="0"/>
      <w:marRight w:val="0"/>
      <w:marTop w:val="0"/>
      <w:marBottom w:val="0"/>
      <w:divBdr>
        <w:top w:val="none" w:sz="0" w:space="0" w:color="auto"/>
        <w:left w:val="none" w:sz="0" w:space="0" w:color="auto"/>
        <w:bottom w:val="none" w:sz="0" w:space="0" w:color="auto"/>
        <w:right w:val="none" w:sz="0" w:space="0" w:color="auto"/>
      </w:divBdr>
    </w:div>
    <w:div w:id="132599979">
      <w:bodyDiv w:val="1"/>
      <w:marLeft w:val="0"/>
      <w:marRight w:val="0"/>
      <w:marTop w:val="0"/>
      <w:marBottom w:val="0"/>
      <w:divBdr>
        <w:top w:val="none" w:sz="0" w:space="0" w:color="auto"/>
        <w:left w:val="none" w:sz="0" w:space="0" w:color="auto"/>
        <w:bottom w:val="none" w:sz="0" w:space="0" w:color="auto"/>
        <w:right w:val="none" w:sz="0" w:space="0" w:color="auto"/>
      </w:divBdr>
    </w:div>
    <w:div w:id="206526534">
      <w:bodyDiv w:val="1"/>
      <w:marLeft w:val="0"/>
      <w:marRight w:val="0"/>
      <w:marTop w:val="0"/>
      <w:marBottom w:val="0"/>
      <w:divBdr>
        <w:top w:val="none" w:sz="0" w:space="0" w:color="auto"/>
        <w:left w:val="none" w:sz="0" w:space="0" w:color="auto"/>
        <w:bottom w:val="none" w:sz="0" w:space="0" w:color="auto"/>
        <w:right w:val="none" w:sz="0" w:space="0" w:color="auto"/>
      </w:divBdr>
    </w:div>
    <w:div w:id="207835902">
      <w:bodyDiv w:val="1"/>
      <w:marLeft w:val="0"/>
      <w:marRight w:val="0"/>
      <w:marTop w:val="0"/>
      <w:marBottom w:val="0"/>
      <w:divBdr>
        <w:top w:val="none" w:sz="0" w:space="0" w:color="auto"/>
        <w:left w:val="none" w:sz="0" w:space="0" w:color="auto"/>
        <w:bottom w:val="none" w:sz="0" w:space="0" w:color="auto"/>
        <w:right w:val="none" w:sz="0" w:space="0" w:color="auto"/>
      </w:divBdr>
    </w:div>
    <w:div w:id="253057324">
      <w:bodyDiv w:val="1"/>
      <w:marLeft w:val="0"/>
      <w:marRight w:val="0"/>
      <w:marTop w:val="0"/>
      <w:marBottom w:val="0"/>
      <w:divBdr>
        <w:top w:val="none" w:sz="0" w:space="0" w:color="auto"/>
        <w:left w:val="none" w:sz="0" w:space="0" w:color="auto"/>
        <w:bottom w:val="none" w:sz="0" w:space="0" w:color="auto"/>
        <w:right w:val="none" w:sz="0" w:space="0" w:color="auto"/>
      </w:divBdr>
      <w:divsChild>
        <w:div w:id="1769159124">
          <w:marLeft w:val="547"/>
          <w:marRight w:val="0"/>
          <w:marTop w:val="86"/>
          <w:marBottom w:val="0"/>
          <w:divBdr>
            <w:top w:val="none" w:sz="0" w:space="0" w:color="auto"/>
            <w:left w:val="none" w:sz="0" w:space="0" w:color="auto"/>
            <w:bottom w:val="none" w:sz="0" w:space="0" w:color="auto"/>
            <w:right w:val="none" w:sz="0" w:space="0" w:color="auto"/>
          </w:divBdr>
        </w:div>
        <w:div w:id="1681279678">
          <w:marLeft w:val="547"/>
          <w:marRight w:val="0"/>
          <w:marTop w:val="86"/>
          <w:marBottom w:val="0"/>
          <w:divBdr>
            <w:top w:val="none" w:sz="0" w:space="0" w:color="auto"/>
            <w:left w:val="none" w:sz="0" w:space="0" w:color="auto"/>
            <w:bottom w:val="none" w:sz="0" w:space="0" w:color="auto"/>
            <w:right w:val="none" w:sz="0" w:space="0" w:color="auto"/>
          </w:divBdr>
        </w:div>
        <w:div w:id="7296294">
          <w:marLeft w:val="547"/>
          <w:marRight w:val="0"/>
          <w:marTop w:val="86"/>
          <w:marBottom w:val="0"/>
          <w:divBdr>
            <w:top w:val="none" w:sz="0" w:space="0" w:color="auto"/>
            <w:left w:val="none" w:sz="0" w:space="0" w:color="auto"/>
            <w:bottom w:val="none" w:sz="0" w:space="0" w:color="auto"/>
            <w:right w:val="none" w:sz="0" w:space="0" w:color="auto"/>
          </w:divBdr>
        </w:div>
        <w:div w:id="1599361834">
          <w:marLeft w:val="547"/>
          <w:marRight w:val="0"/>
          <w:marTop w:val="86"/>
          <w:marBottom w:val="0"/>
          <w:divBdr>
            <w:top w:val="none" w:sz="0" w:space="0" w:color="auto"/>
            <w:left w:val="none" w:sz="0" w:space="0" w:color="auto"/>
            <w:bottom w:val="none" w:sz="0" w:space="0" w:color="auto"/>
            <w:right w:val="none" w:sz="0" w:space="0" w:color="auto"/>
          </w:divBdr>
        </w:div>
        <w:div w:id="97726498">
          <w:marLeft w:val="547"/>
          <w:marRight w:val="0"/>
          <w:marTop w:val="86"/>
          <w:marBottom w:val="0"/>
          <w:divBdr>
            <w:top w:val="none" w:sz="0" w:space="0" w:color="auto"/>
            <w:left w:val="none" w:sz="0" w:space="0" w:color="auto"/>
            <w:bottom w:val="none" w:sz="0" w:space="0" w:color="auto"/>
            <w:right w:val="none" w:sz="0" w:space="0" w:color="auto"/>
          </w:divBdr>
        </w:div>
      </w:divsChild>
    </w:div>
    <w:div w:id="264962357">
      <w:bodyDiv w:val="1"/>
      <w:marLeft w:val="0"/>
      <w:marRight w:val="0"/>
      <w:marTop w:val="0"/>
      <w:marBottom w:val="0"/>
      <w:divBdr>
        <w:top w:val="none" w:sz="0" w:space="0" w:color="auto"/>
        <w:left w:val="none" w:sz="0" w:space="0" w:color="auto"/>
        <w:bottom w:val="none" w:sz="0" w:space="0" w:color="auto"/>
        <w:right w:val="none" w:sz="0" w:space="0" w:color="auto"/>
      </w:divBdr>
    </w:div>
    <w:div w:id="427392764">
      <w:bodyDiv w:val="1"/>
      <w:marLeft w:val="0"/>
      <w:marRight w:val="0"/>
      <w:marTop w:val="0"/>
      <w:marBottom w:val="0"/>
      <w:divBdr>
        <w:top w:val="none" w:sz="0" w:space="0" w:color="auto"/>
        <w:left w:val="none" w:sz="0" w:space="0" w:color="auto"/>
        <w:bottom w:val="none" w:sz="0" w:space="0" w:color="auto"/>
        <w:right w:val="none" w:sz="0" w:space="0" w:color="auto"/>
      </w:divBdr>
    </w:div>
    <w:div w:id="458689838">
      <w:bodyDiv w:val="1"/>
      <w:marLeft w:val="0"/>
      <w:marRight w:val="0"/>
      <w:marTop w:val="0"/>
      <w:marBottom w:val="0"/>
      <w:divBdr>
        <w:top w:val="none" w:sz="0" w:space="0" w:color="auto"/>
        <w:left w:val="none" w:sz="0" w:space="0" w:color="auto"/>
        <w:bottom w:val="none" w:sz="0" w:space="0" w:color="auto"/>
        <w:right w:val="none" w:sz="0" w:space="0" w:color="auto"/>
      </w:divBdr>
    </w:div>
    <w:div w:id="463816798">
      <w:bodyDiv w:val="1"/>
      <w:marLeft w:val="0"/>
      <w:marRight w:val="0"/>
      <w:marTop w:val="0"/>
      <w:marBottom w:val="0"/>
      <w:divBdr>
        <w:top w:val="none" w:sz="0" w:space="0" w:color="auto"/>
        <w:left w:val="none" w:sz="0" w:space="0" w:color="auto"/>
        <w:bottom w:val="none" w:sz="0" w:space="0" w:color="auto"/>
        <w:right w:val="none" w:sz="0" w:space="0" w:color="auto"/>
      </w:divBdr>
    </w:div>
    <w:div w:id="494223744">
      <w:bodyDiv w:val="1"/>
      <w:marLeft w:val="0"/>
      <w:marRight w:val="0"/>
      <w:marTop w:val="0"/>
      <w:marBottom w:val="0"/>
      <w:divBdr>
        <w:top w:val="none" w:sz="0" w:space="0" w:color="auto"/>
        <w:left w:val="none" w:sz="0" w:space="0" w:color="auto"/>
        <w:bottom w:val="none" w:sz="0" w:space="0" w:color="auto"/>
        <w:right w:val="none" w:sz="0" w:space="0" w:color="auto"/>
      </w:divBdr>
    </w:div>
    <w:div w:id="547112136">
      <w:bodyDiv w:val="1"/>
      <w:marLeft w:val="0"/>
      <w:marRight w:val="0"/>
      <w:marTop w:val="0"/>
      <w:marBottom w:val="0"/>
      <w:divBdr>
        <w:top w:val="none" w:sz="0" w:space="0" w:color="auto"/>
        <w:left w:val="none" w:sz="0" w:space="0" w:color="auto"/>
        <w:bottom w:val="none" w:sz="0" w:space="0" w:color="auto"/>
        <w:right w:val="none" w:sz="0" w:space="0" w:color="auto"/>
      </w:divBdr>
      <w:divsChild>
        <w:div w:id="938221167">
          <w:marLeft w:val="0"/>
          <w:marRight w:val="0"/>
          <w:marTop w:val="0"/>
          <w:marBottom w:val="0"/>
          <w:divBdr>
            <w:top w:val="none" w:sz="0" w:space="0" w:color="auto"/>
            <w:left w:val="none" w:sz="0" w:space="0" w:color="auto"/>
            <w:bottom w:val="none" w:sz="0" w:space="0" w:color="auto"/>
            <w:right w:val="none" w:sz="0" w:space="0" w:color="auto"/>
          </w:divBdr>
          <w:divsChild>
            <w:div w:id="10709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1273">
      <w:bodyDiv w:val="1"/>
      <w:marLeft w:val="0"/>
      <w:marRight w:val="0"/>
      <w:marTop w:val="0"/>
      <w:marBottom w:val="0"/>
      <w:divBdr>
        <w:top w:val="none" w:sz="0" w:space="0" w:color="auto"/>
        <w:left w:val="none" w:sz="0" w:space="0" w:color="auto"/>
        <w:bottom w:val="none" w:sz="0" w:space="0" w:color="auto"/>
        <w:right w:val="none" w:sz="0" w:space="0" w:color="auto"/>
      </w:divBdr>
    </w:div>
    <w:div w:id="632297123">
      <w:bodyDiv w:val="1"/>
      <w:marLeft w:val="0"/>
      <w:marRight w:val="0"/>
      <w:marTop w:val="0"/>
      <w:marBottom w:val="0"/>
      <w:divBdr>
        <w:top w:val="none" w:sz="0" w:space="0" w:color="auto"/>
        <w:left w:val="none" w:sz="0" w:space="0" w:color="auto"/>
        <w:bottom w:val="none" w:sz="0" w:space="0" w:color="auto"/>
        <w:right w:val="none" w:sz="0" w:space="0" w:color="auto"/>
      </w:divBdr>
    </w:div>
    <w:div w:id="712966675">
      <w:bodyDiv w:val="1"/>
      <w:marLeft w:val="0"/>
      <w:marRight w:val="0"/>
      <w:marTop w:val="0"/>
      <w:marBottom w:val="0"/>
      <w:divBdr>
        <w:top w:val="none" w:sz="0" w:space="0" w:color="auto"/>
        <w:left w:val="none" w:sz="0" w:space="0" w:color="auto"/>
        <w:bottom w:val="none" w:sz="0" w:space="0" w:color="auto"/>
        <w:right w:val="none" w:sz="0" w:space="0" w:color="auto"/>
      </w:divBdr>
      <w:divsChild>
        <w:div w:id="1012102520">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778062601">
      <w:bodyDiv w:val="1"/>
      <w:marLeft w:val="0"/>
      <w:marRight w:val="0"/>
      <w:marTop w:val="0"/>
      <w:marBottom w:val="0"/>
      <w:divBdr>
        <w:top w:val="none" w:sz="0" w:space="0" w:color="auto"/>
        <w:left w:val="none" w:sz="0" w:space="0" w:color="auto"/>
        <w:bottom w:val="none" w:sz="0" w:space="0" w:color="auto"/>
        <w:right w:val="none" w:sz="0" w:space="0" w:color="auto"/>
      </w:divBdr>
      <w:divsChild>
        <w:div w:id="480537934">
          <w:marLeft w:val="547"/>
          <w:marRight w:val="0"/>
          <w:marTop w:val="86"/>
          <w:marBottom w:val="0"/>
          <w:divBdr>
            <w:top w:val="none" w:sz="0" w:space="0" w:color="auto"/>
            <w:left w:val="none" w:sz="0" w:space="0" w:color="auto"/>
            <w:bottom w:val="none" w:sz="0" w:space="0" w:color="auto"/>
            <w:right w:val="none" w:sz="0" w:space="0" w:color="auto"/>
          </w:divBdr>
        </w:div>
        <w:div w:id="97458322">
          <w:marLeft w:val="547"/>
          <w:marRight w:val="0"/>
          <w:marTop w:val="86"/>
          <w:marBottom w:val="0"/>
          <w:divBdr>
            <w:top w:val="none" w:sz="0" w:space="0" w:color="auto"/>
            <w:left w:val="none" w:sz="0" w:space="0" w:color="auto"/>
            <w:bottom w:val="none" w:sz="0" w:space="0" w:color="auto"/>
            <w:right w:val="none" w:sz="0" w:space="0" w:color="auto"/>
          </w:divBdr>
        </w:div>
        <w:div w:id="207035844">
          <w:marLeft w:val="547"/>
          <w:marRight w:val="0"/>
          <w:marTop w:val="86"/>
          <w:marBottom w:val="0"/>
          <w:divBdr>
            <w:top w:val="none" w:sz="0" w:space="0" w:color="auto"/>
            <w:left w:val="none" w:sz="0" w:space="0" w:color="auto"/>
            <w:bottom w:val="none" w:sz="0" w:space="0" w:color="auto"/>
            <w:right w:val="none" w:sz="0" w:space="0" w:color="auto"/>
          </w:divBdr>
        </w:div>
        <w:div w:id="1555778395">
          <w:marLeft w:val="547"/>
          <w:marRight w:val="0"/>
          <w:marTop w:val="86"/>
          <w:marBottom w:val="0"/>
          <w:divBdr>
            <w:top w:val="none" w:sz="0" w:space="0" w:color="auto"/>
            <w:left w:val="none" w:sz="0" w:space="0" w:color="auto"/>
            <w:bottom w:val="none" w:sz="0" w:space="0" w:color="auto"/>
            <w:right w:val="none" w:sz="0" w:space="0" w:color="auto"/>
          </w:divBdr>
        </w:div>
        <w:div w:id="708381835">
          <w:marLeft w:val="547"/>
          <w:marRight w:val="0"/>
          <w:marTop w:val="86"/>
          <w:marBottom w:val="0"/>
          <w:divBdr>
            <w:top w:val="none" w:sz="0" w:space="0" w:color="auto"/>
            <w:left w:val="none" w:sz="0" w:space="0" w:color="auto"/>
            <w:bottom w:val="none" w:sz="0" w:space="0" w:color="auto"/>
            <w:right w:val="none" w:sz="0" w:space="0" w:color="auto"/>
          </w:divBdr>
        </w:div>
      </w:divsChild>
    </w:div>
    <w:div w:id="806357822">
      <w:bodyDiv w:val="1"/>
      <w:marLeft w:val="0"/>
      <w:marRight w:val="0"/>
      <w:marTop w:val="0"/>
      <w:marBottom w:val="0"/>
      <w:divBdr>
        <w:top w:val="none" w:sz="0" w:space="0" w:color="auto"/>
        <w:left w:val="none" w:sz="0" w:space="0" w:color="auto"/>
        <w:bottom w:val="none" w:sz="0" w:space="0" w:color="auto"/>
        <w:right w:val="none" w:sz="0" w:space="0" w:color="auto"/>
      </w:divBdr>
    </w:div>
    <w:div w:id="844636295">
      <w:bodyDiv w:val="1"/>
      <w:marLeft w:val="0"/>
      <w:marRight w:val="0"/>
      <w:marTop w:val="0"/>
      <w:marBottom w:val="0"/>
      <w:divBdr>
        <w:top w:val="none" w:sz="0" w:space="0" w:color="auto"/>
        <w:left w:val="none" w:sz="0" w:space="0" w:color="auto"/>
        <w:bottom w:val="none" w:sz="0" w:space="0" w:color="auto"/>
        <w:right w:val="none" w:sz="0" w:space="0" w:color="auto"/>
      </w:divBdr>
    </w:div>
    <w:div w:id="871726279">
      <w:bodyDiv w:val="1"/>
      <w:marLeft w:val="0"/>
      <w:marRight w:val="0"/>
      <w:marTop w:val="0"/>
      <w:marBottom w:val="0"/>
      <w:divBdr>
        <w:top w:val="none" w:sz="0" w:space="0" w:color="auto"/>
        <w:left w:val="none" w:sz="0" w:space="0" w:color="auto"/>
        <w:bottom w:val="none" w:sz="0" w:space="0" w:color="auto"/>
        <w:right w:val="none" w:sz="0" w:space="0" w:color="auto"/>
      </w:divBdr>
    </w:div>
    <w:div w:id="878780420">
      <w:bodyDiv w:val="1"/>
      <w:marLeft w:val="0"/>
      <w:marRight w:val="0"/>
      <w:marTop w:val="0"/>
      <w:marBottom w:val="0"/>
      <w:divBdr>
        <w:top w:val="none" w:sz="0" w:space="0" w:color="auto"/>
        <w:left w:val="none" w:sz="0" w:space="0" w:color="auto"/>
        <w:bottom w:val="none" w:sz="0" w:space="0" w:color="auto"/>
        <w:right w:val="none" w:sz="0" w:space="0" w:color="auto"/>
      </w:divBdr>
    </w:div>
    <w:div w:id="912086065">
      <w:bodyDiv w:val="1"/>
      <w:marLeft w:val="0"/>
      <w:marRight w:val="0"/>
      <w:marTop w:val="0"/>
      <w:marBottom w:val="0"/>
      <w:divBdr>
        <w:top w:val="none" w:sz="0" w:space="0" w:color="auto"/>
        <w:left w:val="none" w:sz="0" w:space="0" w:color="auto"/>
        <w:bottom w:val="none" w:sz="0" w:space="0" w:color="auto"/>
        <w:right w:val="none" w:sz="0" w:space="0" w:color="auto"/>
      </w:divBdr>
    </w:div>
    <w:div w:id="953633475">
      <w:bodyDiv w:val="1"/>
      <w:marLeft w:val="0"/>
      <w:marRight w:val="0"/>
      <w:marTop w:val="0"/>
      <w:marBottom w:val="0"/>
      <w:divBdr>
        <w:top w:val="none" w:sz="0" w:space="0" w:color="auto"/>
        <w:left w:val="none" w:sz="0" w:space="0" w:color="auto"/>
        <w:bottom w:val="none" w:sz="0" w:space="0" w:color="auto"/>
        <w:right w:val="none" w:sz="0" w:space="0" w:color="auto"/>
      </w:divBdr>
    </w:div>
    <w:div w:id="960918569">
      <w:bodyDiv w:val="1"/>
      <w:marLeft w:val="0"/>
      <w:marRight w:val="0"/>
      <w:marTop w:val="0"/>
      <w:marBottom w:val="0"/>
      <w:divBdr>
        <w:top w:val="none" w:sz="0" w:space="0" w:color="auto"/>
        <w:left w:val="none" w:sz="0" w:space="0" w:color="auto"/>
        <w:bottom w:val="none" w:sz="0" w:space="0" w:color="auto"/>
        <w:right w:val="none" w:sz="0" w:space="0" w:color="auto"/>
      </w:divBdr>
      <w:divsChild>
        <w:div w:id="801729398">
          <w:marLeft w:val="0"/>
          <w:marRight w:val="0"/>
          <w:marTop w:val="0"/>
          <w:marBottom w:val="0"/>
          <w:divBdr>
            <w:top w:val="none" w:sz="0" w:space="0" w:color="auto"/>
            <w:left w:val="none" w:sz="0" w:space="0" w:color="auto"/>
            <w:bottom w:val="none" w:sz="0" w:space="0" w:color="auto"/>
            <w:right w:val="none" w:sz="0" w:space="0" w:color="auto"/>
          </w:divBdr>
          <w:divsChild>
            <w:div w:id="245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5188">
      <w:bodyDiv w:val="1"/>
      <w:marLeft w:val="0"/>
      <w:marRight w:val="0"/>
      <w:marTop w:val="0"/>
      <w:marBottom w:val="0"/>
      <w:divBdr>
        <w:top w:val="none" w:sz="0" w:space="0" w:color="auto"/>
        <w:left w:val="none" w:sz="0" w:space="0" w:color="auto"/>
        <w:bottom w:val="none" w:sz="0" w:space="0" w:color="auto"/>
        <w:right w:val="none" w:sz="0" w:space="0" w:color="auto"/>
      </w:divBdr>
    </w:div>
    <w:div w:id="1002128035">
      <w:bodyDiv w:val="1"/>
      <w:marLeft w:val="0"/>
      <w:marRight w:val="0"/>
      <w:marTop w:val="0"/>
      <w:marBottom w:val="0"/>
      <w:divBdr>
        <w:top w:val="none" w:sz="0" w:space="0" w:color="auto"/>
        <w:left w:val="none" w:sz="0" w:space="0" w:color="auto"/>
        <w:bottom w:val="none" w:sz="0" w:space="0" w:color="auto"/>
        <w:right w:val="none" w:sz="0" w:space="0" w:color="auto"/>
      </w:divBdr>
    </w:div>
    <w:div w:id="1090156862">
      <w:bodyDiv w:val="1"/>
      <w:marLeft w:val="0"/>
      <w:marRight w:val="0"/>
      <w:marTop w:val="0"/>
      <w:marBottom w:val="0"/>
      <w:divBdr>
        <w:top w:val="none" w:sz="0" w:space="0" w:color="auto"/>
        <w:left w:val="none" w:sz="0" w:space="0" w:color="auto"/>
        <w:bottom w:val="none" w:sz="0" w:space="0" w:color="auto"/>
        <w:right w:val="none" w:sz="0" w:space="0" w:color="auto"/>
      </w:divBdr>
    </w:div>
    <w:div w:id="1090659962">
      <w:bodyDiv w:val="1"/>
      <w:marLeft w:val="0"/>
      <w:marRight w:val="0"/>
      <w:marTop w:val="0"/>
      <w:marBottom w:val="0"/>
      <w:divBdr>
        <w:top w:val="none" w:sz="0" w:space="0" w:color="auto"/>
        <w:left w:val="none" w:sz="0" w:space="0" w:color="auto"/>
        <w:bottom w:val="none" w:sz="0" w:space="0" w:color="auto"/>
        <w:right w:val="none" w:sz="0" w:space="0" w:color="auto"/>
      </w:divBdr>
    </w:div>
    <w:div w:id="1113327076">
      <w:bodyDiv w:val="1"/>
      <w:marLeft w:val="0"/>
      <w:marRight w:val="0"/>
      <w:marTop w:val="0"/>
      <w:marBottom w:val="0"/>
      <w:divBdr>
        <w:top w:val="none" w:sz="0" w:space="0" w:color="auto"/>
        <w:left w:val="none" w:sz="0" w:space="0" w:color="auto"/>
        <w:bottom w:val="none" w:sz="0" w:space="0" w:color="auto"/>
        <w:right w:val="none" w:sz="0" w:space="0" w:color="auto"/>
      </w:divBdr>
    </w:div>
    <w:div w:id="1190728018">
      <w:bodyDiv w:val="1"/>
      <w:marLeft w:val="0"/>
      <w:marRight w:val="0"/>
      <w:marTop w:val="0"/>
      <w:marBottom w:val="0"/>
      <w:divBdr>
        <w:top w:val="none" w:sz="0" w:space="0" w:color="auto"/>
        <w:left w:val="none" w:sz="0" w:space="0" w:color="auto"/>
        <w:bottom w:val="none" w:sz="0" w:space="0" w:color="auto"/>
        <w:right w:val="none" w:sz="0" w:space="0" w:color="auto"/>
      </w:divBdr>
    </w:div>
    <w:div w:id="1195655129">
      <w:bodyDiv w:val="1"/>
      <w:marLeft w:val="0"/>
      <w:marRight w:val="0"/>
      <w:marTop w:val="0"/>
      <w:marBottom w:val="0"/>
      <w:divBdr>
        <w:top w:val="none" w:sz="0" w:space="0" w:color="auto"/>
        <w:left w:val="none" w:sz="0" w:space="0" w:color="auto"/>
        <w:bottom w:val="none" w:sz="0" w:space="0" w:color="auto"/>
        <w:right w:val="none" w:sz="0" w:space="0" w:color="auto"/>
      </w:divBdr>
      <w:divsChild>
        <w:div w:id="480923318">
          <w:marLeft w:val="0"/>
          <w:marRight w:val="0"/>
          <w:marTop w:val="0"/>
          <w:marBottom w:val="0"/>
          <w:divBdr>
            <w:top w:val="none" w:sz="0" w:space="0" w:color="auto"/>
            <w:left w:val="none" w:sz="0" w:space="0" w:color="auto"/>
            <w:bottom w:val="none" w:sz="0" w:space="0" w:color="auto"/>
            <w:right w:val="none" w:sz="0" w:space="0" w:color="auto"/>
          </w:divBdr>
          <w:divsChild>
            <w:div w:id="1635745431">
              <w:marLeft w:val="0"/>
              <w:marRight w:val="0"/>
              <w:marTop w:val="0"/>
              <w:marBottom w:val="0"/>
              <w:divBdr>
                <w:top w:val="none" w:sz="0" w:space="0" w:color="auto"/>
                <w:left w:val="none" w:sz="0" w:space="0" w:color="auto"/>
                <w:bottom w:val="none" w:sz="0" w:space="0" w:color="auto"/>
                <w:right w:val="none" w:sz="0" w:space="0" w:color="auto"/>
              </w:divBdr>
              <w:divsChild>
                <w:div w:id="2638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5263263">
      <w:bodyDiv w:val="1"/>
      <w:marLeft w:val="0"/>
      <w:marRight w:val="0"/>
      <w:marTop w:val="0"/>
      <w:marBottom w:val="0"/>
      <w:divBdr>
        <w:top w:val="none" w:sz="0" w:space="0" w:color="auto"/>
        <w:left w:val="none" w:sz="0" w:space="0" w:color="auto"/>
        <w:bottom w:val="none" w:sz="0" w:space="0" w:color="auto"/>
        <w:right w:val="none" w:sz="0" w:space="0" w:color="auto"/>
      </w:divBdr>
    </w:div>
    <w:div w:id="1243952523">
      <w:bodyDiv w:val="1"/>
      <w:marLeft w:val="0"/>
      <w:marRight w:val="0"/>
      <w:marTop w:val="0"/>
      <w:marBottom w:val="0"/>
      <w:divBdr>
        <w:top w:val="none" w:sz="0" w:space="0" w:color="auto"/>
        <w:left w:val="none" w:sz="0" w:space="0" w:color="auto"/>
        <w:bottom w:val="none" w:sz="0" w:space="0" w:color="auto"/>
        <w:right w:val="none" w:sz="0" w:space="0" w:color="auto"/>
      </w:divBdr>
    </w:div>
    <w:div w:id="1261064783">
      <w:bodyDiv w:val="1"/>
      <w:marLeft w:val="0"/>
      <w:marRight w:val="0"/>
      <w:marTop w:val="0"/>
      <w:marBottom w:val="0"/>
      <w:divBdr>
        <w:top w:val="none" w:sz="0" w:space="0" w:color="auto"/>
        <w:left w:val="none" w:sz="0" w:space="0" w:color="auto"/>
        <w:bottom w:val="none" w:sz="0" w:space="0" w:color="auto"/>
        <w:right w:val="none" w:sz="0" w:space="0" w:color="auto"/>
      </w:divBdr>
    </w:div>
    <w:div w:id="1276865791">
      <w:bodyDiv w:val="1"/>
      <w:marLeft w:val="0"/>
      <w:marRight w:val="0"/>
      <w:marTop w:val="0"/>
      <w:marBottom w:val="0"/>
      <w:divBdr>
        <w:top w:val="none" w:sz="0" w:space="0" w:color="auto"/>
        <w:left w:val="none" w:sz="0" w:space="0" w:color="auto"/>
        <w:bottom w:val="none" w:sz="0" w:space="0" w:color="auto"/>
        <w:right w:val="none" w:sz="0" w:space="0" w:color="auto"/>
      </w:divBdr>
    </w:div>
    <w:div w:id="1294558535">
      <w:bodyDiv w:val="1"/>
      <w:marLeft w:val="0"/>
      <w:marRight w:val="0"/>
      <w:marTop w:val="0"/>
      <w:marBottom w:val="0"/>
      <w:divBdr>
        <w:top w:val="none" w:sz="0" w:space="0" w:color="auto"/>
        <w:left w:val="none" w:sz="0" w:space="0" w:color="auto"/>
        <w:bottom w:val="none" w:sz="0" w:space="0" w:color="auto"/>
        <w:right w:val="none" w:sz="0" w:space="0" w:color="auto"/>
      </w:divBdr>
    </w:div>
    <w:div w:id="1307931411">
      <w:bodyDiv w:val="1"/>
      <w:marLeft w:val="0"/>
      <w:marRight w:val="0"/>
      <w:marTop w:val="0"/>
      <w:marBottom w:val="0"/>
      <w:divBdr>
        <w:top w:val="none" w:sz="0" w:space="0" w:color="auto"/>
        <w:left w:val="none" w:sz="0" w:space="0" w:color="auto"/>
        <w:bottom w:val="none" w:sz="0" w:space="0" w:color="auto"/>
        <w:right w:val="none" w:sz="0" w:space="0" w:color="auto"/>
      </w:divBdr>
    </w:div>
    <w:div w:id="1372072038">
      <w:bodyDiv w:val="1"/>
      <w:marLeft w:val="0"/>
      <w:marRight w:val="0"/>
      <w:marTop w:val="0"/>
      <w:marBottom w:val="0"/>
      <w:divBdr>
        <w:top w:val="none" w:sz="0" w:space="0" w:color="auto"/>
        <w:left w:val="none" w:sz="0" w:space="0" w:color="auto"/>
        <w:bottom w:val="none" w:sz="0" w:space="0" w:color="auto"/>
        <w:right w:val="none" w:sz="0" w:space="0" w:color="auto"/>
      </w:divBdr>
    </w:div>
    <w:div w:id="1383603028">
      <w:bodyDiv w:val="1"/>
      <w:marLeft w:val="0"/>
      <w:marRight w:val="0"/>
      <w:marTop w:val="0"/>
      <w:marBottom w:val="0"/>
      <w:divBdr>
        <w:top w:val="none" w:sz="0" w:space="0" w:color="auto"/>
        <w:left w:val="none" w:sz="0" w:space="0" w:color="auto"/>
        <w:bottom w:val="none" w:sz="0" w:space="0" w:color="auto"/>
        <w:right w:val="none" w:sz="0" w:space="0" w:color="auto"/>
      </w:divBdr>
    </w:div>
    <w:div w:id="1427576035">
      <w:bodyDiv w:val="1"/>
      <w:marLeft w:val="0"/>
      <w:marRight w:val="0"/>
      <w:marTop w:val="0"/>
      <w:marBottom w:val="0"/>
      <w:divBdr>
        <w:top w:val="none" w:sz="0" w:space="0" w:color="auto"/>
        <w:left w:val="none" w:sz="0" w:space="0" w:color="auto"/>
        <w:bottom w:val="none" w:sz="0" w:space="0" w:color="auto"/>
        <w:right w:val="none" w:sz="0" w:space="0" w:color="auto"/>
      </w:divBdr>
    </w:div>
    <w:div w:id="1433359342">
      <w:bodyDiv w:val="1"/>
      <w:marLeft w:val="0"/>
      <w:marRight w:val="0"/>
      <w:marTop w:val="0"/>
      <w:marBottom w:val="0"/>
      <w:divBdr>
        <w:top w:val="none" w:sz="0" w:space="0" w:color="auto"/>
        <w:left w:val="none" w:sz="0" w:space="0" w:color="auto"/>
        <w:bottom w:val="none" w:sz="0" w:space="0" w:color="auto"/>
        <w:right w:val="none" w:sz="0" w:space="0" w:color="auto"/>
      </w:divBdr>
    </w:div>
    <w:div w:id="1457067208">
      <w:bodyDiv w:val="1"/>
      <w:marLeft w:val="0"/>
      <w:marRight w:val="0"/>
      <w:marTop w:val="0"/>
      <w:marBottom w:val="0"/>
      <w:divBdr>
        <w:top w:val="none" w:sz="0" w:space="0" w:color="auto"/>
        <w:left w:val="none" w:sz="0" w:space="0" w:color="auto"/>
        <w:bottom w:val="none" w:sz="0" w:space="0" w:color="auto"/>
        <w:right w:val="none" w:sz="0" w:space="0" w:color="auto"/>
      </w:divBdr>
    </w:div>
    <w:div w:id="1467089181">
      <w:bodyDiv w:val="1"/>
      <w:marLeft w:val="0"/>
      <w:marRight w:val="0"/>
      <w:marTop w:val="0"/>
      <w:marBottom w:val="0"/>
      <w:divBdr>
        <w:top w:val="none" w:sz="0" w:space="0" w:color="auto"/>
        <w:left w:val="none" w:sz="0" w:space="0" w:color="auto"/>
        <w:bottom w:val="none" w:sz="0" w:space="0" w:color="auto"/>
        <w:right w:val="none" w:sz="0" w:space="0" w:color="auto"/>
      </w:divBdr>
    </w:div>
    <w:div w:id="1490555591">
      <w:bodyDiv w:val="1"/>
      <w:marLeft w:val="0"/>
      <w:marRight w:val="0"/>
      <w:marTop w:val="0"/>
      <w:marBottom w:val="0"/>
      <w:divBdr>
        <w:top w:val="none" w:sz="0" w:space="0" w:color="auto"/>
        <w:left w:val="none" w:sz="0" w:space="0" w:color="auto"/>
        <w:bottom w:val="none" w:sz="0" w:space="0" w:color="auto"/>
        <w:right w:val="none" w:sz="0" w:space="0" w:color="auto"/>
      </w:divBdr>
    </w:div>
    <w:div w:id="1509981681">
      <w:bodyDiv w:val="1"/>
      <w:marLeft w:val="0"/>
      <w:marRight w:val="0"/>
      <w:marTop w:val="0"/>
      <w:marBottom w:val="0"/>
      <w:divBdr>
        <w:top w:val="none" w:sz="0" w:space="0" w:color="auto"/>
        <w:left w:val="none" w:sz="0" w:space="0" w:color="auto"/>
        <w:bottom w:val="none" w:sz="0" w:space="0" w:color="auto"/>
        <w:right w:val="none" w:sz="0" w:space="0" w:color="auto"/>
      </w:divBdr>
    </w:div>
    <w:div w:id="1536700752">
      <w:bodyDiv w:val="1"/>
      <w:marLeft w:val="0"/>
      <w:marRight w:val="0"/>
      <w:marTop w:val="0"/>
      <w:marBottom w:val="0"/>
      <w:divBdr>
        <w:top w:val="none" w:sz="0" w:space="0" w:color="auto"/>
        <w:left w:val="none" w:sz="0" w:space="0" w:color="auto"/>
        <w:bottom w:val="none" w:sz="0" w:space="0" w:color="auto"/>
        <w:right w:val="none" w:sz="0" w:space="0" w:color="auto"/>
      </w:divBdr>
    </w:div>
    <w:div w:id="1537502817">
      <w:bodyDiv w:val="1"/>
      <w:marLeft w:val="0"/>
      <w:marRight w:val="0"/>
      <w:marTop w:val="0"/>
      <w:marBottom w:val="0"/>
      <w:divBdr>
        <w:top w:val="none" w:sz="0" w:space="0" w:color="auto"/>
        <w:left w:val="none" w:sz="0" w:space="0" w:color="auto"/>
        <w:bottom w:val="none" w:sz="0" w:space="0" w:color="auto"/>
        <w:right w:val="none" w:sz="0" w:space="0" w:color="auto"/>
      </w:divBdr>
    </w:div>
    <w:div w:id="1537621449">
      <w:bodyDiv w:val="1"/>
      <w:marLeft w:val="0"/>
      <w:marRight w:val="0"/>
      <w:marTop w:val="0"/>
      <w:marBottom w:val="0"/>
      <w:divBdr>
        <w:top w:val="none" w:sz="0" w:space="0" w:color="auto"/>
        <w:left w:val="none" w:sz="0" w:space="0" w:color="auto"/>
        <w:bottom w:val="none" w:sz="0" w:space="0" w:color="auto"/>
        <w:right w:val="none" w:sz="0" w:space="0" w:color="auto"/>
      </w:divBdr>
    </w:div>
    <w:div w:id="1580752811">
      <w:bodyDiv w:val="1"/>
      <w:marLeft w:val="0"/>
      <w:marRight w:val="0"/>
      <w:marTop w:val="0"/>
      <w:marBottom w:val="0"/>
      <w:divBdr>
        <w:top w:val="none" w:sz="0" w:space="0" w:color="auto"/>
        <w:left w:val="none" w:sz="0" w:space="0" w:color="auto"/>
        <w:bottom w:val="none" w:sz="0" w:space="0" w:color="auto"/>
        <w:right w:val="none" w:sz="0" w:space="0" w:color="auto"/>
      </w:divBdr>
    </w:div>
    <w:div w:id="1619068269">
      <w:bodyDiv w:val="1"/>
      <w:marLeft w:val="0"/>
      <w:marRight w:val="0"/>
      <w:marTop w:val="0"/>
      <w:marBottom w:val="0"/>
      <w:divBdr>
        <w:top w:val="none" w:sz="0" w:space="0" w:color="auto"/>
        <w:left w:val="none" w:sz="0" w:space="0" w:color="auto"/>
        <w:bottom w:val="none" w:sz="0" w:space="0" w:color="auto"/>
        <w:right w:val="none" w:sz="0" w:space="0" w:color="auto"/>
      </w:divBdr>
    </w:div>
    <w:div w:id="1629165728">
      <w:bodyDiv w:val="1"/>
      <w:marLeft w:val="0"/>
      <w:marRight w:val="0"/>
      <w:marTop w:val="0"/>
      <w:marBottom w:val="0"/>
      <w:divBdr>
        <w:top w:val="none" w:sz="0" w:space="0" w:color="auto"/>
        <w:left w:val="none" w:sz="0" w:space="0" w:color="auto"/>
        <w:bottom w:val="none" w:sz="0" w:space="0" w:color="auto"/>
        <w:right w:val="none" w:sz="0" w:space="0" w:color="auto"/>
      </w:divBdr>
    </w:div>
    <w:div w:id="1632788624">
      <w:bodyDiv w:val="1"/>
      <w:marLeft w:val="0"/>
      <w:marRight w:val="0"/>
      <w:marTop w:val="0"/>
      <w:marBottom w:val="0"/>
      <w:divBdr>
        <w:top w:val="none" w:sz="0" w:space="0" w:color="auto"/>
        <w:left w:val="none" w:sz="0" w:space="0" w:color="auto"/>
        <w:bottom w:val="none" w:sz="0" w:space="0" w:color="auto"/>
        <w:right w:val="none" w:sz="0" w:space="0" w:color="auto"/>
      </w:divBdr>
    </w:div>
    <w:div w:id="1636450325">
      <w:bodyDiv w:val="1"/>
      <w:marLeft w:val="0"/>
      <w:marRight w:val="0"/>
      <w:marTop w:val="0"/>
      <w:marBottom w:val="0"/>
      <w:divBdr>
        <w:top w:val="none" w:sz="0" w:space="0" w:color="auto"/>
        <w:left w:val="none" w:sz="0" w:space="0" w:color="auto"/>
        <w:bottom w:val="none" w:sz="0" w:space="0" w:color="auto"/>
        <w:right w:val="none" w:sz="0" w:space="0" w:color="auto"/>
      </w:divBdr>
    </w:div>
    <w:div w:id="1647004889">
      <w:bodyDiv w:val="1"/>
      <w:marLeft w:val="0"/>
      <w:marRight w:val="0"/>
      <w:marTop w:val="0"/>
      <w:marBottom w:val="0"/>
      <w:divBdr>
        <w:top w:val="none" w:sz="0" w:space="0" w:color="auto"/>
        <w:left w:val="none" w:sz="0" w:space="0" w:color="auto"/>
        <w:bottom w:val="none" w:sz="0" w:space="0" w:color="auto"/>
        <w:right w:val="none" w:sz="0" w:space="0" w:color="auto"/>
      </w:divBdr>
      <w:divsChild>
        <w:div w:id="1623222856">
          <w:marLeft w:val="0"/>
          <w:marRight w:val="0"/>
          <w:marTop w:val="0"/>
          <w:marBottom w:val="0"/>
          <w:divBdr>
            <w:top w:val="none" w:sz="0" w:space="0" w:color="auto"/>
            <w:left w:val="none" w:sz="0" w:space="0" w:color="auto"/>
            <w:bottom w:val="none" w:sz="0" w:space="0" w:color="auto"/>
            <w:right w:val="none" w:sz="0" w:space="0" w:color="auto"/>
          </w:divBdr>
          <w:divsChild>
            <w:div w:id="1316106022">
              <w:marLeft w:val="0"/>
              <w:marRight w:val="0"/>
              <w:marTop w:val="0"/>
              <w:marBottom w:val="0"/>
              <w:divBdr>
                <w:top w:val="none" w:sz="0" w:space="0" w:color="auto"/>
                <w:left w:val="none" w:sz="0" w:space="0" w:color="auto"/>
                <w:bottom w:val="none" w:sz="0" w:space="0" w:color="auto"/>
                <w:right w:val="none" w:sz="0" w:space="0" w:color="auto"/>
              </w:divBdr>
              <w:divsChild>
                <w:div w:id="1107849758">
                  <w:marLeft w:val="0"/>
                  <w:marRight w:val="0"/>
                  <w:marTop w:val="0"/>
                  <w:marBottom w:val="0"/>
                  <w:divBdr>
                    <w:top w:val="none" w:sz="0" w:space="0" w:color="auto"/>
                    <w:left w:val="none" w:sz="0" w:space="0" w:color="auto"/>
                    <w:bottom w:val="none" w:sz="0" w:space="0" w:color="auto"/>
                    <w:right w:val="none" w:sz="0" w:space="0" w:color="auto"/>
                  </w:divBdr>
                </w:div>
                <w:div w:id="1867794800">
                  <w:marLeft w:val="0"/>
                  <w:marRight w:val="0"/>
                  <w:marTop w:val="0"/>
                  <w:marBottom w:val="0"/>
                  <w:divBdr>
                    <w:top w:val="none" w:sz="0" w:space="0" w:color="auto"/>
                    <w:left w:val="none" w:sz="0" w:space="0" w:color="auto"/>
                    <w:bottom w:val="none" w:sz="0" w:space="0" w:color="auto"/>
                    <w:right w:val="none" w:sz="0" w:space="0" w:color="auto"/>
                  </w:divBdr>
                </w:div>
                <w:div w:id="51393012">
                  <w:marLeft w:val="0"/>
                  <w:marRight w:val="0"/>
                  <w:marTop w:val="0"/>
                  <w:marBottom w:val="0"/>
                  <w:divBdr>
                    <w:top w:val="none" w:sz="0" w:space="0" w:color="auto"/>
                    <w:left w:val="none" w:sz="0" w:space="0" w:color="auto"/>
                    <w:bottom w:val="none" w:sz="0" w:space="0" w:color="auto"/>
                    <w:right w:val="none" w:sz="0" w:space="0" w:color="auto"/>
                  </w:divBdr>
                  <w:divsChild>
                    <w:div w:id="1577083397">
                      <w:marLeft w:val="0"/>
                      <w:marRight w:val="0"/>
                      <w:marTop w:val="0"/>
                      <w:marBottom w:val="0"/>
                      <w:divBdr>
                        <w:top w:val="none" w:sz="0" w:space="0" w:color="auto"/>
                        <w:left w:val="none" w:sz="0" w:space="0" w:color="auto"/>
                        <w:bottom w:val="none" w:sz="0" w:space="0" w:color="auto"/>
                        <w:right w:val="none" w:sz="0" w:space="0" w:color="auto"/>
                      </w:divBdr>
                      <w:divsChild>
                        <w:div w:id="685399746">
                          <w:marLeft w:val="0"/>
                          <w:marRight w:val="0"/>
                          <w:marTop w:val="0"/>
                          <w:marBottom w:val="0"/>
                          <w:divBdr>
                            <w:top w:val="none" w:sz="0" w:space="0" w:color="auto"/>
                            <w:left w:val="none" w:sz="0" w:space="0" w:color="auto"/>
                            <w:bottom w:val="none" w:sz="0" w:space="0" w:color="auto"/>
                            <w:right w:val="none" w:sz="0" w:space="0" w:color="auto"/>
                          </w:divBdr>
                        </w:div>
                      </w:divsChild>
                    </w:div>
                    <w:div w:id="1871263518">
                      <w:marLeft w:val="0"/>
                      <w:marRight w:val="0"/>
                      <w:marTop w:val="0"/>
                      <w:marBottom w:val="0"/>
                      <w:divBdr>
                        <w:top w:val="none" w:sz="0" w:space="0" w:color="auto"/>
                        <w:left w:val="none" w:sz="0" w:space="0" w:color="auto"/>
                        <w:bottom w:val="none" w:sz="0" w:space="0" w:color="auto"/>
                        <w:right w:val="none" w:sz="0" w:space="0" w:color="auto"/>
                      </w:divBdr>
                    </w:div>
                  </w:divsChild>
                </w:div>
                <w:div w:id="521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36249">
      <w:bodyDiv w:val="1"/>
      <w:marLeft w:val="0"/>
      <w:marRight w:val="0"/>
      <w:marTop w:val="0"/>
      <w:marBottom w:val="0"/>
      <w:divBdr>
        <w:top w:val="none" w:sz="0" w:space="0" w:color="auto"/>
        <w:left w:val="none" w:sz="0" w:space="0" w:color="auto"/>
        <w:bottom w:val="none" w:sz="0" w:space="0" w:color="auto"/>
        <w:right w:val="none" w:sz="0" w:space="0" w:color="auto"/>
      </w:divBdr>
    </w:div>
    <w:div w:id="1718819345">
      <w:bodyDiv w:val="1"/>
      <w:marLeft w:val="0"/>
      <w:marRight w:val="0"/>
      <w:marTop w:val="0"/>
      <w:marBottom w:val="0"/>
      <w:divBdr>
        <w:top w:val="none" w:sz="0" w:space="0" w:color="auto"/>
        <w:left w:val="none" w:sz="0" w:space="0" w:color="auto"/>
        <w:bottom w:val="none" w:sz="0" w:space="0" w:color="auto"/>
        <w:right w:val="none" w:sz="0" w:space="0" w:color="auto"/>
      </w:divBdr>
    </w:div>
    <w:div w:id="1722362763">
      <w:bodyDiv w:val="1"/>
      <w:marLeft w:val="0"/>
      <w:marRight w:val="0"/>
      <w:marTop w:val="0"/>
      <w:marBottom w:val="0"/>
      <w:divBdr>
        <w:top w:val="none" w:sz="0" w:space="0" w:color="auto"/>
        <w:left w:val="none" w:sz="0" w:space="0" w:color="auto"/>
        <w:bottom w:val="none" w:sz="0" w:space="0" w:color="auto"/>
        <w:right w:val="none" w:sz="0" w:space="0" w:color="auto"/>
      </w:divBdr>
      <w:divsChild>
        <w:div w:id="1296791563">
          <w:marLeft w:val="0"/>
          <w:marRight w:val="0"/>
          <w:marTop w:val="0"/>
          <w:marBottom w:val="0"/>
          <w:divBdr>
            <w:top w:val="none" w:sz="0" w:space="0" w:color="auto"/>
            <w:left w:val="none" w:sz="0" w:space="0" w:color="auto"/>
            <w:bottom w:val="none" w:sz="0" w:space="0" w:color="auto"/>
            <w:right w:val="none" w:sz="0" w:space="0" w:color="auto"/>
          </w:divBdr>
          <w:divsChild>
            <w:div w:id="20838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8275">
      <w:bodyDiv w:val="1"/>
      <w:marLeft w:val="0"/>
      <w:marRight w:val="0"/>
      <w:marTop w:val="0"/>
      <w:marBottom w:val="0"/>
      <w:divBdr>
        <w:top w:val="none" w:sz="0" w:space="0" w:color="auto"/>
        <w:left w:val="none" w:sz="0" w:space="0" w:color="auto"/>
        <w:bottom w:val="none" w:sz="0" w:space="0" w:color="auto"/>
        <w:right w:val="none" w:sz="0" w:space="0" w:color="auto"/>
      </w:divBdr>
    </w:div>
    <w:div w:id="1732581568">
      <w:bodyDiv w:val="1"/>
      <w:marLeft w:val="0"/>
      <w:marRight w:val="0"/>
      <w:marTop w:val="0"/>
      <w:marBottom w:val="0"/>
      <w:divBdr>
        <w:top w:val="none" w:sz="0" w:space="0" w:color="auto"/>
        <w:left w:val="none" w:sz="0" w:space="0" w:color="auto"/>
        <w:bottom w:val="none" w:sz="0" w:space="0" w:color="auto"/>
        <w:right w:val="none" w:sz="0" w:space="0" w:color="auto"/>
      </w:divBdr>
    </w:div>
    <w:div w:id="1758164083">
      <w:bodyDiv w:val="1"/>
      <w:marLeft w:val="0"/>
      <w:marRight w:val="0"/>
      <w:marTop w:val="0"/>
      <w:marBottom w:val="0"/>
      <w:divBdr>
        <w:top w:val="none" w:sz="0" w:space="0" w:color="auto"/>
        <w:left w:val="none" w:sz="0" w:space="0" w:color="auto"/>
        <w:bottom w:val="none" w:sz="0" w:space="0" w:color="auto"/>
        <w:right w:val="none" w:sz="0" w:space="0" w:color="auto"/>
      </w:divBdr>
    </w:div>
    <w:div w:id="1760520150">
      <w:bodyDiv w:val="1"/>
      <w:marLeft w:val="0"/>
      <w:marRight w:val="0"/>
      <w:marTop w:val="0"/>
      <w:marBottom w:val="0"/>
      <w:divBdr>
        <w:top w:val="none" w:sz="0" w:space="0" w:color="auto"/>
        <w:left w:val="none" w:sz="0" w:space="0" w:color="auto"/>
        <w:bottom w:val="none" w:sz="0" w:space="0" w:color="auto"/>
        <w:right w:val="none" w:sz="0" w:space="0" w:color="auto"/>
      </w:divBdr>
      <w:divsChild>
        <w:div w:id="466242064">
          <w:marLeft w:val="0"/>
          <w:marRight w:val="0"/>
          <w:marTop w:val="0"/>
          <w:marBottom w:val="0"/>
          <w:divBdr>
            <w:top w:val="none" w:sz="0" w:space="0" w:color="auto"/>
            <w:left w:val="none" w:sz="0" w:space="0" w:color="auto"/>
            <w:bottom w:val="none" w:sz="0" w:space="0" w:color="auto"/>
            <w:right w:val="none" w:sz="0" w:space="0" w:color="auto"/>
          </w:divBdr>
          <w:divsChild>
            <w:div w:id="1547907410">
              <w:marLeft w:val="0"/>
              <w:marRight w:val="0"/>
              <w:marTop w:val="0"/>
              <w:marBottom w:val="0"/>
              <w:divBdr>
                <w:top w:val="none" w:sz="0" w:space="0" w:color="auto"/>
                <w:left w:val="none" w:sz="0" w:space="0" w:color="auto"/>
                <w:bottom w:val="none" w:sz="0" w:space="0" w:color="auto"/>
                <w:right w:val="none" w:sz="0" w:space="0" w:color="auto"/>
              </w:divBdr>
              <w:divsChild>
                <w:div w:id="305354426">
                  <w:marLeft w:val="0"/>
                  <w:marRight w:val="0"/>
                  <w:marTop w:val="0"/>
                  <w:marBottom w:val="0"/>
                  <w:divBdr>
                    <w:top w:val="none" w:sz="0" w:space="0" w:color="auto"/>
                    <w:left w:val="none" w:sz="0" w:space="0" w:color="auto"/>
                    <w:bottom w:val="none" w:sz="0" w:space="0" w:color="auto"/>
                    <w:right w:val="none" w:sz="0" w:space="0" w:color="auto"/>
                  </w:divBdr>
                </w:div>
                <w:div w:id="1014111659">
                  <w:marLeft w:val="0"/>
                  <w:marRight w:val="0"/>
                  <w:marTop w:val="0"/>
                  <w:marBottom w:val="0"/>
                  <w:divBdr>
                    <w:top w:val="none" w:sz="0" w:space="0" w:color="auto"/>
                    <w:left w:val="none" w:sz="0" w:space="0" w:color="auto"/>
                    <w:bottom w:val="none" w:sz="0" w:space="0" w:color="auto"/>
                    <w:right w:val="none" w:sz="0" w:space="0" w:color="auto"/>
                  </w:divBdr>
                </w:div>
                <w:div w:id="8989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65544">
      <w:bodyDiv w:val="1"/>
      <w:marLeft w:val="0"/>
      <w:marRight w:val="0"/>
      <w:marTop w:val="0"/>
      <w:marBottom w:val="0"/>
      <w:divBdr>
        <w:top w:val="none" w:sz="0" w:space="0" w:color="auto"/>
        <w:left w:val="none" w:sz="0" w:space="0" w:color="auto"/>
        <w:bottom w:val="none" w:sz="0" w:space="0" w:color="auto"/>
        <w:right w:val="none" w:sz="0" w:space="0" w:color="auto"/>
      </w:divBdr>
    </w:div>
    <w:div w:id="1788355794">
      <w:bodyDiv w:val="1"/>
      <w:marLeft w:val="0"/>
      <w:marRight w:val="0"/>
      <w:marTop w:val="0"/>
      <w:marBottom w:val="0"/>
      <w:divBdr>
        <w:top w:val="none" w:sz="0" w:space="0" w:color="auto"/>
        <w:left w:val="none" w:sz="0" w:space="0" w:color="auto"/>
        <w:bottom w:val="none" w:sz="0" w:space="0" w:color="auto"/>
        <w:right w:val="none" w:sz="0" w:space="0" w:color="auto"/>
      </w:divBdr>
    </w:div>
    <w:div w:id="1841192993">
      <w:bodyDiv w:val="1"/>
      <w:marLeft w:val="0"/>
      <w:marRight w:val="0"/>
      <w:marTop w:val="0"/>
      <w:marBottom w:val="0"/>
      <w:divBdr>
        <w:top w:val="none" w:sz="0" w:space="0" w:color="auto"/>
        <w:left w:val="none" w:sz="0" w:space="0" w:color="auto"/>
        <w:bottom w:val="none" w:sz="0" w:space="0" w:color="auto"/>
        <w:right w:val="none" w:sz="0" w:space="0" w:color="auto"/>
      </w:divBdr>
    </w:div>
    <w:div w:id="1842500804">
      <w:bodyDiv w:val="1"/>
      <w:marLeft w:val="0"/>
      <w:marRight w:val="0"/>
      <w:marTop w:val="0"/>
      <w:marBottom w:val="0"/>
      <w:divBdr>
        <w:top w:val="none" w:sz="0" w:space="0" w:color="auto"/>
        <w:left w:val="none" w:sz="0" w:space="0" w:color="auto"/>
        <w:bottom w:val="none" w:sz="0" w:space="0" w:color="auto"/>
        <w:right w:val="none" w:sz="0" w:space="0" w:color="auto"/>
      </w:divBdr>
    </w:div>
    <w:div w:id="1850875981">
      <w:bodyDiv w:val="1"/>
      <w:marLeft w:val="0"/>
      <w:marRight w:val="0"/>
      <w:marTop w:val="0"/>
      <w:marBottom w:val="0"/>
      <w:divBdr>
        <w:top w:val="none" w:sz="0" w:space="0" w:color="auto"/>
        <w:left w:val="none" w:sz="0" w:space="0" w:color="auto"/>
        <w:bottom w:val="none" w:sz="0" w:space="0" w:color="auto"/>
        <w:right w:val="none" w:sz="0" w:space="0" w:color="auto"/>
      </w:divBdr>
    </w:div>
    <w:div w:id="1854344959">
      <w:bodyDiv w:val="1"/>
      <w:marLeft w:val="0"/>
      <w:marRight w:val="0"/>
      <w:marTop w:val="0"/>
      <w:marBottom w:val="0"/>
      <w:divBdr>
        <w:top w:val="none" w:sz="0" w:space="0" w:color="auto"/>
        <w:left w:val="none" w:sz="0" w:space="0" w:color="auto"/>
        <w:bottom w:val="none" w:sz="0" w:space="0" w:color="auto"/>
        <w:right w:val="none" w:sz="0" w:space="0" w:color="auto"/>
      </w:divBdr>
      <w:divsChild>
        <w:div w:id="1754429595">
          <w:marLeft w:val="0"/>
          <w:marRight w:val="0"/>
          <w:marTop w:val="0"/>
          <w:marBottom w:val="0"/>
          <w:divBdr>
            <w:top w:val="none" w:sz="0" w:space="0" w:color="auto"/>
            <w:left w:val="none" w:sz="0" w:space="0" w:color="auto"/>
            <w:bottom w:val="none" w:sz="0" w:space="0" w:color="auto"/>
            <w:right w:val="none" w:sz="0" w:space="0" w:color="auto"/>
          </w:divBdr>
          <w:divsChild>
            <w:div w:id="11220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336">
      <w:bodyDiv w:val="1"/>
      <w:marLeft w:val="0"/>
      <w:marRight w:val="0"/>
      <w:marTop w:val="0"/>
      <w:marBottom w:val="0"/>
      <w:divBdr>
        <w:top w:val="none" w:sz="0" w:space="0" w:color="auto"/>
        <w:left w:val="none" w:sz="0" w:space="0" w:color="auto"/>
        <w:bottom w:val="none" w:sz="0" w:space="0" w:color="auto"/>
        <w:right w:val="none" w:sz="0" w:space="0" w:color="auto"/>
      </w:divBdr>
    </w:div>
    <w:div w:id="1924946605">
      <w:bodyDiv w:val="1"/>
      <w:marLeft w:val="0"/>
      <w:marRight w:val="0"/>
      <w:marTop w:val="0"/>
      <w:marBottom w:val="0"/>
      <w:divBdr>
        <w:top w:val="none" w:sz="0" w:space="0" w:color="auto"/>
        <w:left w:val="none" w:sz="0" w:space="0" w:color="auto"/>
        <w:bottom w:val="none" w:sz="0" w:space="0" w:color="auto"/>
        <w:right w:val="none" w:sz="0" w:space="0" w:color="auto"/>
      </w:divBdr>
    </w:div>
    <w:div w:id="1993093370">
      <w:bodyDiv w:val="1"/>
      <w:marLeft w:val="0"/>
      <w:marRight w:val="0"/>
      <w:marTop w:val="0"/>
      <w:marBottom w:val="0"/>
      <w:divBdr>
        <w:top w:val="none" w:sz="0" w:space="0" w:color="auto"/>
        <w:left w:val="none" w:sz="0" w:space="0" w:color="auto"/>
        <w:bottom w:val="none" w:sz="0" w:space="0" w:color="auto"/>
        <w:right w:val="none" w:sz="0" w:space="0" w:color="auto"/>
      </w:divBdr>
    </w:div>
    <w:div w:id="2045590560">
      <w:bodyDiv w:val="1"/>
      <w:marLeft w:val="0"/>
      <w:marRight w:val="0"/>
      <w:marTop w:val="0"/>
      <w:marBottom w:val="0"/>
      <w:divBdr>
        <w:top w:val="none" w:sz="0" w:space="0" w:color="auto"/>
        <w:left w:val="none" w:sz="0" w:space="0" w:color="auto"/>
        <w:bottom w:val="none" w:sz="0" w:space="0" w:color="auto"/>
        <w:right w:val="none" w:sz="0" w:space="0" w:color="auto"/>
      </w:divBdr>
    </w:div>
    <w:div w:id="2139949286">
      <w:bodyDiv w:val="1"/>
      <w:marLeft w:val="0"/>
      <w:marRight w:val="0"/>
      <w:marTop w:val="0"/>
      <w:marBottom w:val="0"/>
      <w:divBdr>
        <w:top w:val="none" w:sz="0" w:space="0" w:color="auto"/>
        <w:left w:val="none" w:sz="0" w:space="0" w:color="auto"/>
        <w:bottom w:val="none" w:sz="0" w:space="0" w:color="auto"/>
        <w:right w:val="none" w:sz="0" w:space="0" w:color="auto"/>
      </w:divBdr>
      <w:divsChild>
        <w:div w:id="60325887">
          <w:marLeft w:val="0"/>
          <w:marRight w:val="0"/>
          <w:marTop w:val="0"/>
          <w:marBottom w:val="0"/>
          <w:divBdr>
            <w:top w:val="none" w:sz="0" w:space="0" w:color="auto"/>
            <w:left w:val="none" w:sz="0" w:space="0" w:color="auto"/>
            <w:bottom w:val="none" w:sz="0" w:space="0" w:color="auto"/>
            <w:right w:val="none" w:sz="0" w:space="0" w:color="auto"/>
          </w:divBdr>
          <w:divsChild>
            <w:div w:id="19895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yperlink" Target="http://review.source.unisoc.com/gerrit/" TargetMode="External"/><Relationship Id="rId39" Type="http://schemas.openxmlformats.org/officeDocument/2006/relationships/hyperlink" Target="http://review.source.unisoc.com/gerrit/" TargetMode="External"/><Relationship Id="rId21" Type="http://schemas.openxmlformats.org/officeDocument/2006/relationships/header" Target="header5.xml"/><Relationship Id="rId34" Type="http://schemas.openxmlformats.org/officeDocument/2006/relationships/hyperlink" Target="http://review.source.unisoc.com/gerrit/" TargetMode="External"/><Relationship Id="rId42" Type="http://schemas.openxmlformats.org/officeDocument/2006/relationships/hyperlink" Target="http://review.source.unisoc.com/gerrit/" TargetMode="External"/><Relationship Id="rId47" Type="http://schemas.openxmlformats.org/officeDocument/2006/relationships/hyperlink" Target="http://review.source.unisoc.com/gerrit/" TargetMode="External"/><Relationship Id="rId50" Type="http://schemas.openxmlformats.org/officeDocument/2006/relationships/hyperlink" Target="https://bugzilla.unisoc.com/bugzilla/show_bug.cgi?id=1062270"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hyperlink" Target="http://review.source.unisoc.com/gerrit/" TargetMode="External"/><Relationship Id="rId38" Type="http://schemas.openxmlformats.org/officeDocument/2006/relationships/hyperlink" Target="http://review.source.unisoc.com/gerrit/" TargetMode="External"/><Relationship Id="rId46" Type="http://schemas.openxmlformats.org/officeDocument/2006/relationships/hyperlink" Target="http://review.source.unisoc.com/gerrit/"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hyperlink" Target="http://review.source.unisoc.com/gerrit/" TargetMode="External"/><Relationship Id="rId41" Type="http://schemas.openxmlformats.org/officeDocument/2006/relationships/hyperlink" Target="http://review.source.unisoc.com/gerrit/" TargetMode="External"/><Relationship Id="rId54"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7.xml"/><Relationship Id="rId32" Type="http://schemas.openxmlformats.org/officeDocument/2006/relationships/hyperlink" Target="http://review.source.unisoc.com/gerrit/" TargetMode="External"/><Relationship Id="rId37" Type="http://schemas.openxmlformats.org/officeDocument/2006/relationships/hyperlink" Target="http://review.source.unisoc.com/gerrit/" TargetMode="External"/><Relationship Id="rId40" Type="http://schemas.openxmlformats.org/officeDocument/2006/relationships/hyperlink" Target="http://review.source.unisoc.com/gerrit/" TargetMode="External"/><Relationship Id="rId45" Type="http://schemas.openxmlformats.org/officeDocument/2006/relationships/hyperlink" Target="http://review.source.unisoc.com/gerrit/" TargetMode="External"/><Relationship Id="rId53" Type="http://schemas.openxmlformats.org/officeDocument/2006/relationships/hyperlink" Target="http://review.source.unisoc.com/gerrit/"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hyperlink" Target="http://review.source.unisoc.com/gerrit/" TargetMode="External"/><Relationship Id="rId36" Type="http://schemas.openxmlformats.org/officeDocument/2006/relationships/hyperlink" Target="http://review.source.unisoc.com/gerrit/" TargetMode="External"/><Relationship Id="rId49" Type="http://schemas.openxmlformats.org/officeDocument/2006/relationships/hyperlink" Target="http://review.source.unisoc.com/gerrit/" TargetMode="Externa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yperlink" Target="http://review.source.unisoc.com/gerrit/" TargetMode="External"/><Relationship Id="rId44" Type="http://schemas.openxmlformats.org/officeDocument/2006/relationships/hyperlink" Target="http://review.source.unisoc.com/gerrit/" TargetMode="External"/><Relationship Id="rId52" Type="http://schemas.openxmlformats.org/officeDocument/2006/relationships/hyperlink" Target="http://review.source.unisoc.com/gerri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image" Target="media/image5.png"/><Relationship Id="rId30" Type="http://schemas.openxmlformats.org/officeDocument/2006/relationships/hyperlink" Target="http://review.source.unisoc.com/gerrit/" TargetMode="External"/><Relationship Id="rId35" Type="http://schemas.openxmlformats.org/officeDocument/2006/relationships/hyperlink" Target="http://review.source.unisoc.com/gerrit/" TargetMode="External"/><Relationship Id="rId43" Type="http://schemas.openxmlformats.org/officeDocument/2006/relationships/hyperlink" Target="http://review.source.unisoc.com/gerrit/" TargetMode="External"/><Relationship Id="rId48" Type="http://schemas.openxmlformats.org/officeDocument/2006/relationships/hyperlink" Target="http://review.source.unisoc.com/gerrit/"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review.source.unisoc.com/gerrit/" TargetMode="External"/><Relationship Id="rId3" Type="http://schemas.openxmlformats.org/officeDocument/2006/relationships/customXml" Target="../customXml/item3.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on\Desktop\&#23637;&#38160;&#25991;&#26723;&#27169;&#26495;-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DAA32D5DBFF78B4DA584E4B8FF755829" ma:contentTypeVersion="0" ma:contentTypeDescription="新建文档。" ma:contentTypeScope="" ma:versionID="ace8e20718c6cb78e86e9034ebed71f3">
  <xsd:schema xmlns:xsd="http://www.w3.org/2001/XMLSchema" xmlns:xs="http://www.w3.org/2001/XMLSchema" xmlns:p="http://schemas.microsoft.com/office/2006/metadata/properties" targetNamespace="http://schemas.microsoft.com/office/2006/metadata/properties" ma:root="true" ma:fieldsID="e8f872aa5919130a473c1c9447df837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5385-7CC0-4CC8-8062-E9F84A592A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55CA70-51F8-4D28-B45B-1140CE464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A6FC3C1-C6DB-4950-A0B1-E2E4A3C2723F}">
  <ds:schemaRefs>
    <ds:schemaRef ds:uri="http://schemas.microsoft.com/sharepoint/v3/contenttype/forms"/>
  </ds:schemaRefs>
</ds:datastoreItem>
</file>

<file path=customXml/itemProps4.xml><?xml version="1.0" encoding="utf-8"?>
<ds:datastoreItem xmlns:ds="http://schemas.openxmlformats.org/officeDocument/2006/customXml" ds:itemID="{451F88BA-0E1D-430C-9802-9005EEFA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展锐文档模板-12.dotx</Template>
  <TotalTime>0</TotalTime>
  <Pages>26</Pages>
  <Words>3892</Words>
  <Characters>22188</Characters>
  <Application>Microsoft Office Word</Application>
  <DocSecurity>0</DocSecurity>
  <Lines>184</Lines>
  <Paragraphs>52</Paragraphs>
  <ScaleCrop>false</ScaleCrop>
  <Manager/>
  <Company/>
  <LinksUpToDate>false</LinksUpToDate>
  <CharactersWithSpaces>26028</CharactersWithSpaces>
  <SharedDoc>false</SharedDoc>
  <HLinks>
    <vt:vector size="138" baseType="variant">
      <vt:variant>
        <vt:i4>1310779</vt:i4>
      </vt:variant>
      <vt:variant>
        <vt:i4>146</vt:i4>
      </vt:variant>
      <vt:variant>
        <vt:i4>0</vt:i4>
      </vt:variant>
      <vt:variant>
        <vt:i4>5</vt:i4>
      </vt:variant>
      <vt:variant>
        <vt:lpwstr/>
      </vt:variant>
      <vt:variant>
        <vt:lpwstr>_Toc26975153</vt:lpwstr>
      </vt:variant>
      <vt:variant>
        <vt:i4>1376315</vt:i4>
      </vt:variant>
      <vt:variant>
        <vt:i4>140</vt:i4>
      </vt:variant>
      <vt:variant>
        <vt:i4>0</vt:i4>
      </vt:variant>
      <vt:variant>
        <vt:i4>5</vt:i4>
      </vt:variant>
      <vt:variant>
        <vt:lpwstr/>
      </vt:variant>
      <vt:variant>
        <vt:lpwstr>_Toc26975152</vt:lpwstr>
      </vt:variant>
      <vt:variant>
        <vt:i4>1441851</vt:i4>
      </vt:variant>
      <vt:variant>
        <vt:i4>134</vt:i4>
      </vt:variant>
      <vt:variant>
        <vt:i4>0</vt:i4>
      </vt:variant>
      <vt:variant>
        <vt:i4>5</vt:i4>
      </vt:variant>
      <vt:variant>
        <vt:lpwstr/>
      </vt:variant>
      <vt:variant>
        <vt:lpwstr>_Toc26975151</vt:lpwstr>
      </vt:variant>
      <vt:variant>
        <vt:i4>1507387</vt:i4>
      </vt:variant>
      <vt:variant>
        <vt:i4>128</vt:i4>
      </vt:variant>
      <vt:variant>
        <vt:i4>0</vt:i4>
      </vt:variant>
      <vt:variant>
        <vt:i4>5</vt:i4>
      </vt:variant>
      <vt:variant>
        <vt:lpwstr/>
      </vt:variant>
      <vt:variant>
        <vt:lpwstr>_Toc26975150</vt:lpwstr>
      </vt:variant>
      <vt:variant>
        <vt:i4>1966138</vt:i4>
      </vt:variant>
      <vt:variant>
        <vt:i4>122</vt:i4>
      </vt:variant>
      <vt:variant>
        <vt:i4>0</vt:i4>
      </vt:variant>
      <vt:variant>
        <vt:i4>5</vt:i4>
      </vt:variant>
      <vt:variant>
        <vt:lpwstr/>
      </vt:variant>
      <vt:variant>
        <vt:lpwstr>_Toc26975149</vt:lpwstr>
      </vt:variant>
      <vt:variant>
        <vt:i4>2031674</vt:i4>
      </vt:variant>
      <vt:variant>
        <vt:i4>116</vt:i4>
      </vt:variant>
      <vt:variant>
        <vt:i4>0</vt:i4>
      </vt:variant>
      <vt:variant>
        <vt:i4>5</vt:i4>
      </vt:variant>
      <vt:variant>
        <vt:lpwstr/>
      </vt:variant>
      <vt:variant>
        <vt:lpwstr>_Toc26975148</vt:lpwstr>
      </vt:variant>
      <vt:variant>
        <vt:i4>1048634</vt:i4>
      </vt:variant>
      <vt:variant>
        <vt:i4>110</vt:i4>
      </vt:variant>
      <vt:variant>
        <vt:i4>0</vt:i4>
      </vt:variant>
      <vt:variant>
        <vt:i4>5</vt:i4>
      </vt:variant>
      <vt:variant>
        <vt:lpwstr/>
      </vt:variant>
      <vt:variant>
        <vt:lpwstr>_Toc26975147</vt:lpwstr>
      </vt:variant>
      <vt:variant>
        <vt:i4>1114170</vt:i4>
      </vt:variant>
      <vt:variant>
        <vt:i4>104</vt:i4>
      </vt:variant>
      <vt:variant>
        <vt:i4>0</vt:i4>
      </vt:variant>
      <vt:variant>
        <vt:i4>5</vt:i4>
      </vt:variant>
      <vt:variant>
        <vt:lpwstr/>
      </vt:variant>
      <vt:variant>
        <vt:lpwstr>_Toc26975146</vt:lpwstr>
      </vt:variant>
      <vt:variant>
        <vt:i4>1179706</vt:i4>
      </vt:variant>
      <vt:variant>
        <vt:i4>98</vt:i4>
      </vt:variant>
      <vt:variant>
        <vt:i4>0</vt:i4>
      </vt:variant>
      <vt:variant>
        <vt:i4>5</vt:i4>
      </vt:variant>
      <vt:variant>
        <vt:lpwstr/>
      </vt:variant>
      <vt:variant>
        <vt:lpwstr>_Toc26975145</vt:lpwstr>
      </vt:variant>
      <vt:variant>
        <vt:i4>1245242</vt:i4>
      </vt:variant>
      <vt:variant>
        <vt:i4>92</vt:i4>
      </vt:variant>
      <vt:variant>
        <vt:i4>0</vt:i4>
      </vt:variant>
      <vt:variant>
        <vt:i4>5</vt:i4>
      </vt:variant>
      <vt:variant>
        <vt:lpwstr/>
      </vt:variant>
      <vt:variant>
        <vt:lpwstr>_Toc26975144</vt:lpwstr>
      </vt:variant>
      <vt:variant>
        <vt:i4>1310778</vt:i4>
      </vt:variant>
      <vt:variant>
        <vt:i4>86</vt:i4>
      </vt:variant>
      <vt:variant>
        <vt:i4>0</vt:i4>
      </vt:variant>
      <vt:variant>
        <vt:i4>5</vt:i4>
      </vt:variant>
      <vt:variant>
        <vt:lpwstr/>
      </vt:variant>
      <vt:variant>
        <vt:lpwstr>_Toc26975143</vt:lpwstr>
      </vt:variant>
      <vt:variant>
        <vt:i4>1376314</vt:i4>
      </vt:variant>
      <vt:variant>
        <vt:i4>80</vt:i4>
      </vt:variant>
      <vt:variant>
        <vt:i4>0</vt:i4>
      </vt:variant>
      <vt:variant>
        <vt:i4>5</vt:i4>
      </vt:variant>
      <vt:variant>
        <vt:lpwstr/>
      </vt:variant>
      <vt:variant>
        <vt:lpwstr>_Toc26975142</vt:lpwstr>
      </vt:variant>
      <vt:variant>
        <vt:i4>1441850</vt:i4>
      </vt:variant>
      <vt:variant>
        <vt:i4>74</vt:i4>
      </vt:variant>
      <vt:variant>
        <vt:i4>0</vt:i4>
      </vt:variant>
      <vt:variant>
        <vt:i4>5</vt:i4>
      </vt:variant>
      <vt:variant>
        <vt:lpwstr/>
      </vt:variant>
      <vt:variant>
        <vt:lpwstr>_Toc26975141</vt:lpwstr>
      </vt:variant>
      <vt:variant>
        <vt:i4>1507386</vt:i4>
      </vt:variant>
      <vt:variant>
        <vt:i4>68</vt:i4>
      </vt:variant>
      <vt:variant>
        <vt:i4>0</vt:i4>
      </vt:variant>
      <vt:variant>
        <vt:i4>5</vt:i4>
      </vt:variant>
      <vt:variant>
        <vt:lpwstr/>
      </vt:variant>
      <vt:variant>
        <vt:lpwstr>_Toc26975140</vt:lpwstr>
      </vt:variant>
      <vt:variant>
        <vt:i4>1966141</vt:i4>
      </vt:variant>
      <vt:variant>
        <vt:i4>62</vt:i4>
      </vt:variant>
      <vt:variant>
        <vt:i4>0</vt:i4>
      </vt:variant>
      <vt:variant>
        <vt:i4>5</vt:i4>
      </vt:variant>
      <vt:variant>
        <vt:lpwstr/>
      </vt:variant>
      <vt:variant>
        <vt:lpwstr>_Toc26975139</vt:lpwstr>
      </vt:variant>
      <vt:variant>
        <vt:i4>2031677</vt:i4>
      </vt:variant>
      <vt:variant>
        <vt:i4>56</vt:i4>
      </vt:variant>
      <vt:variant>
        <vt:i4>0</vt:i4>
      </vt:variant>
      <vt:variant>
        <vt:i4>5</vt:i4>
      </vt:variant>
      <vt:variant>
        <vt:lpwstr/>
      </vt:variant>
      <vt:variant>
        <vt:lpwstr>_Toc26975138</vt:lpwstr>
      </vt:variant>
      <vt:variant>
        <vt:i4>1048637</vt:i4>
      </vt:variant>
      <vt:variant>
        <vt:i4>50</vt:i4>
      </vt:variant>
      <vt:variant>
        <vt:i4>0</vt:i4>
      </vt:variant>
      <vt:variant>
        <vt:i4>5</vt:i4>
      </vt:variant>
      <vt:variant>
        <vt:lpwstr/>
      </vt:variant>
      <vt:variant>
        <vt:lpwstr>_Toc26975137</vt:lpwstr>
      </vt:variant>
      <vt:variant>
        <vt:i4>1114173</vt:i4>
      </vt:variant>
      <vt:variant>
        <vt:i4>44</vt:i4>
      </vt:variant>
      <vt:variant>
        <vt:i4>0</vt:i4>
      </vt:variant>
      <vt:variant>
        <vt:i4>5</vt:i4>
      </vt:variant>
      <vt:variant>
        <vt:lpwstr/>
      </vt:variant>
      <vt:variant>
        <vt:lpwstr>_Toc26975136</vt:lpwstr>
      </vt:variant>
      <vt:variant>
        <vt:i4>1179709</vt:i4>
      </vt:variant>
      <vt:variant>
        <vt:i4>38</vt:i4>
      </vt:variant>
      <vt:variant>
        <vt:i4>0</vt:i4>
      </vt:variant>
      <vt:variant>
        <vt:i4>5</vt:i4>
      </vt:variant>
      <vt:variant>
        <vt:lpwstr/>
      </vt:variant>
      <vt:variant>
        <vt:lpwstr>_Toc26975135</vt:lpwstr>
      </vt:variant>
      <vt:variant>
        <vt:i4>1245245</vt:i4>
      </vt:variant>
      <vt:variant>
        <vt:i4>32</vt:i4>
      </vt:variant>
      <vt:variant>
        <vt:i4>0</vt:i4>
      </vt:variant>
      <vt:variant>
        <vt:i4>5</vt:i4>
      </vt:variant>
      <vt:variant>
        <vt:lpwstr/>
      </vt:variant>
      <vt:variant>
        <vt:lpwstr>_Toc26975134</vt:lpwstr>
      </vt:variant>
      <vt:variant>
        <vt:i4>1310781</vt:i4>
      </vt:variant>
      <vt:variant>
        <vt:i4>26</vt:i4>
      </vt:variant>
      <vt:variant>
        <vt:i4>0</vt:i4>
      </vt:variant>
      <vt:variant>
        <vt:i4>5</vt:i4>
      </vt:variant>
      <vt:variant>
        <vt:lpwstr/>
      </vt:variant>
      <vt:variant>
        <vt:lpwstr>_Toc26975133</vt:lpwstr>
      </vt:variant>
      <vt:variant>
        <vt:i4>1376317</vt:i4>
      </vt:variant>
      <vt:variant>
        <vt:i4>20</vt:i4>
      </vt:variant>
      <vt:variant>
        <vt:i4>0</vt:i4>
      </vt:variant>
      <vt:variant>
        <vt:i4>5</vt:i4>
      </vt:variant>
      <vt:variant>
        <vt:lpwstr/>
      </vt:variant>
      <vt:variant>
        <vt:lpwstr>_Toc26975132</vt:lpwstr>
      </vt:variant>
      <vt:variant>
        <vt:i4>1441853</vt:i4>
      </vt:variant>
      <vt:variant>
        <vt:i4>14</vt:i4>
      </vt:variant>
      <vt:variant>
        <vt:i4>0</vt:i4>
      </vt:variant>
      <vt:variant>
        <vt:i4>5</vt:i4>
      </vt:variant>
      <vt:variant>
        <vt:lpwstr/>
      </vt:variant>
      <vt:variant>
        <vt:lpwstr>_Toc26975131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展锐文档模板</dc:title>
  <dc:subject>Technical Document</dc:subject>
  <dc:creator/>
  <cp:keywords/>
  <dc:description/>
  <cp:lastModifiedBy/>
  <cp:revision>1</cp:revision>
  <dcterms:created xsi:type="dcterms:W3CDTF">2020-03-24T08:15:00Z</dcterms:created>
  <dcterms:modified xsi:type="dcterms:W3CDTF">2020-07-17T07:29:00Z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retLevel">
    <vt:lpwstr>内部公开</vt:lpwstr>
  </property>
  <property fmtid="{D5CDD505-2E9C-101B-9397-08002B2CF9AE}" pid="3" name="Trademark&amp;ProductType">
    <vt:lpwstr>XXXX升级指导说明书</vt:lpwstr>
  </property>
  <property fmtid="{D5CDD505-2E9C-101B-9397-08002B2CF9AE}" pid="4" name="DocumentVersion">
    <vt:lpwstr>V1.0</vt:lpwstr>
  </property>
  <property fmtid="{D5CDD505-2E9C-101B-9397-08002B2CF9AE}" pid="5" name="DocumentName">
    <vt:lpwstr>展锐文档模板</vt:lpwstr>
  </property>
  <property fmtid="{D5CDD505-2E9C-101B-9397-08002B2CF9AE}" pid="6" name="ProprietaryDeclaration">
    <vt:lpwstr>版权所有 © 紫光展锐科技有限公司</vt:lpwstr>
  </property>
  <property fmtid="{D5CDD505-2E9C-101B-9397-08002B2CF9AE}" pid="7" name="ReleaseDate">
    <vt:lpwstr>2019-12-11</vt:lpwstr>
  </property>
  <property fmtid="{D5CDD505-2E9C-101B-9397-08002B2CF9AE}" pid="8" name="ProductVersion">
    <vt:lpwstr>V1.0</vt:lpwstr>
  </property>
  <property fmtid="{D5CDD505-2E9C-101B-9397-08002B2CF9AE}" pid="9" name="Product&amp;Project Name">
    <vt:lpwstr>XXXX升级指导说明书</vt:lpwstr>
  </property>
  <property fmtid="{D5CDD505-2E9C-101B-9397-08002B2CF9AE}" pid="10" name="ContentTypeId">
    <vt:lpwstr>0x010100DAA32D5DBFF78B4DA584E4B8FF755829</vt:lpwstr>
  </property>
</Properties>
</file>